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5013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3526"/>
        <w:gridCol w:w="283"/>
        <w:gridCol w:w="4943"/>
      </w:tblGrid>
      <w:tr w:rsidRPr="00535B70" w:rsidR="004E3939" w:rsidTr="048FF3A8" w14:paraId="14EB8C41" w14:textId="77777777">
        <w:trPr>
          <w:trHeight w:val="183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  <w:vAlign w:val="center"/>
          </w:tcPr>
          <w:p w:rsidRPr="00535B70" w:rsidR="004269E1" w:rsidP="001359FD" w:rsidRDefault="00946F7C" w14:paraId="65B485C3" w14:textId="5019C8E2">
            <w:pPr>
              <w:pStyle w:val="Heading1"/>
              <w:rPr>
                <w:lang w:val="en-GB"/>
              </w:rPr>
            </w:pPr>
            <w:r w:rsidRPr="048FF3A8" w:rsidR="00946F7C">
              <w:rPr>
                <w:lang w:val="en-GB"/>
              </w:rPr>
              <w:t xml:space="preserve">Computer Systems </w:t>
            </w:r>
            <w:r w:rsidRPr="048FF3A8" w:rsidR="00C940FD">
              <w:rPr>
                <w:lang w:val="en-GB"/>
              </w:rPr>
              <w:t>1</w:t>
            </w:r>
            <w:r w:rsidRPr="048FF3A8" w:rsidR="08B1E71C">
              <w:rPr>
                <w:lang w:val="en-GB"/>
              </w:rPr>
              <w:t>7</w:t>
            </w:r>
            <w:r w:rsidRPr="048FF3A8" w:rsidR="00C940FD">
              <w:rPr>
                <w:lang w:val="en-GB"/>
              </w:rPr>
              <w:t xml:space="preserve"> </w:t>
            </w:r>
            <w:r w:rsidRPr="048FF3A8" w:rsidR="005F154E">
              <w:rPr>
                <w:lang w:val="en-GB"/>
              </w:rPr>
              <w:t>–</w:t>
            </w:r>
            <w:r w:rsidRPr="048FF3A8" w:rsidR="00C940FD">
              <w:rPr>
                <w:lang w:val="en-GB"/>
              </w:rPr>
              <w:t xml:space="preserve"> </w:t>
            </w:r>
            <w:r w:rsidRPr="048FF3A8" w:rsidR="005F154E">
              <w:rPr>
                <w:lang w:val="en-GB"/>
              </w:rPr>
              <w:t>OS</w:t>
            </w:r>
            <w:r w:rsidRPr="048FF3A8" w:rsidR="009B502A">
              <w:rPr>
                <w:lang w:val="en-GB"/>
              </w:rPr>
              <w:t>s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597C75A9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3F59A9" w:rsidR="004269E1" w:rsidP="048FF3A8" w:rsidRDefault="00EC697E" w14:paraId="16BABCD9" w14:textId="4F39A3DD">
            <w:pPr>
              <w:pStyle w:val="Heading1"/>
              <w:rPr>
                <w:lang w:val="en-GB"/>
              </w:rPr>
            </w:pPr>
            <w:r w:rsidRPr="048FF3A8" w:rsidR="00EC697E">
              <w:rPr>
                <w:lang w:val="en-GB"/>
              </w:rPr>
              <w:t xml:space="preserve">Computer Systems </w:t>
            </w:r>
            <w:r w:rsidRPr="048FF3A8" w:rsidR="009B502A">
              <w:rPr>
                <w:lang w:val="en-GB"/>
              </w:rPr>
              <w:t>1</w:t>
            </w:r>
            <w:r w:rsidRPr="048FF3A8" w:rsidR="60DA6FD3">
              <w:rPr>
                <w:lang w:val="en-GB"/>
              </w:rPr>
              <w:t>8</w:t>
            </w:r>
            <w:r w:rsidRPr="048FF3A8" w:rsidR="008B52A0">
              <w:rPr>
                <w:lang w:val="en-GB"/>
              </w:rPr>
              <w:t xml:space="preserve"> – Layer Model</w:t>
            </w:r>
          </w:p>
        </w:tc>
      </w:tr>
      <w:tr w:rsidRPr="00535B70" w:rsidR="004E3939" w:rsidTr="048FF3A8" w14:paraId="58F2BE82" w14:textId="77777777">
        <w:trPr>
          <w:trHeight w:val="5467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D740A8" w:rsidP="00965032" w:rsidRDefault="009B502A" w14:paraId="65589481" w14:textId="785DE5C0">
            <w:pPr>
              <w:pStyle w:val="Heading1"/>
              <w:jc w:val="center"/>
              <w:rPr>
                <w:lang w:val="en-IE"/>
              </w:rPr>
            </w:pPr>
            <w:r>
              <w:rPr>
                <w:lang w:val="en-IE"/>
              </w:rPr>
              <w:t>Operating Systems</w:t>
            </w:r>
          </w:p>
          <w:p w:rsidR="00965032" w:rsidP="00965032" w:rsidRDefault="00965032" w14:paraId="36953A5C" w14:textId="382EB391">
            <w:pPr>
              <w:rPr>
                <w:rFonts w:ascii="Rockwell" w:hAnsi="Rockwell" w:cs="Tahoma"/>
                <w:b/>
                <w:noProof/>
                <w:lang w:val="en-GB"/>
              </w:rPr>
            </w:pPr>
          </w:p>
          <w:p w:rsidR="00B56680" w:rsidP="00B56680" w:rsidRDefault="00DC200A" w14:paraId="350F5BB8" w14:textId="602B3662">
            <w:pPr>
              <w:rPr>
                <w:lang w:val="en-IE"/>
              </w:rPr>
            </w:pPr>
            <w:r>
              <w:rPr>
                <w:lang w:val="en-IE"/>
              </w:rPr>
              <w:t xml:space="preserve">Set of programs that always run in the </w:t>
            </w:r>
            <w:r w:rsidR="00787076">
              <w:rPr>
                <w:lang w:val="en-IE"/>
              </w:rPr>
              <w:t>background</w:t>
            </w:r>
            <w:r>
              <w:rPr>
                <w:lang w:val="en-IE"/>
              </w:rPr>
              <w:t xml:space="preserve"> and </w:t>
            </w:r>
            <w:r w:rsidR="00787076">
              <w:rPr>
                <w:lang w:val="en-IE"/>
              </w:rPr>
              <w:t>control the operation of all devices and applications of the computer system</w:t>
            </w:r>
          </w:p>
          <w:p w:rsidR="00862848" w:rsidP="00B56680" w:rsidRDefault="00787076" w14:paraId="3DF71F0B" w14:textId="3C7B008D">
            <w:pPr>
              <w:rPr>
                <w:lang w:val="en-IE"/>
              </w:rPr>
            </w:pPr>
            <w:r>
              <w:rPr>
                <w:lang w:val="en-IE"/>
              </w:rPr>
              <w:t xml:space="preserve">You are familiar with Windows as the operating system for </w:t>
            </w:r>
            <w:r w:rsidR="00012E8B">
              <w:rPr>
                <w:lang w:val="en-IE"/>
              </w:rPr>
              <w:t>PCs</w:t>
            </w:r>
            <w:r w:rsidR="00862848">
              <w:rPr>
                <w:lang w:val="en-IE"/>
              </w:rPr>
              <w:t xml:space="preserve"> but there is Mac OSX for </w:t>
            </w:r>
            <w:proofErr w:type="spellStart"/>
            <w:r w:rsidR="00862848">
              <w:rPr>
                <w:lang w:val="en-IE"/>
              </w:rPr>
              <w:t>Macbooks</w:t>
            </w:r>
            <w:proofErr w:type="spellEnd"/>
            <w:r w:rsidR="00862848">
              <w:rPr>
                <w:lang w:val="en-IE"/>
              </w:rPr>
              <w:t xml:space="preserve"> or Unix based systems like Linux and </w:t>
            </w:r>
            <w:proofErr w:type="spellStart"/>
            <w:r w:rsidR="00862848">
              <w:rPr>
                <w:lang w:val="en-IE"/>
              </w:rPr>
              <w:t>Ubunto</w:t>
            </w:r>
            <w:proofErr w:type="spellEnd"/>
            <w:r w:rsidR="00690CE9">
              <w:rPr>
                <w:lang w:val="en-IE"/>
              </w:rPr>
              <w:t>, or Android for smartphones. There</w:t>
            </w:r>
            <w:r w:rsidR="00862848">
              <w:rPr>
                <w:lang w:val="en-IE"/>
              </w:rPr>
              <w:t xml:space="preserve"> is constant innovation in this market</w:t>
            </w:r>
            <w:r w:rsidR="00690CE9">
              <w:rPr>
                <w:lang w:val="en-IE"/>
              </w:rPr>
              <w:t>.</w:t>
            </w:r>
          </w:p>
          <w:p w:rsidR="00862848" w:rsidP="00B56680" w:rsidRDefault="00AF5D9B" w14:paraId="04F8263D" w14:textId="521D84CF">
            <w:pPr>
              <w:rPr>
                <w:lang w:val="en-IE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40F9289B" wp14:editId="07AC1210">
                  <wp:simplePos x="0" y="0"/>
                  <wp:positionH relativeFrom="column">
                    <wp:posOffset>179311</wp:posOffset>
                  </wp:positionH>
                  <wp:positionV relativeFrom="paragraph">
                    <wp:posOffset>43815</wp:posOffset>
                  </wp:positionV>
                  <wp:extent cx="2412124" cy="1388520"/>
                  <wp:effectExtent l="0" t="0" r="7620" b="2540"/>
                  <wp:wrapNone/>
                  <wp:docPr id="60" name="Picture 60" descr="Operating System Logo - LogoD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Operating System Logo - LogoDi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5363" cy="139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B56680" w:rsidR="00862848" w:rsidP="00B56680" w:rsidRDefault="00862848" w14:paraId="270A170F" w14:textId="3F9F0206">
            <w:pPr>
              <w:rPr>
                <w:lang w:val="en-IE"/>
              </w:rPr>
            </w:pPr>
          </w:p>
          <w:p w:rsidR="00B56680" w:rsidP="00B56680" w:rsidRDefault="00B56680" w14:paraId="5C9D3FEF" w14:textId="2B447AED">
            <w:pPr>
              <w:rPr>
                <w:rFonts w:ascii="Rockwell" w:hAnsi="Rockwell" w:cs="Tahoma"/>
                <w:b/>
                <w:noProof/>
                <w:lang w:val="en-GB"/>
              </w:rPr>
            </w:pPr>
          </w:p>
          <w:p w:rsidR="00B56680" w:rsidP="00B56680" w:rsidRDefault="00B56680" w14:paraId="0925951A" w14:textId="5A108816">
            <w:pPr>
              <w:rPr>
                <w:lang w:val="en-IE"/>
              </w:rPr>
            </w:pPr>
          </w:p>
          <w:p w:rsidR="00B56680" w:rsidP="00B56680" w:rsidRDefault="00B56680" w14:paraId="1D257CB1" w14:textId="50E53CEB">
            <w:pPr>
              <w:rPr>
                <w:lang w:val="en-IE"/>
              </w:rPr>
            </w:pPr>
          </w:p>
          <w:p w:rsidR="00312B88" w:rsidP="00B56680" w:rsidRDefault="00312B88" w14:paraId="017A5E5A" w14:textId="77777777">
            <w:pPr>
              <w:rPr>
                <w:lang w:val="en-IE"/>
              </w:rPr>
            </w:pPr>
          </w:p>
          <w:p w:rsidRPr="00862848" w:rsidR="00862848" w:rsidP="00862848" w:rsidRDefault="00862848" w14:paraId="14F3BF57" w14:textId="77777777">
            <w:pPr>
              <w:rPr>
                <w:lang w:val="en-IE"/>
              </w:rPr>
            </w:pPr>
          </w:p>
          <w:p w:rsidRPr="00862848" w:rsidR="00862848" w:rsidP="00862848" w:rsidRDefault="00862848" w14:paraId="2E09953C" w14:textId="77777777">
            <w:pPr>
              <w:rPr>
                <w:lang w:val="en-IE"/>
              </w:rPr>
            </w:pPr>
          </w:p>
          <w:p w:rsidRPr="00862848" w:rsidR="00862848" w:rsidP="00862848" w:rsidRDefault="00862848" w14:paraId="0F524742" w14:textId="77777777">
            <w:pPr>
              <w:rPr>
                <w:lang w:val="en-IE"/>
              </w:rPr>
            </w:pPr>
          </w:p>
          <w:p w:rsidRPr="00862848" w:rsidR="00862848" w:rsidP="00862848" w:rsidRDefault="00697C3C" w14:paraId="34BE0B66" w14:textId="60B475F0">
            <w:pPr>
              <w:rPr>
                <w:lang w:val="en-IE"/>
              </w:rPr>
            </w:pPr>
            <w:r>
              <w:rPr>
                <w:lang w:val="en-IE"/>
              </w:rPr>
              <w:t>OS’s manage data, manage interactions between devices (other computers, input and output devices), provide an interface, manage files systems, control access and security, manage the location of files and much mor</w:t>
            </w:r>
            <w:r w:rsidR="00395619">
              <w:rPr>
                <w:lang w:val="en-IE"/>
              </w:rPr>
              <w:t>e</w:t>
            </w: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79C8285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485F23" w:rsidP="004706AB" w:rsidRDefault="00995416" w14:paraId="2F98E5EF" w14:textId="7CE4C8A8">
            <w:pPr>
              <w:pStyle w:val="Heading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layer </w:t>
            </w:r>
            <w:proofErr w:type="gramStart"/>
            <w:r>
              <w:rPr>
                <w:lang w:val="en-GB"/>
              </w:rPr>
              <w:t>model</w:t>
            </w:r>
            <w:proofErr w:type="gramEnd"/>
          </w:p>
          <w:p w:rsidRPr="004706AB" w:rsidR="004706AB" w:rsidP="004706AB" w:rsidRDefault="004706AB" w14:paraId="4CA1D1B3" w14:textId="29D25668">
            <w:pPr>
              <w:rPr>
                <w:lang w:val="en-GB"/>
              </w:rPr>
            </w:pPr>
          </w:p>
          <w:p w:rsidR="004F1609" w:rsidP="00897DFD" w:rsidRDefault="004F1609" w14:paraId="56A07803" w14:textId="1F63E65C">
            <w:pPr>
              <w:rPr>
                <w:lang w:val="en-GB"/>
              </w:rPr>
            </w:pPr>
          </w:p>
          <w:p w:rsidRPr="00897DFD" w:rsidR="004F1609" w:rsidP="00897DFD" w:rsidRDefault="004706AB" w14:paraId="037FCD47" w14:textId="0549A8FB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713536" behindDoc="1" locked="0" layoutInCell="1" allowOverlap="1" wp14:anchorId="05577ED0" wp14:editId="260E716F">
                  <wp:simplePos x="0" y="0"/>
                  <wp:positionH relativeFrom="column">
                    <wp:posOffset>535327</wp:posOffset>
                  </wp:positionH>
                  <wp:positionV relativeFrom="paragraph">
                    <wp:posOffset>221615</wp:posOffset>
                  </wp:positionV>
                  <wp:extent cx="1750060" cy="2601595"/>
                  <wp:effectExtent l="0" t="0" r="2540" b="8255"/>
                  <wp:wrapTight wrapText="bothSides">
                    <wp:wrapPolygon edited="0">
                      <wp:start x="0" y="0"/>
                      <wp:lineTo x="0" y="21510"/>
                      <wp:lineTo x="21396" y="21510"/>
                      <wp:lineTo x="21396" y="0"/>
                      <wp:lineTo x="0" y="0"/>
                    </wp:wrapPolygon>
                  </wp:wrapTight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060" cy="260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Pr="00535B70" w:rsidR="004E3939" w:rsidTr="048FF3A8" w14:paraId="50447709" w14:textId="77777777">
        <w:trPr>
          <w:trHeight w:val="20"/>
        </w:trPr>
        <w:tc>
          <w:tcPr>
            <w:tcW w:w="4944" w:type="dxa"/>
            <w:gridSpan w:val="2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shd w:val="clear" w:color="auto" w:fill="auto"/>
            <w:tcMar/>
          </w:tcPr>
          <w:p w:rsidRPr="00244290" w:rsidR="000C4BCA" w:rsidP="00D740A8" w:rsidRDefault="000C4BCA" w14:paraId="46205729" w14:textId="1ADFCDC1">
            <w:pPr>
              <w:pStyle w:val="NoSpacing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7A6EE0" w:rsidP="007D7436" w:rsidRDefault="007A6EE0" w14:paraId="61BCA39F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nil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485F23" w:rsidR="00C736F6" w:rsidP="005F4BD5" w:rsidRDefault="00C736F6" w14:paraId="0BFBA70E" w14:textId="411561E9">
            <w:pPr>
              <w:tabs>
                <w:tab w:val="left" w:pos="1305"/>
              </w:tabs>
              <w:rPr>
                <w:i/>
                <w:iCs/>
                <w:lang w:val="en-GB"/>
              </w:rPr>
            </w:pPr>
          </w:p>
        </w:tc>
      </w:tr>
      <w:tr w:rsidRPr="00535B70" w:rsidR="004E3939" w:rsidTr="048FF3A8" w14:paraId="3FF4B76B" w14:textId="77777777">
        <w:trPr>
          <w:trHeight w:val="170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6D9781E3" w14:textId="77777777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535B70" w:rsidR="007D7436" w:rsidP="007D7436" w:rsidRDefault="007D7436" w14:paraId="685ED7B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nil"/>
              <w:bottom w:val="single" w:color="147ABD" w:themeColor="accent1" w:sz="24" w:space="0"/>
              <w:right w:val="nil"/>
            </w:tcBorders>
            <w:tcMar/>
          </w:tcPr>
          <w:p w:rsidRPr="00535B70" w:rsidR="007D7436" w:rsidP="00270788" w:rsidRDefault="007D7436" w14:paraId="1985E025" w14:textId="77777777">
            <w:pPr>
              <w:rPr>
                <w:lang w:val="en-GB"/>
              </w:rPr>
            </w:pPr>
          </w:p>
        </w:tc>
      </w:tr>
      <w:tr w:rsidRPr="00535B70" w:rsidR="004E3939" w:rsidTr="048FF3A8" w14:paraId="154DB338" w14:textId="77777777">
        <w:trPr>
          <w:trHeight w:val="484"/>
        </w:trPr>
        <w:tc>
          <w:tcPr>
            <w:tcW w:w="4944" w:type="dxa"/>
            <w:gridSpan w:val="2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2A2D64C1" w14:textId="62FEDF20">
            <w:pPr>
              <w:pStyle w:val="Heading1"/>
              <w:jc w:val="center"/>
              <w:rPr>
                <w:lang w:val="en-GB"/>
              </w:rPr>
            </w:pPr>
            <w:r w:rsidRPr="048FF3A8" w:rsidR="000C4BCA">
              <w:rPr>
                <w:lang w:val="en-GB"/>
              </w:rPr>
              <w:t xml:space="preserve">Computer Systems </w:t>
            </w:r>
            <w:r w:rsidRPr="048FF3A8" w:rsidR="009B502A">
              <w:rPr>
                <w:lang w:val="en-GB"/>
              </w:rPr>
              <w:t>1</w:t>
            </w:r>
            <w:r w:rsidRPr="048FF3A8" w:rsidR="78A446D7">
              <w:rPr>
                <w:lang w:val="en-GB"/>
              </w:rPr>
              <w:t>9</w:t>
            </w:r>
            <w:r w:rsidRPr="048FF3A8" w:rsidR="00513758">
              <w:rPr>
                <w:lang w:val="en-GB"/>
              </w:rPr>
              <w:t xml:space="preserve"> - Definitions</w:t>
            </w:r>
          </w:p>
        </w:tc>
        <w:tc>
          <w:tcPr>
            <w:tcW w:w="283" w:type="dxa"/>
            <w:tcBorders>
              <w:top w:val="nil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4269E1" w:rsidP="007D7436" w:rsidRDefault="004269E1" w14:paraId="2A7F14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  <w:vAlign w:val="center"/>
          </w:tcPr>
          <w:p w:rsidRPr="00535B70" w:rsidR="004269E1" w:rsidP="001359FD" w:rsidRDefault="000C4BCA" w14:paraId="6847607E" w14:textId="30B263C1">
            <w:pPr>
              <w:pStyle w:val="Heading1"/>
              <w:jc w:val="center"/>
              <w:rPr>
                <w:lang w:val="en-GB"/>
              </w:rPr>
            </w:pPr>
            <w:r w:rsidRPr="048FF3A8" w:rsidR="000C4BCA">
              <w:rPr>
                <w:lang w:val="en-GB"/>
              </w:rPr>
              <w:t xml:space="preserve">Computer Systems </w:t>
            </w:r>
            <w:r w:rsidRPr="048FF3A8" w:rsidR="7F22A34D">
              <w:rPr>
                <w:lang w:val="en-GB"/>
              </w:rPr>
              <w:t>20</w:t>
            </w:r>
            <w:r w:rsidRPr="048FF3A8" w:rsidR="00222CA7">
              <w:rPr>
                <w:lang w:val="en-GB"/>
              </w:rPr>
              <w:t xml:space="preserve"> </w:t>
            </w:r>
            <w:r w:rsidRPr="048FF3A8" w:rsidR="002F7298">
              <w:rPr>
                <w:lang w:val="en-GB"/>
              </w:rPr>
              <w:t>–</w:t>
            </w:r>
            <w:r w:rsidRPr="048FF3A8" w:rsidR="00222CA7">
              <w:rPr>
                <w:lang w:val="en-GB"/>
              </w:rPr>
              <w:t xml:space="preserve"> </w:t>
            </w:r>
            <w:r w:rsidRPr="048FF3A8" w:rsidR="002F7298">
              <w:rPr>
                <w:lang w:val="en-GB"/>
              </w:rPr>
              <w:t>The Internet</w:t>
            </w:r>
          </w:p>
        </w:tc>
      </w:tr>
      <w:tr w:rsidRPr="00535B70" w:rsidR="00513758" w:rsidTr="048FF3A8" w14:paraId="35F03B3C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EC697E" w:rsidP="00151539" w:rsidRDefault="00513758" w14:paraId="701CDE24" w14:textId="77777777">
            <w:pPr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  <w:p w:rsidRPr="00535B70" w:rsidR="00395619" w:rsidP="00151539" w:rsidRDefault="00395619" w14:paraId="226A0B43" w14:textId="16A5C254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359FD" w:rsidRDefault="00EC697E" w14:paraId="376DEFB4" w14:textId="77777777">
            <w:pPr>
              <w:pStyle w:val="NoSpacing"/>
              <w:jc w:val="center"/>
              <w:rPr>
                <w:lang w:val="en-GB"/>
              </w:rPr>
            </w:pPr>
            <w:r w:rsidRPr="00535B70">
              <w:rPr>
                <w:rFonts w:ascii="Rockwell" w:hAnsi="Rockwell" w:eastAsia="Rockwell" w:cs="Tahoma"/>
                <w:noProof/>
                <w:sz w:val="24"/>
                <w:szCs w:val="24"/>
                <w:lang w:val="en-GB" w:bidi="en-GB"/>
              </w:rPr>
              <w:t xml:space="preserve"> 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7D7436" w:rsidRDefault="00EC697E" w14:paraId="0F919D8B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 w:val="restart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="00C0240D" w:rsidP="00C94AFE" w:rsidRDefault="006C3317" w14:paraId="006584DE" w14:textId="7401919D">
            <w:pPr>
              <w:pStyle w:val="Heading1"/>
              <w:jc w:val="center"/>
              <w:rPr>
                <w:rFonts w:ascii="Rockwell" w:hAnsi="Rockwell" w:cs="Tahoma"/>
                <w:sz w:val="24"/>
                <w:szCs w:val="24"/>
                <w:lang w:val="en-GB"/>
              </w:rPr>
            </w:pPr>
            <w:r>
              <w:rPr>
                <w:rFonts w:ascii="Rockwell" w:hAnsi="Rockwell" w:cs="Tahoma"/>
                <w:sz w:val="24"/>
                <w:szCs w:val="24"/>
                <w:lang w:val="en-GB"/>
              </w:rPr>
              <w:t>What is the internet?</w:t>
            </w:r>
          </w:p>
          <w:p w:rsidR="006C3317" w:rsidP="006C3317" w:rsidRDefault="006C3317" w14:paraId="4B3D6CEA" w14:textId="25057432">
            <w:pPr>
              <w:rPr>
                <w:lang w:val="en-GB"/>
              </w:rPr>
            </w:pPr>
            <w:r>
              <w:rPr>
                <w:lang w:val="en-GB"/>
              </w:rPr>
              <w:t>In 1969 two computers</w:t>
            </w:r>
            <w:r w:rsidR="0029356E">
              <w:rPr>
                <w:lang w:val="en-GB"/>
              </w:rPr>
              <w:t xml:space="preserve"> in California</w:t>
            </w:r>
            <w:r>
              <w:rPr>
                <w:lang w:val="en-GB"/>
              </w:rPr>
              <w:t xml:space="preserve">, one in UCLA and one in </w:t>
            </w:r>
            <w:r w:rsidR="0029356E">
              <w:rPr>
                <w:lang w:val="en-GB"/>
              </w:rPr>
              <w:t>SRI international were able to communicate with each other over a live connection</w:t>
            </w:r>
            <w:proofErr w:type="gramStart"/>
            <w:r w:rsidR="0029356E">
              <w:rPr>
                <w:lang w:val="en-GB"/>
              </w:rPr>
              <w:t>….this</w:t>
            </w:r>
            <w:proofErr w:type="gramEnd"/>
            <w:r w:rsidR="0029356E">
              <w:rPr>
                <w:lang w:val="en-GB"/>
              </w:rPr>
              <w:t xml:space="preserve"> is the beginning of the internet.</w:t>
            </w:r>
          </w:p>
          <w:p w:rsidRPr="00CB6E87" w:rsidR="00CB6E87" w:rsidP="006C3317" w:rsidRDefault="00CB6E87" w14:paraId="1DCDA89A" w14:textId="5A64D946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This is now a global system of networks in networks connecting millions of devices all over the world…</w:t>
            </w:r>
            <w:proofErr w:type="gramStart"/>
            <w:r>
              <w:rPr>
                <w:lang w:val="en-GB"/>
              </w:rPr>
              <w:t>…..</w:t>
            </w:r>
            <w:proofErr w:type="gramEnd"/>
            <w:r w:rsidRPr="00CB6E87">
              <w:rPr>
                <w:b/>
                <w:bCs/>
                <w:lang w:val="en-GB"/>
              </w:rPr>
              <w:t>The Internet</w:t>
            </w:r>
          </w:p>
          <w:p w:rsidR="00EC697E" w:rsidP="00E57545" w:rsidRDefault="00EC697E" w14:paraId="0EED20E5" w14:textId="77777777">
            <w:pPr>
              <w:rPr>
                <w:lang w:val="en-GB"/>
              </w:rPr>
            </w:pPr>
          </w:p>
          <w:p w:rsidR="00B6333F" w:rsidP="00E57545" w:rsidRDefault="00B6333F" w14:paraId="433FB680" w14:textId="27F2D2B2">
            <w:pPr>
              <w:rPr>
                <w:lang w:val="en-GB"/>
              </w:rPr>
            </w:pPr>
            <w:r>
              <w:rPr>
                <w:lang w:val="en-GB"/>
              </w:rPr>
              <w:t xml:space="preserve">This can </w:t>
            </w:r>
            <w:r w:rsidR="005A5BF1">
              <w:rPr>
                <w:lang w:val="en-GB"/>
              </w:rPr>
              <w:t>n</w:t>
            </w:r>
            <w:r>
              <w:rPr>
                <w:lang w:val="en-GB"/>
              </w:rPr>
              <w:t xml:space="preserve">ow include your toaster, fridge, child’s toy, freezer, security camera, lights </w:t>
            </w:r>
            <w:proofErr w:type="spellStart"/>
            <w:r>
              <w:rPr>
                <w:lang w:val="en-GB"/>
              </w:rPr>
              <w:t>ect</w:t>
            </w:r>
            <w:proofErr w:type="spellEnd"/>
            <w:r>
              <w:rPr>
                <w:lang w:val="en-GB"/>
              </w:rPr>
              <w:t>…</w:t>
            </w:r>
          </w:p>
          <w:p w:rsidR="00B6333F" w:rsidP="00E57545" w:rsidRDefault="00B6333F" w14:paraId="561A373E" w14:textId="77777777">
            <w:pPr>
              <w:rPr>
                <w:lang w:val="en-GB"/>
              </w:rPr>
            </w:pPr>
          </w:p>
          <w:p w:rsidRPr="00535B70" w:rsidR="00B6333F" w:rsidP="00E57545" w:rsidRDefault="005A5BF1" w14:paraId="4C06A4E1" w14:textId="2EBD1C48">
            <w:pPr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1" locked="0" layoutInCell="1" allowOverlap="1" wp14:anchorId="46CBCE03" wp14:editId="2E7B741C">
                  <wp:simplePos x="0" y="0"/>
                  <wp:positionH relativeFrom="column">
                    <wp:posOffset>164819</wp:posOffset>
                  </wp:positionH>
                  <wp:positionV relativeFrom="paragraph">
                    <wp:posOffset>218292</wp:posOffset>
                  </wp:positionV>
                  <wp:extent cx="2562225" cy="1393190"/>
                  <wp:effectExtent l="0" t="0" r="9525" b="0"/>
                  <wp:wrapTight wrapText="bothSides">
                    <wp:wrapPolygon edited="0">
                      <wp:start x="0" y="0"/>
                      <wp:lineTo x="0" y="21265"/>
                      <wp:lineTo x="21520" y="21265"/>
                      <wp:lineTo x="21520" y="0"/>
                      <wp:lineTo x="0" y="0"/>
                    </wp:wrapPolygon>
                  </wp:wrapTight>
                  <wp:docPr id="62" name="Picture 62" descr="What is IoT? The Internet of Things defined and expla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What is IoT? The Internet of Things defined and expla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39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33F">
              <w:rPr>
                <w:lang w:val="en-GB"/>
              </w:rPr>
              <w:t>This is the IoT</w:t>
            </w:r>
            <w:r w:rsidRPr="00B6333F" w:rsidR="00B6333F">
              <w:rPr>
                <w:b/>
                <w:bCs/>
                <w:lang w:val="en-GB"/>
              </w:rPr>
              <w:t>, the Internet of Things</w:t>
            </w:r>
          </w:p>
        </w:tc>
      </w:tr>
      <w:tr w:rsidRPr="00535B70" w:rsidR="00513758" w:rsidTr="048FF3A8" w14:paraId="3B70C4CF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EC697E" w:rsidP="00151539" w:rsidRDefault="00513758" w14:paraId="3C0E9638" w14:textId="77777777">
            <w:p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Pr="00535B70" w:rsidR="00395619" w:rsidP="00151539" w:rsidRDefault="00395619" w14:paraId="32929056" w14:textId="56D4C822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D47C2D" w:rsidRDefault="00EC697E" w14:paraId="06119E54" w14:textId="3F0CDCFC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6CF3C23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E6DF584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513758" w:rsidTr="048FF3A8" w14:paraId="00E9B4D4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EC697E" w:rsidP="00151539" w:rsidRDefault="008B52A0" w14:paraId="4125810E" w14:textId="77777777">
            <w:pPr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  <w:p w:rsidRPr="00535B70" w:rsidR="00395619" w:rsidP="00151539" w:rsidRDefault="00395619" w14:paraId="689D9220" w14:textId="73C7556F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D47C2D" w:rsidRDefault="00EC697E" w14:paraId="703B1CB4" w14:textId="6B86923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26C907A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363DB3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513758" w:rsidTr="048FF3A8" w14:paraId="05AE755E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="00EC697E" w:rsidP="00151539" w:rsidRDefault="00222CA7" w14:paraId="66B27171" w14:textId="77777777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:rsidRPr="00535B70" w:rsidR="00395619" w:rsidP="00151539" w:rsidRDefault="00395619" w14:paraId="4FB07DF3" w14:textId="1BAA1348">
            <w:pPr>
              <w:rPr>
                <w:lang w:val="en-GB"/>
              </w:rPr>
            </w:pP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AF6AE1" w:rsidRDefault="00EC697E" w14:paraId="20CAD05B" w14:textId="4D899A1A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1FA7F46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0957BB05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513758" w:rsidTr="048FF3A8" w14:paraId="7B04D672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151539" w:rsidRDefault="005A5BF1" w14:paraId="1E4225E5" w14:textId="1A219650">
            <w:pPr>
              <w:rPr>
                <w:lang w:val="en-GB"/>
              </w:rPr>
            </w:pPr>
            <w:r>
              <w:rPr>
                <w:lang w:val="en-GB"/>
              </w:rPr>
              <w:t>Internet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nil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10D93802" w14:textId="34287058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8465DE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3E8E7AAB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513758" w:rsidTr="048FF3A8" w14:paraId="039167FA" w14:textId="77777777">
        <w:trPr>
          <w:trHeight w:val="45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5A5BF1" w14:paraId="355859AF" w14:textId="634AF0FB">
            <w:pPr>
              <w:rPr>
                <w:lang w:val="en-GB"/>
              </w:rPr>
            </w:pPr>
            <w:r>
              <w:rPr>
                <w:lang w:val="en-GB"/>
              </w:rPr>
              <w:t>Internet of Things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3B022E" w:rsidRDefault="00EC697E" w14:paraId="03A3DBF0" w14:textId="264D5B21">
            <w:pPr>
              <w:pStyle w:val="Text1"/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403937DE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6E210388" w14:textId="77777777">
            <w:pPr>
              <w:pStyle w:val="Text1"/>
              <w:rPr>
                <w:lang w:val="en-GB"/>
              </w:rPr>
            </w:pPr>
          </w:p>
        </w:tc>
      </w:tr>
      <w:tr w:rsidRPr="00535B70" w:rsidR="00513758" w:rsidTr="048FF3A8" w14:paraId="56F0166B" w14:textId="77777777">
        <w:trPr>
          <w:trHeight w:val="684"/>
        </w:trPr>
        <w:tc>
          <w:tcPr>
            <w:tcW w:w="1418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151539" w:rsidRDefault="00395619" w14:paraId="62390A70" w14:textId="6DC5D1A8">
            <w:pPr>
              <w:rPr>
                <w:lang w:val="en-GB"/>
              </w:rPr>
            </w:pPr>
            <w:r>
              <w:rPr>
                <w:lang w:val="en-GB"/>
              </w:rPr>
              <w:t>World Wide Web</w:t>
            </w:r>
          </w:p>
        </w:tc>
        <w:tc>
          <w:tcPr>
            <w:tcW w:w="3526" w:type="dxa"/>
            <w:tcBorders>
              <w:top w:val="single" w:color="147ABD" w:themeColor="accent1" w:sz="24" w:space="0"/>
              <w:left w:val="single" w:color="147ABD" w:themeColor="accent1" w:sz="24" w:space="0"/>
              <w:bottom w:val="single" w:color="147ABD" w:themeColor="accent1" w:sz="24" w:space="0"/>
              <w:right w:val="single" w:color="147ABD" w:themeColor="accent1" w:sz="24" w:space="0"/>
            </w:tcBorders>
            <w:tcMar/>
          </w:tcPr>
          <w:p w:rsidRPr="00535B70" w:rsidR="00EC697E" w:rsidP="00B710A9" w:rsidRDefault="00EC697E" w14:paraId="7C4EA720" w14:textId="7B269A28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/>
            <w:tcMar/>
          </w:tcPr>
          <w:p w:rsidRPr="00535B70" w:rsidR="00EC697E" w:rsidP="007D7436" w:rsidRDefault="00EC697E" w14:paraId="706E7780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943" w:type="dxa"/>
            <w:vMerge/>
            <w:tcBorders/>
            <w:tcMar/>
          </w:tcPr>
          <w:p w:rsidR="00EC697E" w:rsidP="003B022E" w:rsidRDefault="00EC697E" w14:paraId="58EB5386" w14:textId="77777777">
            <w:pPr>
              <w:pStyle w:val="Text1"/>
              <w:rPr>
                <w:lang w:val="en-GB"/>
              </w:rPr>
            </w:pPr>
          </w:p>
        </w:tc>
      </w:tr>
    </w:tbl>
    <w:p w:rsidRPr="00535B70" w:rsidR="002B698E" w:rsidP="003E60A1" w:rsidRDefault="002B698E" w14:paraId="4A7B37FE" w14:textId="75C07020">
      <w:pPr>
        <w:rPr>
          <w:rFonts w:ascii="Rockwell" w:hAnsi="Rockwell" w:cs="Tahoma"/>
          <w:b/>
          <w:sz w:val="24"/>
          <w:szCs w:val="24"/>
          <w:lang w:val="en-GB"/>
        </w:rPr>
      </w:pPr>
    </w:p>
    <w:tbl>
      <w:tblPr>
        <w:tblStyle w:val="TableGrid"/>
        <w:tblW w:w="5000" w:type="pct"/>
        <w:tblInd w:w="-3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1"/>
        <w:gridCol w:w="3431"/>
        <w:gridCol w:w="283"/>
        <w:gridCol w:w="1482"/>
        <w:gridCol w:w="3417"/>
      </w:tblGrid>
      <w:tr w:rsidRPr="00535B70" w:rsidR="004D5042" w:rsidTr="007857FF" w14:paraId="6A0B9954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shd w:val="clear" w:color="auto" w:fill="auto"/>
            <w:vAlign w:val="center"/>
          </w:tcPr>
          <w:p w:rsidR="004D5042" w:rsidP="007A279A" w:rsidRDefault="00C02BF2" w14:paraId="09A97170" w14:textId="10F3D4BF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</w:t>
            </w:r>
            <w:r w:rsidR="000C4BCA">
              <w:rPr>
                <w:lang w:val="en-GB"/>
              </w:rPr>
              <w:t>__________</w:t>
            </w:r>
          </w:p>
          <w:p w:rsidR="00C02BF2" w:rsidP="00C02BF2" w:rsidRDefault="00C02BF2" w14:paraId="402A7799" w14:textId="0FDEFA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</w:t>
            </w:r>
            <w:r w:rsidR="000C4BCA">
              <w:rPr>
                <w:lang w:val="en-GB"/>
              </w:rPr>
              <w:t>__________</w:t>
            </w:r>
          </w:p>
          <w:p w:rsidRPr="00C02BF2" w:rsidR="00C02BF2" w:rsidP="00C02BF2" w:rsidRDefault="00C02BF2" w14:paraId="25D2E090" w14:textId="1A56B50C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</w:t>
            </w:r>
            <w:r w:rsidR="000C4BCA">
              <w:rPr>
                <w:lang w:val="en-GB"/>
              </w:rPr>
              <w:t>__________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4D5042" w:rsidP="00270788" w:rsidRDefault="004D5042" w14:paraId="25FDB31B" w14:textId="7FE65750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1CC66226" w14:textId="376E6D64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01B0007C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4D5042" w:rsidP="000C4BCA" w:rsidRDefault="000C4BCA" w14:paraId="74B8A129" w14:textId="580F3CC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0C4BCA" w:rsidTr="007857FF" w14:paraId="6DF7E06D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5A061A09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1D116413" wp14:editId="3F38E6E6">
                      <wp:extent cx="723900" cy="723900"/>
                      <wp:effectExtent l="0" t="0" r="0" b="0"/>
                      <wp:docPr id="118" name="Group 118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13" name="Oval 113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83D5B" w:rsidRDefault="000C4BCA" w14:paraId="6685E885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8" style="width:57pt;height:57pt;mso-position-horizontal-relative:char;mso-position-vertical-relative:line" alt="question mark icons" coordsize="7239,7239" o:spid="_x0000_s1026" w14:anchorId="1D116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">
                      <v:oval id="Oval 113" style="position:absolute;width:7239;height:7239;visibility:visible;mso-wrap-style:square;v-text-anchor:middle" o:spid="_x0000_s1027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0C4BCA" w:rsidP="00183D5B" w:rsidRDefault="000C4BCA" w14:paraId="6685E885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28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0C4BCA" w:rsidP="000C4BCA" w:rsidRDefault="000C4BCA" w14:paraId="3721A20A" w14:textId="5D66C9D4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right w:val="single" w:color="C54F42" w:themeColor="accent4" w:sz="24" w:space="0"/>
            </w:tcBorders>
          </w:tcPr>
          <w:p w:rsidRPr="00535B70" w:rsidR="000C4BCA" w:rsidP="000C4BCA" w:rsidRDefault="000C4BCA" w14:paraId="20521A26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0C4BCA" w:rsidP="000C4BCA" w:rsidRDefault="000C4BCA" w14:paraId="08C1E658" w14:textId="668C6C70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04FECFAA" wp14:editId="3E715286">
                      <wp:extent cx="723900" cy="723900"/>
                      <wp:effectExtent l="0" t="0" r="0" b="0"/>
                      <wp:docPr id="125" name="Group 125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26" name="Oval 126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0C4BCA" w:rsidP="001D49FA" w:rsidRDefault="000C4BCA" w14:paraId="4ADC74C0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5" style="width:57pt;height:57pt;mso-position-horizontal-relative:char;mso-position-vertical-relative:line" alt="question mark icons" coordsize="7239,7239" o:spid="_x0000_s1029" w14:anchorId="04FECF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FVWw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">
                      <v:oval id="Oval 126" style="position:absolute;width:7239;height:7239;visibility:visible;mso-wrap-style:square;v-text-anchor:middle" o:spid="_x0000_s1030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">
                        <v:stroke miterlimit="4" joinstyle="miter"/>
                        <v:textbox inset="0,0,0,3pt">
                          <w:txbxContent>
                            <w:p w:rsidRPr="001D49FA" w:rsidR="000C4BCA" w:rsidP="001D49FA" w:rsidRDefault="000C4BCA" w14:paraId="4ADC74C0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1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0C4BCA" w:rsidP="000C4BCA" w:rsidRDefault="000C4BCA" w14:paraId="11AE7CD6" w14:textId="48072627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0C4BCA" w:rsidTr="007857FF" w14:paraId="68100E49" w14:textId="77777777"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62F4B731" w14:textId="3ADBD556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595776" behindDoc="1" locked="0" layoutInCell="1" allowOverlap="1" wp14:anchorId="6B327596" wp14:editId="56972BC7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3ABA60D3" w14:textId="741DEB61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5D34290C" w14:textId="09F448E4">
            <w:pPr>
              <w:rPr>
                <w:lang w:val="en-GB"/>
              </w:rPr>
            </w:pPr>
          </w:p>
          <w:p w:rsidR="000C4BCA" w:rsidP="000C4BCA" w:rsidRDefault="000C4BCA" w14:paraId="671DE8D7" w14:textId="727898D0">
            <w:pPr>
              <w:rPr>
                <w:lang w:val="en-GB"/>
              </w:rPr>
            </w:pPr>
          </w:p>
          <w:p w:rsidR="000C4BCA" w:rsidP="000C4BCA" w:rsidRDefault="000C4BCA" w14:paraId="53544319" w14:textId="612E65F0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03968" behindDoc="1" locked="0" layoutInCell="1" allowOverlap="1" wp14:anchorId="778E2D65" wp14:editId="0AF75D38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629F098B" w14:textId="04B49193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0AE59FC8" w14:textId="77777777">
            <w:pPr>
              <w:rPr>
                <w:lang w:val="en-GB"/>
              </w:rPr>
            </w:pPr>
          </w:p>
          <w:p w:rsidR="000C4BCA" w:rsidP="000C4BCA" w:rsidRDefault="000C4BCA" w14:paraId="04FDDA92" w14:textId="0226C38B">
            <w:pPr>
              <w:rPr>
                <w:lang w:val="en-GB"/>
              </w:rPr>
            </w:pPr>
          </w:p>
          <w:p w:rsidR="000C4BCA" w:rsidP="000C4BCA" w:rsidRDefault="000C4BCA" w14:paraId="139CEB1F" w14:textId="60BC400F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12160" behindDoc="1" locked="0" layoutInCell="1" allowOverlap="1" wp14:anchorId="7D2AF645" wp14:editId="4528DAB2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05F4B378" w14:textId="4C8EA7AE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0C4BCA" w:rsidP="000C4BCA" w:rsidRDefault="000C4BCA" w14:paraId="60A5B948" w14:textId="04DA48F9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Pr="00535B70" w:rsidR="000C4BCA" w:rsidP="000C4BCA" w:rsidRDefault="000C4BCA" w14:paraId="50C1FA13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left w:w="115" w:type="dxa"/>
              <w:bottom w:w="432" w:type="dxa"/>
              <w:right w:w="115" w:type="dxa"/>
            </w:tcMar>
          </w:tcPr>
          <w:p w:rsidR="000C4BCA" w:rsidP="000C4BCA" w:rsidRDefault="000C4BCA" w14:paraId="18C3C63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20352" behindDoc="1" locked="0" layoutInCell="1" allowOverlap="1" wp14:anchorId="265330E2" wp14:editId="60872099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2998059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0C4BCA" w:rsidP="000C4BCA" w:rsidRDefault="000C4BCA" w14:paraId="481B7B59" w14:textId="77777777">
            <w:pPr>
              <w:rPr>
                <w:lang w:val="en-GB"/>
              </w:rPr>
            </w:pPr>
          </w:p>
          <w:p w:rsidR="000C4BCA" w:rsidP="000C4BCA" w:rsidRDefault="000C4BCA" w14:paraId="6157EB15" w14:textId="77777777">
            <w:pPr>
              <w:rPr>
                <w:lang w:val="en-GB"/>
              </w:rPr>
            </w:pPr>
          </w:p>
          <w:p w:rsidR="000C4BCA" w:rsidP="000C4BCA" w:rsidRDefault="000C4BCA" w14:paraId="04E2781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28544" behindDoc="1" locked="0" layoutInCell="1" allowOverlap="1" wp14:anchorId="3AFA66E6" wp14:editId="334A4CD0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4BCA" w:rsidP="000C4BCA" w:rsidRDefault="000C4BCA" w14:paraId="7F260708" w14:textId="45A45CC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0C4BCA" w:rsidP="000C4BCA" w:rsidRDefault="000C4BCA" w14:paraId="70E8C7B2" w14:textId="77777777">
            <w:pPr>
              <w:rPr>
                <w:lang w:val="en-GB"/>
              </w:rPr>
            </w:pPr>
          </w:p>
          <w:p w:rsidR="000C4BCA" w:rsidP="000C4BCA" w:rsidRDefault="000C4BCA" w14:paraId="2D41F95E" w14:textId="77777777">
            <w:pPr>
              <w:rPr>
                <w:lang w:val="en-GB"/>
              </w:rPr>
            </w:pPr>
          </w:p>
          <w:p w:rsidR="000C4BCA" w:rsidP="000C4BCA" w:rsidRDefault="000C4BCA" w14:paraId="57084ECF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36736" behindDoc="1" locked="0" layoutInCell="1" allowOverlap="1" wp14:anchorId="44719770" wp14:editId="54CB6F4A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535B70" w:rsidR="000C4BCA" w:rsidP="000C4BCA" w:rsidRDefault="000C4BCA" w14:paraId="0A833EE2" w14:textId="009B6B40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</w:tc>
      </w:tr>
      <w:tr w:rsidRPr="00535B70" w:rsidR="002D7E3E" w:rsidTr="007857FF" w14:paraId="758BC8C4" w14:textId="77777777">
        <w:trPr>
          <w:trHeight w:val="170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="002D7E3E" w:rsidP="00270788" w:rsidRDefault="002D7E3E" w14:paraId="7D87ACCB" w14:textId="77777777">
            <w:pPr>
              <w:rPr>
                <w:lang w:val="en-GB"/>
              </w:rPr>
            </w:pPr>
          </w:p>
          <w:p w:rsidR="00C02BF2" w:rsidP="00270788" w:rsidRDefault="00C02BF2" w14:paraId="63704C6B" w14:textId="77777777">
            <w:pPr>
              <w:rPr>
                <w:lang w:val="en-GB"/>
              </w:rPr>
            </w:pPr>
          </w:p>
          <w:p w:rsidR="00C02BF2" w:rsidP="00270788" w:rsidRDefault="00C02BF2" w14:paraId="00F788BD" w14:textId="77777777">
            <w:pPr>
              <w:rPr>
                <w:lang w:val="en-GB"/>
              </w:rPr>
            </w:pPr>
          </w:p>
          <w:p w:rsidRPr="00535B70" w:rsidR="00395619" w:rsidP="00270788" w:rsidRDefault="00395619" w14:paraId="4B00EA79" w14:textId="7141B632">
            <w:pPr>
              <w:rPr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535B70" w:rsidR="002D7E3E" w:rsidP="00270788" w:rsidRDefault="002D7E3E" w14:paraId="7D3009A2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nil"/>
              <w:bottom w:val="single" w:color="C54F42" w:themeColor="accent4" w:sz="24" w:space="0"/>
              <w:right w:val="nil"/>
            </w:tcBorders>
          </w:tcPr>
          <w:p w:rsidRPr="00535B70" w:rsidR="002D7E3E" w:rsidP="00270788" w:rsidRDefault="002D7E3E" w14:paraId="36EE7859" w14:textId="77777777">
            <w:pPr>
              <w:rPr>
                <w:lang w:val="en-GB"/>
              </w:rPr>
            </w:pPr>
          </w:p>
        </w:tc>
      </w:tr>
      <w:tr w:rsidRPr="00535B70" w:rsidR="00A803FC" w:rsidTr="007857FF" w14:paraId="00C375BC" w14:textId="77777777">
        <w:trPr>
          <w:trHeight w:val="1134"/>
        </w:trPr>
        <w:tc>
          <w:tcPr>
            <w:tcW w:w="4962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4C0ACF3A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55BCBFA2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7CF6C5D2" w14:textId="4510825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  <w:tc>
          <w:tcPr>
            <w:tcW w:w="283" w:type="dxa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A803FC" w:rsidP="00270788" w:rsidRDefault="00A803FC" w14:paraId="220FFD81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single" w:color="C54F42" w:themeColor="accent4" w:sz="24" w:space="0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vAlign w:val="center"/>
          </w:tcPr>
          <w:p w:rsidR="000C4BCA" w:rsidP="000C4BCA" w:rsidRDefault="000C4BCA" w14:paraId="53E60F53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1__________</w:t>
            </w:r>
          </w:p>
          <w:p w:rsidR="000C4BCA" w:rsidP="000C4BCA" w:rsidRDefault="000C4BCA" w14:paraId="3BE6B739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2__________</w:t>
            </w:r>
          </w:p>
          <w:p w:rsidRPr="00535B70" w:rsidR="00A803FC" w:rsidP="000C4BCA" w:rsidRDefault="000C4BCA" w14:paraId="21562483" w14:textId="1D0FD7E8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Date of revision 3__________</w:t>
            </w:r>
          </w:p>
        </w:tc>
      </w:tr>
      <w:tr w:rsidRPr="00535B70" w:rsidR="00151539" w:rsidTr="007857FF" w14:paraId="5F69E408" w14:textId="77777777">
        <w:tc>
          <w:tcPr>
            <w:tcW w:w="1531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65884CFD" w14:textId="0D38E1A3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5A34D898" wp14:editId="386629C4">
                      <wp:extent cx="723900" cy="723900"/>
                      <wp:effectExtent l="0" t="0" r="0" b="0"/>
                      <wp:docPr id="7" name="Group 7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8" name="Oval 8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83D5B" w:rsidRDefault="00151539" w14:paraId="13004A8E" w14:textId="77777777">
                                    <w:pPr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style="width:57pt;height:57pt;mso-position-horizontal-relative:char;mso-position-vertical-relative:line" alt="question mark icons" coordsize="7239,7239" o:spid="_x0000_s1032" w14:anchorId="5A34D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">
                      <v:oval id="Oval 8" style="position:absolute;width:7239;height:7239;visibility:visible;mso-wrap-style:square;v-text-anchor:middle" o:spid="_x0000_s1033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">
                        <v:stroke miterlimit="4" joinstyle="miter"/>
                        <v:textbox inset="0,0,0,3pt">
                          <w:txbxContent>
                            <w:p w:rsidRPr="001D49FA" w:rsidR="00151539" w:rsidP="00183D5B" w:rsidRDefault="00151539" w14:paraId="13004A8E" w14:textId="77777777">
                              <w:pPr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4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31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Pr="00535B70" w:rsidR="00151539" w:rsidP="00151539" w:rsidRDefault="00151539" w14:paraId="38FE7FBF" w14:textId="75AC7766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  <w:tc>
          <w:tcPr>
            <w:tcW w:w="283" w:type="dxa"/>
            <w:vMerge w:val="restart"/>
            <w:tcBorders>
              <w:top w:val="nil"/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16778EAB" w14:textId="7BF1AED9">
            <w:pPr>
              <w:pStyle w:val="NoSpacing"/>
              <w:rPr>
                <w:lang w:val="en-GB"/>
              </w:rPr>
            </w:pPr>
          </w:p>
        </w:tc>
        <w:tc>
          <w:tcPr>
            <w:tcW w:w="1482" w:type="dxa"/>
            <w:tcBorders>
              <w:top w:val="single" w:color="C54F42" w:themeColor="accent4" w:sz="24" w:space="0"/>
              <w:left w:val="single" w:color="C54F42" w:themeColor="accent4" w:sz="24" w:space="0"/>
              <w:bottom w:val="nil"/>
              <w:right w:val="nil"/>
            </w:tcBorders>
          </w:tcPr>
          <w:p w:rsidRPr="00535B70" w:rsidR="00151539" w:rsidP="00151539" w:rsidRDefault="00151539" w14:paraId="03A8E627" w14:textId="77777777">
            <w:pPr>
              <w:pStyle w:val="Graphic"/>
              <w:rPr>
                <w:lang w:val="en-GB"/>
              </w:rPr>
            </w:pPr>
            <w:r w:rsidRPr="00535B70">
              <w:rPr>
                <w:lang w:val="en-IE" w:eastAsia="en-IE"/>
              </w:rPr>
              <mc:AlternateContent>
                <mc:Choice Requires="wpg">
                  <w:drawing>
                    <wp:inline distT="0" distB="0" distL="0" distR="0" wp14:anchorId="6779A7AA" wp14:editId="41220F28">
                      <wp:extent cx="723900" cy="723900"/>
                      <wp:effectExtent l="0" t="0" r="0" b="0"/>
                      <wp:docPr id="131" name="Group 131" descr="question mark icon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723900"/>
                                <a:chOff x="0" y="0"/>
                                <a:chExt cx="723900" cy="723900"/>
                              </a:xfrm>
                            </wpg:grpSpPr>
                            <wps:wsp>
                              <wps:cNvPr id="132" name="Oval 132"/>
                              <wps:cNvSpPr/>
                              <wps:spPr>
                                <a:xfrm>
                                  <a:off x="0" y="0"/>
                                  <a:ext cx="723900" cy="723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4"/>
                                </a:solidFill>
                                <a:ln w="31750" cap="flat">
                                  <a:noFill/>
                                  <a:prstDash val="solid"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txbx>
                                <w:txbxContent>
                                  <w:p w:rsidRPr="001D49FA" w:rsidR="00151539" w:rsidP="001D49FA" w:rsidRDefault="00151539" w14:paraId="1EAE1A9A" w14:textId="77777777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C54F42" w:themeColor="accent4"/>
                                        <w:sz w:val="52"/>
                                        <w:szCs w:val="5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1" vertOverflow="overflow" horzOverflow="overflow" vert="horz" wrap="square" lIns="0" tIns="0" rIns="0" bIns="38100" numCol="1" spcCol="3810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hape"/>
                              <wps:cNvSpPr/>
                              <wps:spPr>
                                <a:xfrm>
                                  <a:off x="114300" y="203200"/>
                                  <a:ext cx="502793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435" h="21600" extrusionOk="0">
                                      <a:moveTo>
                                        <a:pt x="10601" y="17850"/>
                                      </a:moveTo>
                                      <a:cubicBezTo>
                                        <a:pt x="9948" y="17850"/>
                                        <a:pt x="9426" y="18683"/>
                                        <a:pt x="9426" y="19725"/>
                                      </a:cubicBezTo>
                                      <a:cubicBezTo>
                                        <a:pt x="9426" y="20767"/>
                                        <a:pt x="9948" y="21600"/>
                                        <a:pt x="10601" y="21600"/>
                                      </a:cubicBezTo>
                                      <a:cubicBezTo>
                                        <a:pt x="11253" y="21600"/>
                                        <a:pt x="11775" y="20767"/>
                                        <a:pt x="11775" y="19725"/>
                                      </a:cubicBezTo>
                                      <a:cubicBezTo>
                                        <a:pt x="11775" y="18683"/>
                                        <a:pt x="11253" y="17850"/>
                                        <a:pt x="10601" y="17850"/>
                                      </a:cubicBezTo>
                                      <a:close/>
                                      <a:moveTo>
                                        <a:pt x="2727" y="2917"/>
                                      </a:moveTo>
                                      <a:lnTo>
                                        <a:pt x="2727" y="2917"/>
                                      </a:lnTo>
                                      <a:cubicBezTo>
                                        <a:pt x="1595" y="2917"/>
                                        <a:pt x="573" y="3959"/>
                                        <a:pt x="95" y="5556"/>
                                      </a:cubicBezTo>
                                      <a:cubicBezTo>
                                        <a:pt x="-123" y="6216"/>
                                        <a:pt x="51" y="7050"/>
                                        <a:pt x="464" y="7397"/>
                                      </a:cubicBezTo>
                                      <a:cubicBezTo>
                                        <a:pt x="878" y="7744"/>
                                        <a:pt x="1400" y="7466"/>
                                        <a:pt x="1617" y="6806"/>
                                      </a:cubicBezTo>
                                      <a:cubicBezTo>
                                        <a:pt x="1617" y="6806"/>
                                        <a:pt x="1617" y="6772"/>
                                        <a:pt x="1639" y="6772"/>
                                      </a:cubicBezTo>
                                      <a:cubicBezTo>
                                        <a:pt x="1835" y="6112"/>
                                        <a:pt x="2270" y="5660"/>
                                        <a:pt x="2727" y="5660"/>
                                      </a:cubicBezTo>
                                      <a:cubicBezTo>
                                        <a:pt x="3379" y="5660"/>
                                        <a:pt x="3923" y="6494"/>
                                        <a:pt x="3966" y="7536"/>
                                      </a:cubicBezTo>
                                      <a:cubicBezTo>
                                        <a:pt x="3988" y="8404"/>
                                        <a:pt x="3640" y="9168"/>
                                        <a:pt x="3140" y="9446"/>
                                      </a:cubicBezTo>
                                      <a:cubicBezTo>
                                        <a:pt x="2400" y="9828"/>
                                        <a:pt x="1900" y="10904"/>
                                        <a:pt x="1900" y="12154"/>
                                      </a:cubicBezTo>
                                      <a:lnTo>
                                        <a:pt x="1900" y="13231"/>
                                      </a:lnTo>
                                      <a:cubicBezTo>
                                        <a:pt x="1900" y="13995"/>
                                        <a:pt x="2292" y="14585"/>
                                        <a:pt x="2748" y="14585"/>
                                      </a:cubicBezTo>
                                      <a:cubicBezTo>
                                        <a:pt x="3205" y="14585"/>
                                        <a:pt x="3597" y="13960"/>
                                        <a:pt x="3597" y="13231"/>
                                      </a:cubicBezTo>
                                      <a:lnTo>
                                        <a:pt x="3597" y="12154"/>
                                      </a:lnTo>
                                      <a:cubicBezTo>
                                        <a:pt x="3597" y="12085"/>
                                        <a:pt x="3684" y="12015"/>
                                        <a:pt x="3684" y="12015"/>
                                      </a:cubicBezTo>
                                      <a:cubicBezTo>
                                        <a:pt x="4902" y="11356"/>
                                        <a:pt x="5707" y="9515"/>
                                        <a:pt x="5663" y="7466"/>
                                      </a:cubicBezTo>
                                      <a:cubicBezTo>
                                        <a:pt x="5620" y="4931"/>
                                        <a:pt x="4314" y="2917"/>
                                        <a:pt x="2727" y="2917"/>
                                      </a:cubicBezTo>
                                      <a:close/>
                                      <a:moveTo>
                                        <a:pt x="2748" y="15940"/>
                                      </a:moveTo>
                                      <a:lnTo>
                                        <a:pt x="2748" y="15940"/>
                                      </a:lnTo>
                                      <a:cubicBezTo>
                                        <a:pt x="2270" y="15940"/>
                                        <a:pt x="1878" y="16565"/>
                                        <a:pt x="1878" y="17329"/>
                                      </a:cubicBezTo>
                                      <a:cubicBezTo>
                                        <a:pt x="1878" y="18093"/>
                                        <a:pt x="2270" y="18718"/>
                                        <a:pt x="2748" y="18718"/>
                                      </a:cubicBezTo>
                                      <a:cubicBezTo>
                                        <a:pt x="3227" y="18718"/>
                                        <a:pt x="3618" y="18093"/>
                                        <a:pt x="3618" y="17329"/>
                                      </a:cubicBezTo>
                                      <a:cubicBezTo>
                                        <a:pt x="3597" y="16565"/>
                                        <a:pt x="3205" y="15940"/>
                                        <a:pt x="2748" y="15940"/>
                                      </a:cubicBezTo>
                                      <a:close/>
                                      <a:moveTo>
                                        <a:pt x="18519" y="2917"/>
                                      </a:moveTo>
                                      <a:lnTo>
                                        <a:pt x="18519" y="2917"/>
                                      </a:lnTo>
                                      <a:lnTo>
                                        <a:pt x="18519" y="2917"/>
                                      </a:lnTo>
                                      <a:cubicBezTo>
                                        <a:pt x="17388" y="2917"/>
                                        <a:pt x="16365" y="3959"/>
                                        <a:pt x="15887" y="5556"/>
                                      </a:cubicBezTo>
                                      <a:cubicBezTo>
                                        <a:pt x="15669" y="6216"/>
                                        <a:pt x="15843" y="7050"/>
                                        <a:pt x="16256" y="7397"/>
                                      </a:cubicBezTo>
                                      <a:cubicBezTo>
                                        <a:pt x="16670" y="7744"/>
                                        <a:pt x="17192" y="7466"/>
                                        <a:pt x="17409" y="6806"/>
                                      </a:cubicBezTo>
                                      <a:cubicBezTo>
                                        <a:pt x="17409" y="6806"/>
                                        <a:pt x="17409" y="6772"/>
                                        <a:pt x="17431" y="6772"/>
                                      </a:cubicBezTo>
                                      <a:cubicBezTo>
                                        <a:pt x="17627" y="6112"/>
                                        <a:pt x="18062" y="5660"/>
                                        <a:pt x="18519" y="5660"/>
                                      </a:cubicBezTo>
                                      <a:cubicBezTo>
                                        <a:pt x="19171" y="5660"/>
                                        <a:pt x="19715" y="6494"/>
                                        <a:pt x="19737" y="7536"/>
                                      </a:cubicBezTo>
                                      <a:cubicBezTo>
                                        <a:pt x="19759" y="8404"/>
                                        <a:pt x="19411" y="9168"/>
                                        <a:pt x="18910" y="9446"/>
                                      </a:cubicBezTo>
                                      <a:cubicBezTo>
                                        <a:pt x="18171" y="9828"/>
                                        <a:pt x="17670" y="10904"/>
                                        <a:pt x="17670" y="12154"/>
                                      </a:cubicBezTo>
                                      <a:lnTo>
                                        <a:pt x="17670" y="13231"/>
                                      </a:lnTo>
                                      <a:cubicBezTo>
                                        <a:pt x="17670" y="13995"/>
                                        <a:pt x="18062" y="14585"/>
                                        <a:pt x="18519" y="14585"/>
                                      </a:cubicBezTo>
                                      <a:cubicBezTo>
                                        <a:pt x="18975" y="14585"/>
                                        <a:pt x="19367" y="13960"/>
                                        <a:pt x="19367" y="13231"/>
                                      </a:cubicBezTo>
                                      <a:lnTo>
                                        <a:pt x="19367" y="12154"/>
                                      </a:lnTo>
                                      <a:cubicBezTo>
                                        <a:pt x="19367" y="12085"/>
                                        <a:pt x="19454" y="12015"/>
                                        <a:pt x="19454" y="12015"/>
                                      </a:cubicBezTo>
                                      <a:cubicBezTo>
                                        <a:pt x="20672" y="11356"/>
                                        <a:pt x="21477" y="9515"/>
                                        <a:pt x="21433" y="7466"/>
                                      </a:cubicBezTo>
                                      <a:cubicBezTo>
                                        <a:pt x="21390" y="4931"/>
                                        <a:pt x="20085" y="2917"/>
                                        <a:pt x="18519" y="2917"/>
                                      </a:cubicBezTo>
                                      <a:close/>
                                      <a:moveTo>
                                        <a:pt x="18519" y="15940"/>
                                      </a:moveTo>
                                      <a:lnTo>
                                        <a:pt x="18519" y="15940"/>
                                      </a:lnTo>
                                      <a:cubicBezTo>
                                        <a:pt x="18040" y="15940"/>
                                        <a:pt x="17649" y="16565"/>
                                        <a:pt x="17649" y="17294"/>
                                      </a:cubicBezTo>
                                      <a:cubicBezTo>
                                        <a:pt x="17649" y="18023"/>
                                        <a:pt x="18040" y="18683"/>
                                        <a:pt x="18519" y="18683"/>
                                      </a:cubicBezTo>
                                      <a:cubicBezTo>
                                        <a:pt x="18997" y="18683"/>
                                        <a:pt x="19389" y="18058"/>
                                        <a:pt x="19389" y="17294"/>
                                      </a:cubicBezTo>
                                      <a:cubicBezTo>
                                        <a:pt x="19367" y="16565"/>
                                        <a:pt x="18975" y="15940"/>
                                        <a:pt x="18519" y="15940"/>
                                      </a:cubicBezTo>
                                      <a:close/>
                                      <a:moveTo>
                                        <a:pt x="10579" y="0"/>
                                      </a:moveTo>
                                      <a:lnTo>
                                        <a:pt x="10557" y="0"/>
                                      </a:lnTo>
                                      <a:cubicBezTo>
                                        <a:pt x="9013" y="0"/>
                                        <a:pt x="7621" y="1424"/>
                                        <a:pt x="6968" y="3646"/>
                                      </a:cubicBezTo>
                                      <a:cubicBezTo>
                                        <a:pt x="6685" y="4584"/>
                                        <a:pt x="6925" y="5695"/>
                                        <a:pt x="7512" y="6147"/>
                                      </a:cubicBezTo>
                                      <a:cubicBezTo>
                                        <a:pt x="8099" y="6598"/>
                                        <a:pt x="8795" y="6216"/>
                                        <a:pt x="9078" y="5278"/>
                                      </a:cubicBezTo>
                                      <a:cubicBezTo>
                                        <a:pt x="9361" y="4376"/>
                                        <a:pt x="9927" y="3785"/>
                                        <a:pt x="10557" y="3750"/>
                                      </a:cubicBezTo>
                                      <a:cubicBezTo>
                                        <a:pt x="11449" y="3785"/>
                                        <a:pt x="12189" y="4896"/>
                                        <a:pt x="12254" y="6355"/>
                                      </a:cubicBezTo>
                                      <a:cubicBezTo>
                                        <a:pt x="12276" y="7536"/>
                                        <a:pt x="11819" y="8577"/>
                                        <a:pt x="11123" y="8959"/>
                                      </a:cubicBezTo>
                                      <a:cubicBezTo>
                                        <a:pt x="10122" y="9480"/>
                                        <a:pt x="9426" y="10974"/>
                                        <a:pt x="9404" y="12675"/>
                                      </a:cubicBezTo>
                                      <a:lnTo>
                                        <a:pt x="9404" y="14168"/>
                                      </a:lnTo>
                                      <a:cubicBezTo>
                                        <a:pt x="9404" y="14168"/>
                                        <a:pt x="9404" y="14168"/>
                                        <a:pt x="9404" y="14168"/>
                                      </a:cubicBezTo>
                                      <a:cubicBezTo>
                                        <a:pt x="9404" y="15210"/>
                                        <a:pt x="9927" y="16044"/>
                                        <a:pt x="10579" y="16044"/>
                                      </a:cubicBezTo>
                                      <a:cubicBezTo>
                                        <a:pt x="11232" y="16044"/>
                                        <a:pt x="11754" y="15210"/>
                                        <a:pt x="11754" y="14168"/>
                                      </a:cubicBezTo>
                                      <a:lnTo>
                                        <a:pt x="11754" y="12675"/>
                                      </a:lnTo>
                                      <a:cubicBezTo>
                                        <a:pt x="11754" y="12571"/>
                                        <a:pt x="11862" y="12502"/>
                                        <a:pt x="11862" y="12502"/>
                                      </a:cubicBezTo>
                                      <a:cubicBezTo>
                                        <a:pt x="13537" y="11599"/>
                                        <a:pt x="14647" y="9064"/>
                                        <a:pt x="14582" y="6251"/>
                                      </a:cubicBezTo>
                                      <a:cubicBezTo>
                                        <a:pt x="14538" y="2743"/>
                                        <a:pt x="12754" y="0"/>
                                        <a:pt x="1057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1" style="width:57pt;height:57pt;mso-position-horizontal-relative:char;mso-position-vertical-relative:line" alt="question mark icons" coordsize="7239,7239" o:spid="_x0000_s1035" w14:anchorId="6779A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">
                      <v:oval id="Oval 132" style="position:absolute;width:7239;height:7239;visibility:visible;mso-wrap-style:square;v-text-anchor:middle" o:spid="_x0000_s1036" fillcolor="#c54f42 [3207]" stroked="f" strokeweight="2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">
                        <v:stroke miterlimit="4" joinstyle="miter"/>
                        <v:textbox inset="0,0,0,3pt">
                          <w:txbxContent>
                            <w:p w:rsidRPr="001D49FA" w:rsidR="00151539" w:rsidP="001D49FA" w:rsidRDefault="00151539" w14:paraId="1EAE1A9A" w14:textId="77777777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C54F42" w:themeColor="accent4"/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v:textbox>
                      </v:oval>
                      <v:shape id="Shape" style="position:absolute;left:1143;top:2032;width:5027;height:3175;visibility:visible;mso-wrap-style:square;v-text-anchor:middle" coordsize="21435,21600" o:spid="_x0000_s1037" fillcolor="white [3212]" stroked="f" strokeweight="1pt" path="m10601,17850v-653,,-1175,833,-1175,1875c9426,20767,9948,21600,10601,21600v652,,1174,-833,1174,-1875c11775,18683,11253,17850,10601,17850xm2727,2917r,c1595,2917,573,3959,95,5556,-123,6216,51,7050,464,7397v414,347,936,69,1153,-591c1617,6806,1617,6772,1639,6772,1835,6112,2270,5660,2727,5660v652,,1196,834,1239,1876c3988,8404,3640,9168,3140,9446v-740,382,-1240,1458,-1240,2708l1900,13231v,764,392,1354,848,1354c3205,14585,3597,13960,3597,13231r,-1077c3597,12085,3684,12015,3684,12015,4902,11356,5707,9515,5663,7466,5620,4931,4314,2917,2727,2917xm2748,15940r,c2270,15940,1878,16565,1878,17329v,764,392,1389,870,1389c3227,18718,3618,18093,3618,17329v-21,-764,-413,-1389,-870,-1389xm18519,2917r,l18519,2917v-1131,,-2154,1042,-2632,2639c15669,6216,15843,7050,16256,7397v414,347,936,69,1153,-591c17409,6806,17409,6772,17431,6772v196,-660,631,-1112,1088,-1112c19171,5660,19715,6494,19737,7536v22,868,-326,1632,-827,1910c18171,9828,17670,10904,17670,12154r,1077c17670,13995,18062,14585,18519,14585v456,,848,-625,848,-1354l19367,12154v,-69,87,-139,87,-139c20672,11356,21477,9515,21433,7466,21390,4931,20085,2917,18519,2917xm18519,15940r,c18040,15940,17649,16565,17649,17294v,729,391,1389,870,1389c18997,18683,19389,18058,19389,17294v-22,-729,-414,-1354,-870,-1354xm10579,r-22,c9013,,7621,1424,6968,3646v-283,938,-43,2049,544,2501c8099,6598,8795,6216,9078,5278v283,-902,849,-1493,1479,-1528c11449,3785,12189,4896,12254,6355v22,1181,-435,2222,-1131,2604c10122,9480,9426,10974,9404,12675r,1493c9404,14168,9404,14168,9404,14168v,1042,523,1876,1175,1876c11232,16044,11754,15210,11754,14168r,-1493c11754,12571,11862,12502,11862,12502v1675,-903,2785,-3438,2720,-6251c14538,2743,12754,,1057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">
                        <v:stroke miterlimit="4" joinstyle="miter"/>
                        <v:path arrowok="t" o:connecttype="custom" o:connectlocs="251397,158750;251397,158750;251397,158750;251397,158750" o:connectangles="0,90,180,270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17" w:type="dxa"/>
            <w:tcBorders>
              <w:top w:val="single" w:color="C54F42" w:themeColor="accent4" w:sz="24" w:space="0"/>
              <w:left w:val="nil"/>
              <w:bottom w:val="nil"/>
              <w:right w:val="single" w:color="C54F42" w:themeColor="accent4" w:sz="24" w:space="0"/>
            </w:tcBorders>
          </w:tcPr>
          <w:p w:rsidRPr="00535B70" w:rsidR="00151539" w:rsidP="00151539" w:rsidRDefault="00151539" w14:paraId="01922A35" w14:textId="247E1782">
            <w:pPr>
              <w:pStyle w:val="Text4"/>
              <w:rPr>
                <w:lang w:val="en-GB"/>
              </w:rPr>
            </w:pPr>
            <w:r>
              <w:rPr>
                <w:lang w:val="en-GB"/>
              </w:rPr>
              <w:t>How well did you remember this information?</w:t>
            </w:r>
          </w:p>
        </w:tc>
      </w:tr>
      <w:tr w:rsidRPr="00535B70" w:rsidR="00151539" w:rsidTr="00151539" w14:paraId="51A08109" w14:textId="77777777">
        <w:trPr>
          <w:trHeight w:val="251"/>
        </w:trPr>
        <w:tc>
          <w:tcPr>
            <w:tcW w:w="4962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425D2948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0048" behindDoc="1" locked="0" layoutInCell="1" allowOverlap="1" wp14:anchorId="27626451" wp14:editId="04AF5132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B058A46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6E964E1C" w14:textId="77777777">
            <w:pPr>
              <w:rPr>
                <w:lang w:val="en-GB"/>
              </w:rPr>
            </w:pPr>
          </w:p>
          <w:p w:rsidR="00151539" w:rsidP="00151539" w:rsidRDefault="00151539" w14:paraId="173F683C" w14:textId="77777777">
            <w:pPr>
              <w:rPr>
                <w:lang w:val="en-GB"/>
              </w:rPr>
            </w:pPr>
          </w:p>
          <w:p w:rsidR="00151539" w:rsidP="00151539" w:rsidRDefault="00151539" w14:paraId="768E742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57216" behindDoc="1" locked="0" layoutInCell="1" allowOverlap="1" wp14:anchorId="54CA8F81" wp14:editId="1B2C3A7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95885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20BCCE5" w14:textId="4DBC7C52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9C0526C" w14:textId="77777777">
            <w:pPr>
              <w:rPr>
                <w:lang w:val="en-GB"/>
              </w:rPr>
            </w:pPr>
          </w:p>
          <w:p w:rsidR="00151539" w:rsidP="00151539" w:rsidRDefault="00151539" w14:paraId="5226BBEB" w14:textId="77777777">
            <w:pPr>
              <w:rPr>
                <w:lang w:val="en-GB"/>
              </w:rPr>
            </w:pPr>
          </w:p>
          <w:p w:rsidR="00151539" w:rsidP="00151539" w:rsidRDefault="00151539" w14:paraId="33041989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64384" behindDoc="1" locked="0" layoutInCell="1" allowOverlap="1" wp14:anchorId="0CD6A1BB" wp14:editId="228D9D1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79375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3F547D94" w14:textId="64F06EE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151539" w:rsidP="00151539" w:rsidRDefault="00151539" w14:paraId="63FEC212" w14:textId="77777777">
            <w:pPr>
              <w:rPr>
                <w:lang w:val="en-GB"/>
              </w:rPr>
            </w:pPr>
          </w:p>
        </w:tc>
        <w:tc>
          <w:tcPr>
            <w:tcW w:w="283" w:type="dxa"/>
            <w:vMerge/>
            <w:tcBorders>
              <w:left w:val="single" w:color="C54F42" w:themeColor="accent4" w:sz="24" w:space="0"/>
              <w:bottom w:val="nil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Pr="00535B70" w:rsidR="00151539" w:rsidP="00151539" w:rsidRDefault="00151539" w14:paraId="3F680E8C" w14:textId="77777777">
            <w:pPr>
              <w:pStyle w:val="NoSpacing"/>
              <w:rPr>
                <w:lang w:val="en-GB"/>
              </w:rPr>
            </w:pPr>
          </w:p>
        </w:tc>
        <w:tc>
          <w:tcPr>
            <w:tcW w:w="4899" w:type="dxa"/>
            <w:gridSpan w:val="2"/>
            <w:tcBorders>
              <w:top w:val="nil"/>
              <w:left w:val="single" w:color="C54F42" w:themeColor="accent4" w:sz="24" w:space="0"/>
              <w:bottom w:val="single" w:color="C54F42" w:themeColor="accent4" w:sz="24" w:space="0"/>
              <w:right w:val="single" w:color="C54F42" w:themeColor="accent4" w:sz="24" w:space="0"/>
            </w:tcBorders>
            <w:tcMar>
              <w:top w:w="0" w:type="dxa"/>
              <w:left w:w="115" w:type="dxa"/>
              <w:bottom w:w="432" w:type="dxa"/>
              <w:right w:w="115" w:type="dxa"/>
            </w:tcMar>
          </w:tcPr>
          <w:p w:rsidR="00151539" w:rsidP="00151539" w:rsidRDefault="00151539" w14:paraId="01E6CB8D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1552" behindDoc="1" locked="0" layoutInCell="1" allowOverlap="1" wp14:anchorId="0F6DBA32" wp14:editId="7F8CCF40">
                  <wp:simplePos x="0" y="0"/>
                  <wp:positionH relativeFrom="column">
                    <wp:posOffset>1405890</wp:posOffset>
                  </wp:positionH>
                  <wp:positionV relativeFrom="paragraph">
                    <wp:posOffset>64135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0E1BA2FD" w14:textId="77777777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>Revision 1</w:t>
            </w:r>
          </w:p>
          <w:p w:rsidR="00151539" w:rsidP="00151539" w:rsidRDefault="00151539" w14:paraId="55487151" w14:textId="77777777">
            <w:pPr>
              <w:rPr>
                <w:lang w:val="en-GB"/>
              </w:rPr>
            </w:pPr>
          </w:p>
          <w:p w:rsidR="00151539" w:rsidP="00151539" w:rsidRDefault="00151539" w14:paraId="5730241D" w14:textId="77777777">
            <w:pPr>
              <w:rPr>
                <w:lang w:val="en-GB"/>
              </w:rPr>
            </w:pPr>
          </w:p>
          <w:p w:rsidR="00151539" w:rsidP="00151539" w:rsidRDefault="00151539" w14:paraId="6CE657C1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78720" behindDoc="1" locked="0" layoutInCell="1" allowOverlap="1" wp14:anchorId="57F7C834" wp14:editId="57C859C4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71120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5BC1848B" w14:textId="6F3ED49E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2</w:t>
            </w:r>
            <w:r>
              <w:rPr>
                <w:lang w:val="en-GB"/>
              </w:rPr>
              <w:t xml:space="preserve">         </w:t>
            </w:r>
          </w:p>
          <w:p w:rsidR="00151539" w:rsidP="00151539" w:rsidRDefault="00151539" w14:paraId="2A06A509" w14:textId="77777777">
            <w:pPr>
              <w:rPr>
                <w:lang w:val="en-GB"/>
              </w:rPr>
            </w:pPr>
          </w:p>
          <w:p w:rsidR="00151539" w:rsidP="00151539" w:rsidRDefault="00151539" w14:paraId="5BF60A42" w14:textId="77777777">
            <w:pPr>
              <w:rPr>
                <w:lang w:val="en-GB"/>
              </w:rPr>
            </w:pPr>
          </w:p>
          <w:p w:rsidR="00151539" w:rsidP="00151539" w:rsidRDefault="00151539" w14:paraId="08F46477" w14:textId="77777777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anchor distT="0" distB="0" distL="114300" distR="114300" simplePos="0" relativeHeight="251685888" behindDoc="1" locked="0" layoutInCell="1" allowOverlap="1" wp14:anchorId="3C289D1A" wp14:editId="7D1FD3AC">
                  <wp:simplePos x="0" y="0"/>
                  <wp:positionH relativeFrom="column">
                    <wp:posOffset>1403350</wp:posOffset>
                  </wp:positionH>
                  <wp:positionV relativeFrom="paragraph">
                    <wp:posOffset>28575</wp:posOffset>
                  </wp:positionV>
                  <wp:extent cx="1193800" cy="379095"/>
                  <wp:effectExtent l="0" t="0" r="6350" b="1905"/>
                  <wp:wrapTight wrapText="bothSides">
                    <wp:wrapPolygon edited="0">
                      <wp:start x="689" y="0"/>
                      <wp:lineTo x="0" y="2171"/>
                      <wp:lineTo x="0" y="17367"/>
                      <wp:lineTo x="345" y="20623"/>
                      <wp:lineTo x="21026" y="20623"/>
                      <wp:lineTo x="21370" y="17367"/>
                      <wp:lineTo x="21370" y="2171"/>
                      <wp:lineTo x="20681" y="0"/>
                      <wp:lineTo x="689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51539" w:rsidP="00151539" w:rsidRDefault="00151539" w14:paraId="22BEDE95" w14:textId="4F173D0A">
            <w:pPr>
              <w:pStyle w:val="Heading4"/>
              <w:rPr>
                <w:lang w:val="en-GB"/>
              </w:rPr>
            </w:pPr>
            <w:r>
              <w:rPr>
                <w:lang w:val="en-GB"/>
              </w:rPr>
              <w:t xml:space="preserve">Revision </w:t>
            </w:r>
            <w:r w:rsidR="00821D18">
              <w:rPr>
                <w:lang w:val="en-GB"/>
              </w:rPr>
              <w:t>3</w:t>
            </w:r>
          </w:p>
          <w:p w:rsidRPr="00535B70" w:rsidR="00151539" w:rsidP="00151539" w:rsidRDefault="00151539" w14:paraId="015FC1F5" w14:textId="77777777">
            <w:pPr>
              <w:rPr>
                <w:lang w:val="en-GB"/>
              </w:rPr>
            </w:pPr>
          </w:p>
        </w:tc>
      </w:tr>
    </w:tbl>
    <w:p w:rsidRPr="00535B70" w:rsidR="002D7E3E" w:rsidP="003E60A1" w:rsidRDefault="002D7E3E" w14:paraId="1583167B" w14:textId="741D9A80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A75A88" w:rsidP="003E60A1" w:rsidRDefault="00A75A88" w14:paraId="5EEF1EFD" w14:textId="77777777">
      <w:pPr>
        <w:rPr>
          <w:rFonts w:ascii="Rockwell" w:hAnsi="Rockwell" w:cs="Tahoma"/>
          <w:b/>
          <w:sz w:val="24"/>
          <w:szCs w:val="24"/>
          <w:lang w:val="en-GB"/>
        </w:rPr>
      </w:pPr>
    </w:p>
    <w:p w:rsidR="003354CF" w:rsidP="003E60A1" w:rsidRDefault="003354CF" w14:paraId="49DB656A" w14:textId="6ED95CA0">
      <w:pPr>
        <w:rPr>
          <w:rFonts w:ascii="Rockwell" w:hAnsi="Rockwell" w:cs="Tahoma"/>
          <w:b/>
          <w:sz w:val="24"/>
          <w:szCs w:val="24"/>
          <w:lang w:val="en-GB"/>
        </w:rPr>
      </w:pPr>
    </w:p>
    <w:p w:rsidRPr="00535B70" w:rsidR="003354CF" w:rsidP="003E60A1" w:rsidRDefault="003354CF" w14:paraId="33212DD3" w14:textId="707916A5">
      <w:pPr>
        <w:rPr>
          <w:rFonts w:ascii="Rockwell" w:hAnsi="Rockwell" w:cs="Tahoma"/>
          <w:b/>
          <w:sz w:val="24"/>
          <w:szCs w:val="24"/>
          <w:lang w:val="en-GB"/>
        </w:rPr>
      </w:pPr>
    </w:p>
    <w:sectPr w:rsidRPr="00535B70" w:rsidR="003354CF" w:rsidSect="001E04FB">
      <w:pgSz w:w="11906" w:h="16838" w:orient="portrait" w:code="9"/>
      <w:pgMar w:top="1021" w:right="851" w:bottom="102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2103" w:rsidP="00DC5D31" w:rsidRDefault="00B32103" w14:paraId="33502308" w14:textId="77777777">
      <w:r>
        <w:separator/>
      </w:r>
    </w:p>
  </w:endnote>
  <w:endnote w:type="continuationSeparator" w:id="0">
    <w:p w:rsidR="00B32103" w:rsidP="00DC5D31" w:rsidRDefault="00B32103" w14:paraId="146418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2103" w:rsidP="00DC5D31" w:rsidRDefault="00B32103" w14:paraId="23FF6B20" w14:textId="77777777">
      <w:r>
        <w:separator/>
      </w:r>
    </w:p>
  </w:footnote>
  <w:footnote w:type="continuationSeparator" w:id="0">
    <w:p w:rsidR="00B32103" w:rsidP="00DC5D31" w:rsidRDefault="00B32103" w14:paraId="392DDF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9F4556D"/>
    <w:multiLevelType w:val="hybridMultilevel"/>
    <w:tmpl w:val="B3A417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E6316"/>
    <w:multiLevelType w:val="hybridMultilevel"/>
    <w:tmpl w:val="2D56855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E43E09"/>
    <w:multiLevelType w:val="hybridMultilevel"/>
    <w:tmpl w:val="45D43D2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5713430">
    <w:abstractNumId w:val="11"/>
  </w:num>
  <w:num w:numId="2" w16cid:durableId="1746220335">
    <w:abstractNumId w:val="0"/>
  </w:num>
  <w:num w:numId="3" w16cid:durableId="1190800168">
    <w:abstractNumId w:val="16"/>
  </w:num>
  <w:num w:numId="4" w16cid:durableId="170068286">
    <w:abstractNumId w:val="12"/>
  </w:num>
  <w:num w:numId="5" w16cid:durableId="652640129">
    <w:abstractNumId w:val="17"/>
  </w:num>
  <w:num w:numId="6" w16cid:durableId="2054887491">
    <w:abstractNumId w:val="18"/>
  </w:num>
  <w:num w:numId="7" w16cid:durableId="570119658">
    <w:abstractNumId w:val="1"/>
  </w:num>
  <w:num w:numId="8" w16cid:durableId="1154683931">
    <w:abstractNumId w:val="2"/>
  </w:num>
  <w:num w:numId="9" w16cid:durableId="47654564">
    <w:abstractNumId w:val="3"/>
  </w:num>
  <w:num w:numId="10" w16cid:durableId="579872436">
    <w:abstractNumId w:val="4"/>
  </w:num>
  <w:num w:numId="11" w16cid:durableId="1871870663">
    <w:abstractNumId w:val="9"/>
  </w:num>
  <w:num w:numId="12" w16cid:durableId="387383667">
    <w:abstractNumId w:val="5"/>
  </w:num>
  <w:num w:numId="13" w16cid:durableId="641352035">
    <w:abstractNumId w:val="6"/>
  </w:num>
  <w:num w:numId="14" w16cid:durableId="222526281">
    <w:abstractNumId w:val="7"/>
  </w:num>
  <w:num w:numId="15" w16cid:durableId="1397165060">
    <w:abstractNumId w:val="8"/>
  </w:num>
  <w:num w:numId="16" w16cid:durableId="1491404626">
    <w:abstractNumId w:val="10"/>
  </w:num>
  <w:num w:numId="17" w16cid:durableId="960651244">
    <w:abstractNumId w:val="15"/>
  </w:num>
  <w:num w:numId="18" w16cid:durableId="46802454">
    <w:abstractNumId w:val="14"/>
  </w:num>
  <w:num w:numId="19" w16cid:durableId="496380305">
    <w:abstractNumId w:val="19"/>
  </w:num>
  <w:num w:numId="20" w16cid:durableId="1858427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removePersonalInformation/>
  <w:removeDateAndTime/>
  <w:bordersDoNotSurroundHeader/>
  <w:bordersDoNotSurroundFooter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trackRevisions w:val="false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FD"/>
    <w:rsid w:val="00002046"/>
    <w:rsid w:val="00012E8B"/>
    <w:rsid w:val="00032177"/>
    <w:rsid w:val="000437B4"/>
    <w:rsid w:val="0004580A"/>
    <w:rsid w:val="00054B19"/>
    <w:rsid w:val="00055466"/>
    <w:rsid w:val="00064EB2"/>
    <w:rsid w:val="00076B55"/>
    <w:rsid w:val="00077DE4"/>
    <w:rsid w:val="0008715A"/>
    <w:rsid w:val="000B3E71"/>
    <w:rsid w:val="000B6023"/>
    <w:rsid w:val="000C2F42"/>
    <w:rsid w:val="000C4BCA"/>
    <w:rsid w:val="000D0C2D"/>
    <w:rsid w:val="000D2C22"/>
    <w:rsid w:val="000D5CE2"/>
    <w:rsid w:val="000F23C5"/>
    <w:rsid w:val="000F44BA"/>
    <w:rsid w:val="00115B37"/>
    <w:rsid w:val="001169E9"/>
    <w:rsid w:val="00134945"/>
    <w:rsid w:val="001359FD"/>
    <w:rsid w:val="00151539"/>
    <w:rsid w:val="00171F76"/>
    <w:rsid w:val="001746C9"/>
    <w:rsid w:val="00176D4D"/>
    <w:rsid w:val="00183D5B"/>
    <w:rsid w:val="00192544"/>
    <w:rsid w:val="001A3462"/>
    <w:rsid w:val="001A4314"/>
    <w:rsid w:val="001C25F7"/>
    <w:rsid w:val="001D49FA"/>
    <w:rsid w:val="001D4DC4"/>
    <w:rsid w:val="001E04FB"/>
    <w:rsid w:val="001F2455"/>
    <w:rsid w:val="002006AD"/>
    <w:rsid w:val="0022010B"/>
    <w:rsid w:val="00222CA7"/>
    <w:rsid w:val="00244290"/>
    <w:rsid w:val="00245AA2"/>
    <w:rsid w:val="00257B8F"/>
    <w:rsid w:val="0026278F"/>
    <w:rsid w:val="00263FC5"/>
    <w:rsid w:val="00270788"/>
    <w:rsid w:val="00275110"/>
    <w:rsid w:val="0029356E"/>
    <w:rsid w:val="002B1B3D"/>
    <w:rsid w:val="002B2575"/>
    <w:rsid w:val="002B698E"/>
    <w:rsid w:val="002C2A9B"/>
    <w:rsid w:val="002D03A2"/>
    <w:rsid w:val="002D7E3E"/>
    <w:rsid w:val="002E1136"/>
    <w:rsid w:val="002F58C4"/>
    <w:rsid w:val="002F7298"/>
    <w:rsid w:val="00312B88"/>
    <w:rsid w:val="00322094"/>
    <w:rsid w:val="003234D9"/>
    <w:rsid w:val="00325947"/>
    <w:rsid w:val="00327099"/>
    <w:rsid w:val="00333781"/>
    <w:rsid w:val="003354CF"/>
    <w:rsid w:val="0033580C"/>
    <w:rsid w:val="003418C4"/>
    <w:rsid w:val="00352EAA"/>
    <w:rsid w:val="00354439"/>
    <w:rsid w:val="00367635"/>
    <w:rsid w:val="00395619"/>
    <w:rsid w:val="003B022E"/>
    <w:rsid w:val="003B7552"/>
    <w:rsid w:val="003C11ED"/>
    <w:rsid w:val="003C602C"/>
    <w:rsid w:val="003C6F53"/>
    <w:rsid w:val="003D3BE9"/>
    <w:rsid w:val="003E60A1"/>
    <w:rsid w:val="003E63CF"/>
    <w:rsid w:val="003F59A9"/>
    <w:rsid w:val="00406B4D"/>
    <w:rsid w:val="00411E6E"/>
    <w:rsid w:val="00415899"/>
    <w:rsid w:val="004160D5"/>
    <w:rsid w:val="00425288"/>
    <w:rsid w:val="0042603F"/>
    <w:rsid w:val="004269E1"/>
    <w:rsid w:val="004663BA"/>
    <w:rsid w:val="004706AB"/>
    <w:rsid w:val="00485F23"/>
    <w:rsid w:val="00493FC8"/>
    <w:rsid w:val="004945E2"/>
    <w:rsid w:val="00494727"/>
    <w:rsid w:val="004A6932"/>
    <w:rsid w:val="004B123B"/>
    <w:rsid w:val="004B5866"/>
    <w:rsid w:val="004C796F"/>
    <w:rsid w:val="004D3A44"/>
    <w:rsid w:val="004D5042"/>
    <w:rsid w:val="004E3939"/>
    <w:rsid w:val="004F1609"/>
    <w:rsid w:val="00502B12"/>
    <w:rsid w:val="00513758"/>
    <w:rsid w:val="00517FAC"/>
    <w:rsid w:val="005260B0"/>
    <w:rsid w:val="00527480"/>
    <w:rsid w:val="00535B70"/>
    <w:rsid w:val="005370AB"/>
    <w:rsid w:val="005618A8"/>
    <w:rsid w:val="005640E4"/>
    <w:rsid w:val="005755E1"/>
    <w:rsid w:val="005A24CB"/>
    <w:rsid w:val="005A5BF1"/>
    <w:rsid w:val="005B6E38"/>
    <w:rsid w:val="005F154E"/>
    <w:rsid w:val="005F4BD5"/>
    <w:rsid w:val="00600A47"/>
    <w:rsid w:val="006115D1"/>
    <w:rsid w:val="006116C8"/>
    <w:rsid w:val="00690CE9"/>
    <w:rsid w:val="00697C3C"/>
    <w:rsid w:val="006B09FF"/>
    <w:rsid w:val="006B248A"/>
    <w:rsid w:val="006B4992"/>
    <w:rsid w:val="006B5485"/>
    <w:rsid w:val="006B77A3"/>
    <w:rsid w:val="006C3317"/>
    <w:rsid w:val="006E2F70"/>
    <w:rsid w:val="006E3C43"/>
    <w:rsid w:val="006F220A"/>
    <w:rsid w:val="006F44EB"/>
    <w:rsid w:val="00706C7C"/>
    <w:rsid w:val="00713D96"/>
    <w:rsid w:val="00714979"/>
    <w:rsid w:val="00716614"/>
    <w:rsid w:val="00721E9B"/>
    <w:rsid w:val="00753C0E"/>
    <w:rsid w:val="00754E22"/>
    <w:rsid w:val="00761D56"/>
    <w:rsid w:val="00770EC7"/>
    <w:rsid w:val="007857FF"/>
    <w:rsid w:val="00787076"/>
    <w:rsid w:val="0079681F"/>
    <w:rsid w:val="007A2036"/>
    <w:rsid w:val="007A279A"/>
    <w:rsid w:val="007A6EE0"/>
    <w:rsid w:val="007B068A"/>
    <w:rsid w:val="007B5777"/>
    <w:rsid w:val="007C2351"/>
    <w:rsid w:val="007D2907"/>
    <w:rsid w:val="007D7436"/>
    <w:rsid w:val="007E1C93"/>
    <w:rsid w:val="007E7CE5"/>
    <w:rsid w:val="007F68EC"/>
    <w:rsid w:val="008030FA"/>
    <w:rsid w:val="008121DA"/>
    <w:rsid w:val="00821D18"/>
    <w:rsid w:val="008351AF"/>
    <w:rsid w:val="00841324"/>
    <w:rsid w:val="008424EB"/>
    <w:rsid w:val="0084737E"/>
    <w:rsid w:val="00862848"/>
    <w:rsid w:val="008728D6"/>
    <w:rsid w:val="008911EC"/>
    <w:rsid w:val="008978EB"/>
    <w:rsid w:val="00897DFD"/>
    <w:rsid w:val="008A6C52"/>
    <w:rsid w:val="008B52A0"/>
    <w:rsid w:val="008D07CF"/>
    <w:rsid w:val="008D3485"/>
    <w:rsid w:val="008F1BF1"/>
    <w:rsid w:val="00912F91"/>
    <w:rsid w:val="00925CF7"/>
    <w:rsid w:val="00937BCC"/>
    <w:rsid w:val="00940466"/>
    <w:rsid w:val="00946F7C"/>
    <w:rsid w:val="00954130"/>
    <w:rsid w:val="009575DF"/>
    <w:rsid w:val="00965032"/>
    <w:rsid w:val="00993540"/>
    <w:rsid w:val="0099456F"/>
    <w:rsid w:val="00995416"/>
    <w:rsid w:val="009A12CB"/>
    <w:rsid w:val="009B0999"/>
    <w:rsid w:val="009B502A"/>
    <w:rsid w:val="009B61C4"/>
    <w:rsid w:val="009D044D"/>
    <w:rsid w:val="009D207E"/>
    <w:rsid w:val="009E420E"/>
    <w:rsid w:val="00A05B52"/>
    <w:rsid w:val="00A21DCD"/>
    <w:rsid w:val="00A3475B"/>
    <w:rsid w:val="00A36C74"/>
    <w:rsid w:val="00A50F5F"/>
    <w:rsid w:val="00A51534"/>
    <w:rsid w:val="00A55C79"/>
    <w:rsid w:val="00A6062E"/>
    <w:rsid w:val="00A64A0F"/>
    <w:rsid w:val="00A75A88"/>
    <w:rsid w:val="00A803FC"/>
    <w:rsid w:val="00AB2015"/>
    <w:rsid w:val="00AD5B55"/>
    <w:rsid w:val="00AD6FD4"/>
    <w:rsid w:val="00AE5EF3"/>
    <w:rsid w:val="00AE7331"/>
    <w:rsid w:val="00AF1373"/>
    <w:rsid w:val="00AF5D9B"/>
    <w:rsid w:val="00AF6AE1"/>
    <w:rsid w:val="00B00740"/>
    <w:rsid w:val="00B14394"/>
    <w:rsid w:val="00B1511A"/>
    <w:rsid w:val="00B26E49"/>
    <w:rsid w:val="00B32103"/>
    <w:rsid w:val="00B51507"/>
    <w:rsid w:val="00B56680"/>
    <w:rsid w:val="00B6333F"/>
    <w:rsid w:val="00B710A9"/>
    <w:rsid w:val="00B7390A"/>
    <w:rsid w:val="00B97E19"/>
    <w:rsid w:val="00BA681C"/>
    <w:rsid w:val="00BB2ADA"/>
    <w:rsid w:val="00BB33CE"/>
    <w:rsid w:val="00BC4167"/>
    <w:rsid w:val="00BD5584"/>
    <w:rsid w:val="00BE00D0"/>
    <w:rsid w:val="00BE52BF"/>
    <w:rsid w:val="00BF6E4F"/>
    <w:rsid w:val="00C0240D"/>
    <w:rsid w:val="00C02BF2"/>
    <w:rsid w:val="00C3771E"/>
    <w:rsid w:val="00C52CDE"/>
    <w:rsid w:val="00C6523B"/>
    <w:rsid w:val="00C736F6"/>
    <w:rsid w:val="00C85F88"/>
    <w:rsid w:val="00C940FD"/>
    <w:rsid w:val="00C94AFE"/>
    <w:rsid w:val="00CA1D0D"/>
    <w:rsid w:val="00CB0A3F"/>
    <w:rsid w:val="00CB6656"/>
    <w:rsid w:val="00CB6776"/>
    <w:rsid w:val="00CB6E87"/>
    <w:rsid w:val="00CD6B36"/>
    <w:rsid w:val="00CE6E46"/>
    <w:rsid w:val="00CF7CF5"/>
    <w:rsid w:val="00D15900"/>
    <w:rsid w:val="00D43EBA"/>
    <w:rsid w:val="00D45B00"/>
    <w:rsid w:val="00D47C2D"/>
    <w:rsid w:val="00D66FBA"/>
    <w:rsid w:val="00D740A8"/>
    <w:rsid w:val="00DC200A"/>
    <w:rsid w:val="00DC5D31"/>
    <w:rsid w:val="00DC6C89"/>
    <w:rsid w:val="00DD209F"/>
    <w:rsid w:val="00DD726B"/>
    <w:rsid w:val="00DF3C35"/>
    <w:rsid w:val="00DF4ABF"/>
    <w:rsid w:val="00E03BF3"/>
    <w:rsid w:val="00E126CF"/>
    <w:rsid w:val="00E368C0"/>
    <w:rsid w:val="00E436E9"/>
    <w:rsid w:val="00E5035D"/>
    <w:rsid w:val="00E53465"/>
    <w:rsid w:val="00E57545"/>
    <w:rsid w:val="00E615E1"/>
    <w:rsid w:val="00E63825"/>
    <w:rsid w:val="00E65AA7"/>
    <w:rsid w:val="00E84636"/>
    <w:rsid w:val="00EA346D"/>
    <w:rsid w:val="00EA5F07"/>
    <w:rsid w:val="00EA784E"/>
    <w:rsid w:val="00EB50F0"/>
    <w:rsid w:val="00EC697E"/>
    <w:rsid w:val="00ED5FDF"/>
    <w:rsid w:val="00EF3697"/>
    <w:rsid w:val="00F02EDF"/>
    <w:rsid w:val="00F10B30"/>
    <w:rsid w:val="00F23EE0"/>
    <w:rsid w:val="00F50B25"/>
    <w:rsid w:val="00F5136A"/>
    <w:rsid w:val="00F56AA4"/>
    <w:rsid w:val="00F64018"/>
    <w:rsid w:val="00F74868"/>
    <w:rsid w:val="00F7589A"/>
    <w:rsid w:val="00FA2AF4"/>
    <w:rsid w:val="00FA68C3"/>
    <w:rsid w:val="00FC6E76"/>
    <w:rsid w:val="00FE263D"/>
    <w:rsid w:val="048FF3A8"/>
    <w:rsid w:val="08B1E71C"/>
    <w:rsid w:val="60DA6FD3"/>
    <w:rsid w:val="78A446D7"/>
    <w:rsid w:val="7F22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EF8B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7F7F7F" w:themeColor="text1" w:themeTint="8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C0E"/>
  </w:style>
  <w:style w:type="paragraph" w:styleId="Heading1">
    <w:name w:val="heading 1"/>
    <w:basedOn w:val="Normal"/>
    <w:next w:val="Normal"/>
    <w:link w:val="Heading1Char"/>
    <w:uiPriority w:val="9"/>
    <w:qFormat/>
    <w:rsid w:val="006116C8"/>
    <w:pPr>
      <w:keepNext/>
      <w:keepLines/>
      <w:outlineLvl w:val="0"/>
    </w:pPr>
    <w:rPr>
      <w:rFonts w:asciiTheme="majorHAnsi" w:hAnsiTheme="majorHAnsi" w:eastAsiaTheme="majorEastAsia" w:cstheme="majorBidi"/>
      <w:b/>
      <w:color w:val="147ABD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589A"/>
    <w:pPr>
      <w:keepNext/>
      <w:keepLines/>
      <w:outlineLvl w:val="1"/>
    </w:pPr>
    <w:rPr>
      <w:rFonts w:asciiTheme="majorHAnsi" w:hAnsiTheme="majorHAnsi" w:eastAsiaTheme="majorEastAsia" w:cstheme="majorBidi"/>
      <w:b/>
      <w:color w:val="21807D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A24CB"/>
    <w:pPr>
      <w:keepNext/>
      <w:keepLines/>
      <w:outlineLvl w:val="2"/>
    </w:pPr>
    <w:rPr>
      <w:rFonts w:asciiTheme="majorHAnsi" w:hAnsiTheme="majorHAnsi" w:eastAsiaTheme="majorEastAsia" w:cstheme="majorBidi"/>
      <w:b/>
      <w:color w:val="3E8429" w:themeColor="accent3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7A279A"/>
    <w:pPr>
      <w:keepNext/>
      <w:keepLines/>
      <w:outlineLvl w:val="3"/>
    </w:pPr>
    <w:rPr>
      <w:rFonts w:asciiTheme="majorHAnsi" w:hAnsiTheme="majorHAnsi" w:eastAsiaTheme="majorEastAsia" w:cstheme="majorBidi"/>
      <w:b/>
      <w:iCs/>
      <w:color w:val="C54F42" w:themeColor="accent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65AA7"/>
    <w:pPr>
      <w:keepNext/>
      <w:keepLines/>
      <w:outlineLvl w:val="4"/>
    </w:pPr>
    <w:rPr>
      <w:rFonts w:asciiTheme="majorHAnsi" w:hAnsiTheme="majorHAnsi" w:eastAsiaTheme="majorEastAsia" w:cstheme="majorBidi"/>
      <w:color w:val="BD4F87" w:themeColor="accent5"/>
    </w:rPr>
  </w:style>
  <w:style w:type="paragraph" w:styleId="Heading6">
    <w:name w:val="heading 6"/>
    <w:basedOn w:val="Normal"/>
    <w:next w:val="Normal"/>
    <w:link w:val="Heading6Char"/>
    <w:uiPriority w:val="9"/>
    <w:qFormat/>
    <w:rsid w:val="00055466"/>
    <w:pPr>
      <w:keepNext/>
      <w:keepLines/>
      <w:outlineLvl w:val="5"/>
    </w:pPr>
    <w:rPr>
      <w:rFonts w:asciiTheme="majorHAnsi" w:hAnsiTheme="majorHAnsi" w:eastAsiaTheme="majorEastAsia" w:cstheme="majorBidi"/>
      <w:color w:val="612443" w:themeColor="accent5" w:themeShade="8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70EC7"/>
    <w:pPr>
      <w:keepNext/>
      <w:keepLines/>
      <w:outlineLvl w:val="6"/>
    </w:pPr>
    <w:rPr>
      <w:rFonts w:asciiTheme="majorHAnsi" w:hAnsiTheme="majorHAnsi" w:eastAsiaTheme="majorEastAsia" w:cstheme="majorBidi"/>
      <w:iCs/>
      <w:color w:val="0F5A8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qFormat/>
    <w:rsid w:val="0008715A"/>
    <w:pPr>
      <w:keepNext/>
      <w:keepLines/>
      <w:outlineLvl w:val="7"/>
    </w:pPr>
    <w:rPr>
      <w:rFonts w:asciiTheme="majorHAnsi" w:hAnsiTheme="majorHAnsi" w:eastAsiaTheme="majorEastAsia" w:cstheme="majorBidi"/>
      <w:color w:val="815B0B" w:themeColor="accent6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79681F"/>
    <w:pPr>
      <w:ind w:left="720"/>
      <w:contextualSpacing/>
    </w:pPr>
  </w:style>
  <w:style w:type="table" w:styleId="TableGrid">
    <w:name w:val="Table Grid"/>
    <w:basedOn w:val="TableNormal"/>
    <w:uiPriority w:val="39"/>
    <w:rsid w:val="003C6F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rsid w:val="004269E1"/>
    <w:pPr>
      <w:spacing w:before="120" w:after="120"/>
      <w:contextualSpacing/>
      <w:jc w:val="center"/>
    </w:pPr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53C0E"/>
    <w:rPr>
      <w:rFonts w:asciiTheme="majorHAnsi" w:hAnsiTheme="majorHAnsi" w:eastAsiaTheme="majorEastAsia" w:cstheme="majorBidi"/>
      <w:kern w:val="28"/>
      <w:sz w:val="24"/>
      <w:szCs w:val="56"/>
    </w:rPr>
  </w:style>
  <w:style w:type="character" w:styleId="Strong">
    <w:name w:val="Strong"/>
    <w:basedOn w:val="DefaultParagraphFont"/>
    <w:uiPriority w:val="22"/>
    <w:semiHidden/>
    <w:qFormat/>
    <w:rsid w:val="00BB33CE"/>
    <w:rPr>
      <w:rFonts w:asciiTheme="majorHAnsi" w:hAnsiTheme="majorHAnsi"/>
      <w:b/>
      <w:bCs/>
      <w:color w:val="147ABD" w:themeColor="accent1"/>
    </w:rPr>
  </w:style>
  <w:style w:type="character" w:styleId="Emphasis">
    <w:name w:val="Emphasis"/>
    <w:basedOn w:val="DefaultParagraphFont"/>
    <w:uiPriority w:val="20"/>
    <w:qFormat/>
    <w:rsid w:val="009E420E"/>
    <w:rPr>
      <w:i/>
      <w:iCs/>
      <w:sz w:val="24"/>
    </w:rPr>
  </w:style>
  <w:style w:type="character" w:styleId="IntenseEmphasis">
    <w:name w:val="Intense Emphasis"/>
    <w:basedOn w:val="DefaultParagraphFont"/>
    <w:uiPriority w:val="21"/>
    <w:semiHidden/>
    <w:rsid w:val="00DC5D31"/>
    <w:rPr>
      <w:i/>
      <w:iCs/>
      <w:color w:val="000000" w:themeColor="text1"/>
    </w:rPr>
  </w:style>
  <w:style w:type="paragraph" w:styleId="NoSpacing">
    <w:name w:val="No Spacing"/>
    <w:uiPriority w:val="1"/>
    <w:semiHidden/>
    <w:rsid w:val="00DC5D31"/>
    <w:rPr>
      <w:color w:val="000000" w:themeColor="text1"/>
    </w:rPr>
  </w:style>
  <w:style w:type="paragraph" w:styleId="Header">
    <w:name w:val="header"/>
    <w:basedOn w:val="Normal"/>
    <w:link w:val="Head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53C0E"/>
  </w:style>
  <w:style w:type="paragraph" w:styleId="Footer">
    <w:name w:val="footer"/>
    <w:basedOn w:val="Normal"/>
    <w:link w:val="FooterChar"/>
    <w:uiPriority w:val="99"/>
    <w:semiHidden/>
    <w:rsid w:val="00DC5D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53C0E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F74868"/>
    <w:pPr>
      <w:numPr>
        <w:ilvl w:val="1"/>
      </w:numPr>
      <w:spacing w:before="240" w:after="240"/>
      <w:ind w:left="170"/>
      <w:jc w:val="center"/>
    </w:pPr>
    <w:rPr>
      <w:rFonts w:asciiTheme="majorHAnsi" w:hAnsiTheme="majorHAnsi"/>
      <w:b/>
      <w:color w:val="FFFFFF" w:themeColor="background1"/>
      <w:spacing w:val="15"/>
      <w:sz w:val="3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2F58C4"/>
    <w:rPr>
      <w:rFonts w:asciiTheme="majorHAnsi" w:hAnsiTheme="majorHAnsi" w:eastAsiaTheme="minorEastAsia"/>
      <w:b/>
      <w:color w:val="FFFFFF" w:themeColor="background1"/>
      <w:spacing w:val="15"/>
      <w:sz w:val="32"/>
    </w:rPr>
  </w:style>
  <w:style w:type="character" w:styleId="Heading1Char" w:customStyle="1">
    <w:name w:val="Heading 1 Char"/>
    <w:basedOn w:val="DefaultParagraphFont"/>
    <w:link w:val="Heading1"/>
    <w:uiPriority w:val="9"/>
    <w:rsid w:val="006116C8"/>
    <w:rPr>
      <w:rFonts w:asciiTheme="majorHAnsi" w:hAnsiTheme="majorHAnsi" w:eastAsiaTheme="majorEastAsia" w:cstheme="majorBidi"/>
      <w:b/>
      <w:color w:val="147ABD" w:themeColor="accent1"/>
      <w:szCs w:val="32"/>
    </w:rPr>
  </w:style>
  <w:style w:type="character" w:styleId="PlaceholderText">
    <w:name w:val="Placeholder Text"/>
    <w:basedOn w:val="DefaultParagraphFont"/>
    <w:uiPriority w:val="99"/>
    <w:semiHidden/>
    <w:rsid w:val="006116C8"/>
    <w:rPr>
      <w:color w:val="808080"/>
    </w:rPr>
  </w:style>
  <w:style w:type="character" w:styleId="SubtleReference">
    <w:name w:val="Subtle Reference"/>
    <w:basedOn w:val="DefaultParagraphFont"/>
    <w:uiPriority w:val="31"/>
    <w:semiHidden/>
    <w:rsid w:val="006116C8"/>
    <w:rPr>
      <w:smallCaps/>
      <w:color w:val="808080" w:themeColor="background1" w:themeShade="80"/>
    </w:rPr>
  </w:style>
  <w:style w:type="paragraph" w:styleId="Text1" w:customStyle="1">
    <w:name w:val="Text 1"/>
    <w:basedOn w:val="Normal"/>
    <w:next w:val="Normal"/>
    <w:link w:val="Text1Char"/>
    <w:uiPriority w:val="10"/>
    <w:qFormat/>
    <w:rsid w:val="003B022E"/>
    <w:pPr>
      <w:spacing w:before="120" w:after="120"/>
      <w:ind w:left="720" w:right="720"/>
      <w:jc w:val="center"/>
    </w:pPr>
    <w:rPr>
      <w:rFonts w:asciiTheme="majorHAnsi" w:hAnsiTheme="majorHAnsi"/>
      <w:color w:val="147ABD" w:themeColor="accent1"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F7589A"/>
    <w:rPr>
      <w:rFonts w:asciiTheme="majorHAnsi" w:hAnsiTheme="majorHAnsi" w:eastAsiaTheme="majorEastAsia" w:cstheme="majorBidi"/>
      <w:b/>
      <w:color w:val="21807D" w:themeColor="accent2"/>
      <w:szCs w:val="26"/>
    </w:rPr>
  </w:style>
  <w:style w:type="character" w:styleId="Text1Char" w:customStyle="1">
    <w:name w:val="Text 1 Char"/>
    <w:basedOn w:val="DefaultParagraphFont"/>
    <w:link w:val="Text1"/>
    <w:uiPriority w:val="10"/>
    <w:rsid w:val="00753C0E"/>
    <w:rPr>
      <w:rFonts w:asciiTheme="majorHAnsi" w:hAnsiTheme="majorHAnsi"/>
      <w:color w:val="147ABD" w:themeColor="accent1"/>
      <w:sz w:val="24"/>
    </w:rPr>
  </w:style>
  <w:style w:type="paragraph" w:styleId="Number-large" w:customStyle="1">
    <w:name w:val="Number-large"/>
    <w:basedOn w:val="Normal"/>
    <w:next w:val="Normal"/>
    <w:link w:val="Number-largeChar"/>
    <w:uiPriority w:val="12"/>
    <w:qFormat/>
    <w:rsid w:val="00B00740"/>
    <w:pPr>
      <w:jc w:val="center"/>
    </w:pPr>
    <w:rPr>
      <w:rFonts w:asciiTheme="majorHAnsi" w:hAnsiTheme="majorHAnsi"/>
      <w:color w:val="FFFFFF" w:themeColor="background1"/>
      <w:sz w:val="52"/>
      <w:szCs w:val="52"/>
    </w:rPr>
  </w:style>
  <w:style w:type="paragraph" w:styleId="Number-small" w:customStyle="1">
    <w:name w:val="Number-small"/>
    <w:basedOn w:val="Number-large"/>
    <w:link w:val="Number-smallChar"/>
    <w:uiPriority w:val="12"/>
    <w:qFormat/>
    <w:rsid w:val="007B5777"/>
    <w:rPr>
      <w:rFonts w:asciiTheme="minorHAnsi" w:hAnsiTheme="minorHAnsi"/>
      <w:b/>
      <w:color w:val="21807D" w:themeColor="accent2"/>
      <w:sz w:val="36"/>
    </w:rPr>
  </w:style>
  <w:style w:type="character" w:styleId="Number-largeChar" w:customStyle="1">
    <w:name w:val="Number-large Char"/>
    <w:basedOn w:val="DefaultParagraphFont"/>
    <w:link w:val="Number-large"/>
    <w:uiPriority w:val="12"/>
    <w:rsid w:val="00753C0E"/>
    <w:rPr>
      <w:rFonts w:asciiTheme="majorHAnsi" w:hAnsiTheme="majorHAnsi"/>
      <w:color w:val="FFFFFF" w:themeColor="background1"/>
      <w:sz w:val="52"/>
      <w:szCs w:val="52"/>
    </w:rPr>
  </w:style>
  <w:style w:type="character" w:styleId="Heading3Char" w:customStyle="1">
    <w:name w:val="Heading 3 Char"/>
    <w:basedOn w:val="DefaultParagraphFont"/>
    <w:link w:val="Heading3"/>
    <w:uiPriority w:val="9"/>
    <w:rsid w:val="005A24CB"/>
    <w:rPr>
      <w:rFonts w:asciiTheme="majorHAnsi" w:hAnsiTheme="majorHAnsi" w:eastAsiaTheme="majorEastAsia" w:cstheme="majorBidi"/>
      <w:b/>
      <w:color w:val="3E8429" w:themeColor="accent3"/>
      <w:szCs w:val="24"/>
    </w:rPr>
  </w:style>
  <w:style w:type="character" w:styleId="Number-smallChar" w:customStyle="1">
    <w:name w:val="Number-small Char"/>
    <w:basedOn w:val="Number-largeChar"/>
    <w:link w:val="Number-small"/>
    <w:uiPriority w:val="12"/>
    <w:rsid w:val="00753C0E"/>
    <w:rPr>
      <w:rFonts w:asciiTheme="majorHAnsi" w:hAnsiTheme="majorHAnsi"/>
      <w:b/>
      <w:color w:val="21807D" w:themeColor="accent2"/>
      <w:sz w:val="36"/>
      <w:szCs w:val="52"/>
    </w:rPr>
  </w:style>
  <w:style w:type="paragraph" w:styleId="Graphic" w:customStyle="1">
    <w:name w:val="Graphic"/>
    <w:basedOn w:val="Normal"/>
    <w:next w:val="Normal"/>
    <w:link w:val="GraphicChar"/>
    <w:uiPriority w:val="99"/>
    <w:qFormat/>
    <w:rsid w:val="00B51507"/>
    <w:pPr>
      <w:spacing w:before="40"/>
      <w:jc w:val="center"/>
    </w:pPr>
    <w:rPr>
      <w:noProof/>
      <w:sz w:val="20"/>
    </w:rPr>
  </w:style>
  <w:style w:type="paragraph" w:styleId="Text3" w:customStyle="1">
    <w:name w:val="Text 3"/>
    <w:basedOn w:val="Normal"/>
    <w:next w:val="Normal"/>
    <w:link w:val="Text3Char"/>
    <w:uiPriority w:val="10"/>
    <w:qFormat/>
    <w:rsid w:val="00F7589A"/>
    <w:rPr>
      <w:rFonts w:asciiTheme="majorHAnsi" w:hAnsiTheme="majorHAnsi"/>
      <w:color w:val="3E8429" w:themeColor="accent3"/>
      <w:sz w:val="24"/>
    </w:rPr>
  </w:style>
  <w:style w:type="character" w:styleId="GraphicChar" w:customStyle="1">
    <w:name w:val="Graphic Char"/>
    <w:basedOn w:val="DefaultParagraphFont"/>
    <w:link w:val="Graphic"/>
    <w:uiPriority w:val="99"/>
    <w:rsid w:val="00753C0E"/>
    <w:rPr>
      <w:noProof/>
      <w:sz w:val="20"/>
    </w:rPr>
  </w:style>
  <w:style w:type="character" w:styleId="Heading4Char" w:customStyle="1">
    <w:name w:val="Heading 4 Char"/>
    <w:basedOn w:val="DefaultParagraphFont"/>
    <w:link w:val="Heading4"/>
    <w:uiPriority w:val="9"/>
    <w:rsid w:val="007A279A"/>
    <w:rPr>
      <w:rFonts w:asciiTheme="majorHAnsi" w:hAnsiTheme="majorHAnsi" w:eastAsiaTheme="majorEastAsia" w:cstheme="majorBidi"/>
      <w:b/>
      <w:iCs/>
      <w:color w:val="C54F42" w:themeColor="accent4"/>
    </w:rPr>
  </w:style>
  <w:style w:type="character" w:styleId="Text3Char" w:customStyle="1">
    <w:name w:val="Text 3 Char"/>
    <w:basedOn w:val="DefaultParagraphFont"/>
    <w:link w:val="Text3"/>
    <w:uiPriority w:val="10"/>
    <w:rsid w:val="00753C0E"/>
    <w:rPr>
      <w:rFonts w:asciiTheme="majorHAnsi" w:hAnsiTheme="majorHAnsi"/>
      <w:color w:val="3E8429" w:themeColor="accent3"/>
      <w:sz w:val="24"/>
    </w:rPr>
  </w:style>
  <w:style w:type="paragraph" w:styleId="Text4" w:customStyle="1">
    <w:name w:val="Text 4"/>
    <w:basedOn w:val="Normal"/>
    <w:link w:val="Text4Char"/>
    <w:uiPriority w:val="10"/>
    <w:qFormat/>
    <w:rsid w:val="004D5042"/>
    <w:rPr>
      <w:rFonts w:asciiTheme="majorHAnsi" w:hAnsiTheme="majorHAnsi"/>
      <w:color w:val="C54F42" w:themeColor="accent4"/>
      <w:sz w:val="24"/>
    </w:rPr>
  </w:style>
  <w:style w:type="character" w:styleId="Text4Char" w:customStyle="1">
    <w:name w:val="Text 4 Char"/>
    <w:basedOn w:val="DefaultParagraphFont"/>
    <w:link w:val="Text4"/>
    <w:uiPriority w:val="10"/>
    <w:rsid w:val="00753C0E"/>
    <w:rPr>
      <w:rFonts w:asciiTheme="majorHAnsi" w:hAnsiTheme="majorHAnsi"/>
      <w:color w:val="C54F42" w:themeColor="accent4"/>
      <w:sz w:val="24"/>
    </w:rPr>
  </w:style>
  <w:style w:type="paragraph" w:styleId="W-dark" w:customStyle="1">
    <w:name w:val="W-dark"/>
    <w:basedOn w:val="Normal"/>
    <w:next w:val="Normal"/>
    <w:link w:val="W-darkChar"/>
    <w:uiPriority w:val="12"/>
    <w:qFormat/>
    <w:rsid w:val="00183D5B"/>
    <w:pPr>
      <w:jc w:val="center"/>
    </w:pPr>
    <w:rPr>
      <w:b/>
      <w:color w:val="C54F42" w:themeColor="accent4"/>
      <w:sz w:val="36"/>
      <w:szCs w:val="36"/>
    </w:rPr>
  </w:style>
  <w:style w:type="paragraph" w:styleId="W-medium" w:customStyle="1">
    <w:name w:val="W-medium"/>
    <w:basedOn w:val="Normal"/>
    <w:next w:val="Normal"/>
    <w:link w:val="W-mediumChar"/>
    <w:uiPriority w:val="12"/>
    <w:qFormat/>
    <w:rsid w:val="00183D5B"/>
    <w:pPr>
      <w:jc w:val="center"/>
    </w:pPr>
    <w:rPr>
      <w:b/>
      <w:color w:val="DC958D" w:themeColor="accent4" w:themeTint="99"/>
      <w:sz w:val="36"/>
    </w:rPr>
  </w:style>
  <w:style w:type="character" w:styleId="W-darkChar" w:customStyle="1">
    <w:name w:val="W-dark Char"/>
    <w:basedOn w:val="DefaultParagraphFont"/>
    <w:link w:val="W-dark"/>
    <w:uiPriority w:val="12"/>
    <w:rsid w:val="00753C0E"/>
    <w:rPr>
      <w:b/>
      <w:color w:val="C54F42" w:themeColor="accent4"/>
      <w:sz w:val="36"/>
      <w:szCs w:val="36"/>
    </w:rPr>
  </w:style>
  <w:style w:type="paragraph" w:styleId="W-light" w:customStyle="1">
    <w:name w:val="W-light"/>
    <w:basedOn w:val="Normal"/>
    <w:next w:val="Normal"/>
    <w:link w:val="W-lightChar"/>
    <w:uiPriority w:val="12"/>
    <w:qFormat/>
    <w:rsid w:val="00183D5B"/>
    <w:pPr>
      <w:jc w:val="center"/>
    </w:pPr>
    <w:rPr>
      <w:b/>
      <w:color w:val="E7B8B3" w:themeColor="accent4" w:themeTint="66"/>
      <w:sz w:val="36"/>
    </w:rPr>
  </w:style>
  <w:style w:type="character" w:styleId="W-mediumChar" w:customStyle="1">
    <w:name w:val="W-medium Char"/>
    <w:basedOn w:val="DefaultParagraphFont"/>
    <w:link w:val="W-medium"/>
    <w:uiPriority w:val="12"/>
    <w:rsid w:val="00753C0E"/>
    <w:rPr>
      <w:b/>
      <w:color w:val="DC958D" w:themeColor="accent4" w:themeTint="9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rsid w:val="00E65AA7"/>
    <w:rPr>
      <w:rFonts w:asciiTheme="majorHAnsi" w:hAnsiTheme="majorHAnsi" w:eastAsiaTheme="majorEastAsia" w:cstheme="majorBidi"/>
      <w:color w:val="BD4F87" w:themeColor="accent5"/>
    </w:rPr>
  </w:style>
  <w:style w:type="character" w:styleId="W-lightChar" w:customStyle="1">
    <w:name w:val="W-light Char"/>
    <w:basedOn w:val="DefaultParagraphFont"/>
    <w:link w:val="W-light"/>
    <w:uiPriority w:val="12"/>
    <w:rsid w:val="00753C0E"/>
    <w:rPr>
      <w:b/>
      <w:color w:val="E7B8B3" w:themeColor="accent4" w:themeTint="66"/>
      <w:sz w:val="36"/>
    </w:rPr>
  </w:style>
  <w:style w:type="paragraph" w:styleId="Text5" w:customStyle="1">
    <w:name w:val="Text 5"/>
    <w:basedOn w:val="Title"/>
    <w:link w:val="Text5Char"/>
    <w:uiPriority w:val="10"/>
    <w:qFormat/>
    <w:rsid w:val="00E65AA7"/>
    <w:pPr>
      <w:jc w:val="left"/>
    </w:pPr>
    <w:rPr>
      <w:noProof/>
      <w:color w:val="BD4F87" w:themeColor="accent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65AA7"/>
    <w:rPr>
      <w:i w:val="0"/>
      <w:iCs/>
      <w:color w:val="BD4F87" w:themeColor="accent5"/>
      <w:u w:val="single"/>
    </w:rPr>
  </w:style>
  <w:style w:type="character" w:styleId="Text5Char" w:customStyle="1">
    <w:name w:val="Text 5 Char"/>
    <w:basedOn w:val="TitleChar"/>
    <w:link w:val="Text5"/>
    <w:uiPriority w:val="10"/>
    <w:rsid w:val="00753C0E"/>
    <w:rPr>
      <w:rFonts w:asciiTheme="majorHAnsi" w:hAnsiTheme="majorHAnsi" w:eastAsiaTheme="majorEastAsia" w:cstheme="majorBidi"/>
      <w:noProof/>
      <w:color w:val="BD4F87" w:themeColor="accent5"/>
      <w:kern w:val="28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rsid w:val="00055466"/>
    <w:rPr>
      <w:rFonts w:asciiTheme="majorHAnsi" w:hAnsiTheme="majorHAnsi" w:eastAsiaTheme="majorEastAsia" w:cstheme="majorBidi"/>
      <w:color w:val="612443" w:themeColor="accent5" w:themeShade="80"/>
    </w:rPr>
  </w:style>
  <w:style w:type="paragraph" w:styleId="Text6" w:customStyle="1">
    <w:name w:val="Text 6"/>
    <w:basedOn w:val="Normal"/>
    <w:link w:val="Text6Char"/>
    <w:uiPriority w:val="10"/>
    <w:qFormat/>
    <w:rsid w:val="00055466"/>
    <w:rPr>
      <w:rFonts w:asciiTheme="majorHAnsi" w:hAnsiTheme="majorHAnsi"/>
      <w:color w:val="612443" w:themeColor="accent5" w:themeShade="80"/>
      <w:sz w:val="22"/>
      <w:szCs w:val="22"/>
    </w:rPr>
  </w:style>
  <w:style w:type="paragraph" w:styleId="Text2" w:customStyle="1">
    <w:name w:val="Text 2"/>
    <w:basedOn w:val="Normal"/>
    <w:next w:val="Normal"/>
    <w:link w:val="Text2Char"/>
    <w:uiPriority w:val="10"/>
    <w:qFormat/>
    <w:rsid w:val="006B248A"/>
    <w:pPr>
      <w:jc w:val="center"/>
    </w:pPr>
    <w:rPr>
      <w:color w:val="auto"/>
      <w:sz w:val="16"/>
    </w:rPr>
  </w:style>
  <w:style w:type="character" w:styleId="Text6Char" w:customStyle="1">
    <w:name w:val="Text 6 Char"/>
    <w:basedOn w:val="DefaultParagraphFont"/>
    <w:link w:val="Text6"/>
    <w:uiPriority w:val="10"/>
    <w:rsid w:val="00753C0E"/>
    <w:rPr>
      <w:rFonts w:asciiTheme="majorHAnsi" w:hAnsiTheme="majorHAnsi"/>
      <w:color w:val="612443" w:themeColor="accent5" w:themeShade="80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rsid w:val="00770EC7"/>
    <w:rPr>
      <w:rFonts w:asciiTheme="majorHAnsi" w:hAnsiTheme="majorHAnsi" w:eastAsiaTheme="majorEastAsia" w:cstheme="majorBidi"/>
      <w:iCs/>
      <w:color w:val="0F5A8D" w:themeColor="accent1" w:themeShade="BF"/>
    </w:rPr>
  </w:style>
  <w:style w:type="character" w:styleId="Text2Char" w:customStyle="1">
    <w:name w:val="Text 2 Char"/>
    <w:basedOn w:val="DefaultParagraphFont"/>
    <w:link w:val="Text2"/>
    <w:uiPriority w:val="10"/>
    <w:rsid w:val="00753C0E"/>
    <w:rPr>
      <w:color w:val="auto"/>
      <w:sz w:val="16"/>
    </w:rPr>
  </w:style>
  <w:style w:type="paragraph" w:styleId="Text7" w:customStyle="1">
    <w:name w:val="Text 7"/>
    <w:basedOn w:val="Normal"/>
    <w:next w:val="Normal"/>
    <w:link w:val="Text7Char"/>
    <w:uiPriority w:val="10"/>
    <w:qFormat/>
    <w:rsid w:val="000D2C22"/>
    <w:pPr>
      <w:jc w:val="center"/>
    </w:pPr>
    <w:rPr>
      <w:rFonts w:asciiTheme="majorHAnsi" w:hAnsiTheme="majorHAnsi"/>
      <w:color w:val="147ABD" w:themeColor="accent1"/>
      <w:sz w:val="22"/>
    </w:rPr>
  </w:style>
  <w:style w:type="paragraph" w:styleId="Text8" w:customStyle="1">
    <w:name w:val="Text 8"/>
    <w:basedOn w:val="Normal"/>
    <w:next w:val="Normal"/>
    <w:link w:val="Text8Char"/>
    <w:uiPriority w:val="10"/>
    <w:qFormat/>
    <w:rsid w:val="005370AB"/>
    <w:pPr>
      <w:jc w:val="center"/>
    </w:pPr>
    <w:rPr>
      <w:rFonts w:asciiTheme="majorHAnsi" w:hAnsiTheme="majorHAnsi"/>
      <w:noProof/>
      <w:color w:val="21807D" w:themeColor="accent2"/>
    </w:rPr>
  </w:style>
  <w:style w:type="character" w:styleId="Text7Char" w:customStyle="1">
    <w:name w:val="Text 7 Char"/>
    <w:basedOn w:val="DefaultParagraphFont"/>
    <w:link w:val="Text7"/>
    <w:uiPriority w:val="10"/>
    <w:rsid w:val="00753C0E"/>
    <w:rPr>
      <w:rFonts w:asciiTheme="majorHAnsi" w:hAnsiTheme="majorHAnsi"/>
      <w:color w:val="147ABD" w:themeColor="accent1"/>
      <w:sz w:val="22"/>
    </w:rPr>
  </w:style>
  <w:style w:type="paragraph" w:styleId="Text9" w:customStyle="1">
    <w:name w:val="Text 9"/>
    <w:basedOn w:val="Normal"/>
    <w:next w:val="Normal"/>
    <w:link w:val="Text9Char"/>
    <w:uiPriority w:val="10"/>
    <w:qFormat/>
    <w:rsid w:val="00B51507"/>
    <w:pPr>
      <w:jc w:val="center"/>
    </w:pPr>
    <w:rPr>
      <w:rFonts w:asciiTheme="majorHAnsi" w:hAnsiTheme="majorHAnsi"/>
      <w:color w:val="C54F42" w:themeColor="accent4"/>
      <w:sz w:val="23"/>
    </w:rPr>
  </w:style>
  <w:style w:type="character" w:styleId="Text8Char" w:customStyle="1">
    <w:name w:val="Text 8 Char"/>
    <w:basedOn w:val="DefaultParagraphFont"/>
    <w:link w:val="Text8"/>
    <w:uiPriority w:val="10"/>
    <w:rsid w:val="00753C0E"/>
    <w:rPr>
      <w:rFonts w:asciiTheme="majorHAnsi" w:hAnsiTheme="majorHAnsi"/>
      <w:noProof/>
      <w:color w:val="21807D" w:themeColor="accent2"/>
    </w:rPr>
  </w:style>
  <w:style w:type="paragraph" w:styleId="Text10" w:customStyle="1">
    <w:name w:val="Text 10"/>
    <w:basedOn w:val="Normal"/>
    <w:next w:val="Normal"/>
    <w:link w:val="Text10Char"/>
    <w:uiPriority w:val="11"/>
    <w:qFormat/>
    <w:rsid w:val="006B77A3"/>
    <w:rPr>
      <w:rFonts w:asciiTheme="majorHAnsi" w:hAnsiTheme="majorHAnsi"/>
      <w:color w:val="BD4F87" w:themeColor="accent5"/>
      <w:sz w:val="24"/>
    </w:rPr>
  </w:style>
  <w:style w:type="character" w:styleId="Text9Char" w:customStyle="1">
    <w:name w:val="Text 9 Char"/>
    <w:basedOn w:val="DefaultParagraphFont"/>
    <w:link w:val="Text9"/>
    <w:uiPriority w:val="10"/>
    <w:rsid w:val="00753C0E"/>
    <w:rPr>
      <w:rFonts w:asciiTheme="majorHAnsi" w:hAnsiTheme="majorHAnsi"/>
      <w:color w:val="C54F42" w:themeColor="accent4"/>
      <w:sz w:val="23"/>
    </w:rPr>
  </w:style>
  <w:style w:type="character" w:styleId="Heading8Char" w:customStyle="1">
    <w:name w:val="Heading 8 Char"/>
    <w:basedOn w:val="DefaultParagraphFont"/>
    <w:link w:val="Heading8"/>
    <w:uiPriority w:val="9"/>
    <w:rsid w:val="0008715A"/>
    <w:rPr>
      <w:rFonts w:asciiTheme="majorHAnsi" w:hAnsiTheme="majorHAnsi" w:eastAsiaTheme="majorEastAsia" w:cstheme="majorBidi"/>
      <w:color w:val="815B0B" w:themeColor="accent6" w:themeShade="80"/>
    </w:rPr>
  </w:style>
  <w:style w:type="character" w:styleId="Text10Char" w:customStyle="1">
    <w:name w:val="Text 10 Char"/>
    <w:basedOn w:val="DefaultParagraphFont"/>
    <w:link w:val="Text10"/>
    <w:uiPriority w:val="11"/>
    <w:rsid w:val="00753C0E"/>
    <w:rPr>
      <w:rFonts w:asciiTheme="majorHAnsi" w:hAnsiTheme="majorHAnsi"/>
      <w:color w:val="BD4F87" w:themeColor="accent5"/>
      <w:sz w:val="24"/>
    </w:rPr>
  </w:style>
  <w:style w:type="paragraph" w:styleId="Text11" w:customStyle="1">
    <w:name w:val="Text 11"/>
    <w:basedOn w:val="Normal"/>
    <w:next w:val="Normal"/>
    <w:link w:val="Text11Char"/>
    <w:uiPriority w:val="11"/>
    <w:qFormat/>
    <w:rsid w:val="003418C4"/>
    <w:rPr>
      <w:rFonts w:asciiTheme="majorHAnsi" w:hAnsiTheme="majorHAnsi"/>
      <w:color w:val="815B0B" w:themeColor="accent6" w:themeShade="80"/>
      <w:sz w:val="24"/>
    </w:rPr>
  </w:style>
  <w:style w:type="paragraph" w:styleId="Text12" w:customStyle="1">
    <w:name w:val="Text 12"/>
    <w:basedOn w:val="Normal"/>
    <w:next w:val="Normal"/>
    <w:link w:val="Text12Char"/>
    <w:uiPriority w:val="11"/>
    <w:qFormat/>
    <w:rsid w:val="004160D5"/>
    <w:rPr>
      <w:rFonts w:asciiTheme="majorHAnsi" w:hAnsiTheme="majorHAnsi"/>
      <w:color w:val="147ABD" w:themeColor="accent1"/>
      <w:sz w:val="22"/>
    </w:rPr>
  </w:style>
  <w:style w:type="character" w:styleId="Text11Char" w:customStyle="1">
    <w:name w:val="Text 11 Char"/>
    <w:basedOn w:val="DefaultParagraphFont"/>
    <w:link w:val="Text11"/>
    <w:uiPriority w:val="11"/>
    <w:rsid w:val="00753C0E"/>
    <w:rPr>
      <w:rFonts w:asciiTheme="majorHAnsi" w:hAnsiTheme="majorHAnsi"/>
      <w:color w:val="815B0B" w:themeColor="accent6" w:themeShade="80"/>
      <w:sz w:val="24"/>
    </w:rPr>
  </w:style>
  <w:style w:type="character" w:styleId="Text12Char" w:customStyle="1">
    <w:name w:val="Text 12 Char"/>
    <w:basedOn w:val="DefaultParagraphFont"/>
    <w:link w:val="Text12"/>
    <w:uiPriority w:val="11"/>
    <w:rsid w:val="00753C0E"/>
    <w:rPr>
      <w:rFonts w:asciiTheme="majorHAnsi" w:hAnsiTheme="majorHAnsi"/>
      <w:color w:val="147ABD" w:themeColor="accent1"/>
      <w:sz w:val="22"/>
    </w:rPr>
  </w:style>
  <w:style w:type="paragraph" w:styleId="paragraph" w:customStyle="1">
    <w:name w:val="paragraph"/>
    <w:basedOn w:val="Normal"/>
    <w:rsid w:val="00B56680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  <w:lang w:val="en-IE" w:eastAsia="en-IE"/>
    </w:rPr>
  </w:style>
  <w:style w:type="character" w:styleId="normaltextrun" w:customStyle="1">
    <w:name w:val="normaltextrun"/>
    <w:basedOn w:val="DefaultParagraphFont"/>
    <w:rsid w:val="00B56680"/>
  </w:style>
  <w:style w:type="character" w:styleId="eop" w:customStyle="1">
    <w:name w:val="eop"/>
    <w:basedOn w:val="DefaultParagraphFont"/>
    <w:rsid w:val="00B56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9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1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7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wnloads\tf44563831_win32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655427F1DF4438E0B37CF7AD8FB8B" ma:contentTypeVersion="33" ma:contentTypeDescription="Create a new document." ma:contentTypeScope="" ma:versionID="0d2c5c2a2a16605f0b772e642fbc4e27">
  <xsd:schema xmlns:xsd="http://www.w3.org/2001/XMLSchema" xmlns:xs="http://www.w3.org/2001/XMLSchema" xmlns:p="http://schemas.microsoft.com/office/2006/metadata/properties" xmlns:ns3="7aabf9f1-8b9b-4177-b944-7bdb03ae42fe" xmlns:ns4="4dd1d6fd-c19c-44c5-84d6-638c0a6556a8" targetNamespace="http://schemas.microsoft.com/office/2006/metadata/properties" ma:root="true" ma:fieldsID="b8515cbf629ca600ae8ea26b2399bcc5" ns3:_="" ns4:_="">
    <xsd:import namespace="7aabf9f1-8b9b-4177-b944-7bdb03ae42fe"/>
    <xsd:import namespace="4dd1d6fd-c19c-44c5-84d6-638c0a6556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ath_Settings" minOccurs="0"/>
                <xsd:element ref="ns3:Distribution_Groups" minOccurs="0"/>
                <xsd:element ref="ns3:LMS_Mappin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bf9f1-8b9b-4177-b944-7bdb03ae4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IsNotebookLocked" ma:index="28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1d6fd-c19c-44c5-84d6-638c0a6556a8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aabf9f1-8b9b-4177-b944-7bdb03ae42fe" xsi:nil="true"/>
    <FolderType xmlns="7aabf9f1-8b9b-4177-b944-7bdb03ae42fe" xsi:nil="true"/>
    <Owner xmlns="7aabf9f1-8b9b-4177-b944-7bdb03ae42fe">
      <UserInfo>
        <DisplayName/>
        <AccountId xsi:nil="true"/>
        <AccountType/>
      </UserInfo>
    </Owner>
    <Teachers xmlns="7aabf9f1-8b9b-4177-b944-7bdb03ae42fe">
      <UserInfo>
        <DisplayName/>
        <AccountId xsi:nil="true"/>
        <AccountType/>
      </UserInfo>
    </Teachers>
    <Student_Groups xmlns="7aabf9f1-8b9b-4177-b944-7bdb03ae42fe">
      <UserInfo>
        <DisplayName/>
        <AccountId xsi:nil="true"/>
        <AccountType/>
      </UserInfo>
    </Student_Groups>
    <IsNotebookLocked xmlns="7aabf9f1-8b9b-4177-b944-7bdb03ae42fe" xsi:nil="true"/>
    <LMS_Mappings xmlns="7aabf9f1-8b9b-4177-b944-7bdb03ae42fe" xsi:nil="true"/>
    <NotebookType xmlns="7aabf9f1-8b9b-4177-b944-7bdb03ae42fe" xsi:nil="true"/>
    <CultureName xmlns="7aabf9f1-8b9b-4177-b944-7bdb03ae42fe" xsi:nil="true"/>
    <Distribution_Groups xmlns="7aabf9f1-8b9b-4177-b944-7bdb03ae42fe" xsi:nil="true"/>
    <DefaultSectionNames xmlns="7aabf9f1-8b9b-4177-b944-7bdb03ae42fe" xsi:nil="true"/>
    <Is_Collaboration_Space_Locked xmlns="7aabf9f1-8b9b-4177-b944-7bdb03ae42fe" xsi:nil="true"/>
    <Invited_Teachers xmlns="7aabf9f1-8b9b-4177-b944-7bdb03ae42fe" xsi:nil="true"/>
    <Templates xmlns="7aabf9f1-8b9b-4177-b944-7bdb03ae42fe" xsi:nil="true"/>
    <Self_Registration_Enabled xmlns="7aabf9f1-8b9b-4177-b944-7bdb03ae42fe" xsi:nil="true"/>
    <Has_Teacher_Only_SectionGroup xmlns="7aabf9f1-8b9b-4177-b944-7bdb03ae42fe" xsi:nil="true"/>
    <AppVersion xmlns="7aabf9f1-8b9b-4177-b944-7bdb03ae42fe" xsi:nil="true"/>
    <TeamsChannelId xmlns="7aabf9f1-8b9b-4177-b944-7bdb03ae42fe" xsi:nil="true"/>
    <Students xmlns="7aabf9f1-8b9b-4177-b944-7bdb03ae42fe">
      <UserInfo>
        <DisplayName/>
        <AccountId xsi:nil="true"/>
        <AccountType/>
      </UserInfo>
    </Students>
    <Math_Settings xmlns="7aabf9f1-8b9b-4177-b944-7bdb03ae42fe" xsi:nil="true"/>
    <Invited_Students xmlns="7aabf9f1-8b9b-4177-b944-7bdb03ae42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956B-6D36-4570-9B0F-4B1DBEEBC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bf9f1-8b9b-4177-b944-7bdb03ae42fe"/>
    <ds:schemaRef ds:uri="4dd1d6fd-c19c-44c5-84d6-638c0a655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D284C-5C84-40D1-B46B-C8E395B03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1D7DF-6048-4B4C-A5CD-289C2DD3D5CF}">
  <ds:schemaRefs>
    <ds:schemaRef ds:uri="http://schemas.microsoft.com/office/2006/metadata/properties"/>
    <ds:schemaRef ds:uri="http://schemas.microsoft.com/office/infopath/2007/PartnerControls"/>
    <ds:schemaRef ds:uri="7aabf9f1-8b9b-4177-b944-7bdb03ae42fe"/>
  </ds:schemaRefs>
</ds:datastoreItem>
</file>

<file path=customXml/itemProps4.xml><?xml version="1.0" encoding="utf-8"?>
<ds:datastoreItem xmlns:ds="http://schemas.openxmlformats.org/officeDocument/2006/customXml" ds:itemID="{C25477E3-6ACD-485A-A185-4414542C3C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tf44563831_win32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Aine Rourke</lastModifiedBy>
  <revision>2</revision>
  <dcterms:created xsi:type="dcterms:W3CDTF">2022-12-01T20:18:00.0000000Z</dcterms:created>
  <dcterms:modified xsi:type="dcterms:W3CDTF">2022-12-01T20:43:23.8055131Z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0x010100780655427F1DF4438E0B37CF7AD8FB8B</vt:lpwstr>
  </property>
</Properties>
</file>