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13" w:type="pct"/>
        <w:tblInd w:w="-3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18"/>
        <w:gridCol w:w="3526"/>
        <w:gridCol w:w="283"/>
        <w:gridCol w:w="4943"/>
      </w:tblGrid>
      <w:tr w:rsidR="00A51534" w:rsidRPr="00535B70" w14:paraId="14EB8C41" w14:textId="77777777" w:rsidTr="00EC697E">
        <w:trPr>
          <w:trHeight w:val="183"/>
        </w:trPr>
        <w:tc>
          <w:tcPr>
            <w:tcW w:w="4944" w:type="dxa"/>
            <w:gridSpan w:val="2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  <w:shd w:val="clear" w:color="auto" w:fill="auto"/>
            <w:vAlign w:val="center"/>
          </w:tcPr>
          <w:p w14:paraId="65B485C3" w14:textId="54C6E72D" w:rsidR="004269E1" w:rsidRPr="00535B70" w:rsidRDefault="00946F7C" w:rsidP="001359FD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 xml:space="preserve">Computer Systems </w:t>
            </w:r>
            <w:r w:rsidR="00A21DCD">
              <w:rPr>
                <w:lang w:val="en-GB"/>
              </w:rPr>
              <w:t xml:space="preserve">5 </w:t>
            </w:r>
            <w:r w:rsidR="00CB6776">
              <w:rPr>
                <w:lang w:val="en-GB"/>
              </w:rPr>
              <w:t>F</w:t>
            </w:r>
            <w:r w:rsidR="00A21DCD">
              <w:rPr>
                <w:lang w:val="en-GB"/>
              </w:rPr>
              <w:t>etch Execute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597C75A9" w14:textId="77777777" w:rsidR="004269E1" w:rsidRPr="00535B70" w:rsidRDefault="004269E1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  <w:vAlign w:val="center"/>
          </w:tcPr>
          <w:p w14:paraId="16BABCD9" w14:textId="1DD2CF4C" w:rsidR="004269E1" w:rsidRPr="00535B70" w:rsidRDefault="00EC697E" w:rsidP="00244290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 xml:space="preserve">Computer Systems </w:t>
            </w:r>
            <w:r w:rsidR="0004580A">
              <w:rPr>
                <w:lang w:val="en-GB"/>
              </w:rPr>
              <w:t>6</w:t>
            </w:r>
            <w:r>
              <w:rPr>
                <w:lang w:val="en-GB"/>
              </w:rPr>
              <w:t xml:space="preserve">  -  </w:t>
            </w:r>
            <w:r w:rsidR="002006AD">
              <w:rPr>
                <w:lang w:val="en-GB"/>
              </w:rPr>
              <w:t>Clock and speed</w:t>
            </w:r>
          </w:p>
        </w:tc>
      </w:tr>
      <w:tr w:rsidR="00A51534" w:rsidRPr="00535B70" w14:paraId="58F2BE82" w14:textId="77777777" w:rsidTr="00EC697E">
        <w:trPr>
          <w:trHeight w:val="2211"/>
        </w:trPr>
        <w:tc>
          <w:tcPr>
            <w:tcW w:w="4944" w:type="dxa"/>
            <w:gridSpan w:val="2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44958EAB" w14:textId="77777777" w:rsidR="008F1BF1" w:rsidRDefault="00A21DCD" w:rsidP="007E7CE5">
            <w:pPr>
              <w:pStyle w:val="Heading1"/>
              <w:jc w:val="center"/>
              <w:rPr>
                <w:lang w:val="en-IE"/>
              </w:rPr>
            </w:pPr>
            <w:r>
              <w:rPr>
                <w:lang w:val="en-IE"/>
              </w:rPr>
              <w:t>The Fetch -Execute Cycle</w:t>
            </w:r>
          </w:p>
          <w:p w14:paraId="2C981C5C" w14:textId="182DCDD6" w:rsidR="00BB2ADA" w:rsidRDefault="00FC6E76" w:rsidP="007E7CE5">
            <w:pPr>
              <w:pStyle w:val="NoSpacing"/>
              <w:numPr>
                <w:ilvl w:val="0"/>
                <w:numId w:val="20"/>
              </w:numPr>
              <w:rPr>
                <w:b/>
                <w:iCs/>
                <w:lang w:val="en-IE"/>
              </w:rPr>
            </w:pPr>
            <w:r>
              <w:rPr>
                <w:b/>
                <w:iCs/>
                <w:lang w:val="en-IE"/>
              </w:rPr>
              <w:t xml:space="preserve">CPU </w:t>
            </w:r>
            <w:r w:rsidR="005B6E38">
              <w:rPr>
                <w:b/>
                <w:iCs/>
                <w:lang w:val="en-IE"/>
              </w:rPr>
              <w:t xml:space="preserve">fetches the next instruction in the list from </w:t>
            </w:r>
            <w:r w:rsidR="007E7CE5">
              <w:rPr>
                <w:b/>
                <w:iCs/>
                <w:lang w:val="en-IE"/>
              </w:rPr>
              <w:t>memory</w:t>
            </w:r>
          </w:p>
          <w:p w14:paraId="5F9DB3BD" w14:textId="77777777" w:rsidR="007E7CE5" w:rsidRDefault="007E7CE5" w:rsidP="007E7CE5">
            <w:pPr>
              <w:pStyle w:val="NoSpacing"/>
              <w:ind w:left="720"/>
              <w:rPr>
                <w:b/>
                <w:iCs/>
                <w:lang w:val="en-IE"/>
              </w:rPr>
            </w:pPr>
          </w:p>
          <w:p w14:paraId="665D520C" w14:textId="4BBC28D6" w:rsidR="005B6E38" w:rsidRDefault="005B6E38" w:rsidP="007E7CE5">
            <w:pPr>
              <w:pStyle w:val="NoSpacing"/>
              <w:numPr>
                <w:ilvl w:val="0"/>
                <w:numId w:val="20"/>
              </w:numPr>
              <w:rPr>
                <w:b/>
                <w:iCs/>
                <w:lang w:val="en-IE"/>
              </w:rPr>
            </w:pPr>
            <w:r>
              <w:rPr>
                <w:b/>
                <w:iCs/>
                <w:lang w:val="en-IE"/>
              </w:rPr>
              <w:t xml:space="preserve">The instruction is found </w:t>
            </w:r>
            <w:r w:rsidR="007E7CE5">
              <w:rPr>
                <w:b/>
                <w:iCs/>
                <w:lang w:val="en-IE"/>
              </w:rPr>
              <w:t xml:space="preserve">at </w:t>
            </w:r>
            <w:r w:rsidR="00A96992">
              <w:rPr>
                <w:b/>
                <w:iCs/>
                <w:lang w:val="en-IE"/>
              </w:rPr>
              <w:t>its</w:t>
            </w:r>
            <w:r w:rsidR="007E7CE5">
              <w:rPr>
                <w:b/>
                <w:iCs/>
                <w:lang w:val="en-IE"/>
              </w:rPr>
              <w:t xml:space="preserve"> address and then stored in binary</w:t>
            </w:r>
          </w:p>
          <w:p w14:paraId="59637A08" w14:textId="77777777" w:rsidR="007E7CE5" w:rsidRDefault="007E7CE5" w:rsidP="007E7CE5">
            <w:pPr>
              <w:pStyle w:val="ListParagraph"/>
              <w:rPr>
                <w:b/>
                <w:iCs/>
                <w:lang w:val="en-IE"/>
              </w:rPr>
            </w:pPr>
          </w:p>
          <w:p w14:paraId="233C3FAC" w14:textId="0FFC5C7C" w:rsidR="007E7CE5" w:rsidRDefault="007E7CE5" w:rsidP="007E7CE5">
            <w:pPr>
              <w:pStyle w:val="NoSpacing"/>
              <w:ind w:left="720"/>
              <w:rPr>
                <w:b/>
                <w:iCs/>
                <w:lang w:val="en-IE"/>
              </w:rPr>
            </w:pPr>
          </w:p>
          <w:p w14:paraId="34BE0B66" w14:textId="01BA7822" w:rsidR="007E7CE5" w:rsidRPr="001359FD" w:rsidRDefault="00A51534" w:rsidP="007E7CE5">
            <w:pPr>
              <w:pStyle w:val="NoSpacing"/>
              <w:numPr>
                <w:ilvl w:val="0"/>
                <w:numId w:val="20"/>
              </w:numPr>
              <w:rPr>
                <w:b/>
                <w:iCs/>
                <w:lang w:val="en-IE"/>
              </w:rPr>
            </w:pPr>
            <w:r>
              <w:rPr>
                <w:noProof/>
                <w:lang w:val="en-IE" w:eastAsia="en-IE"/>
              </w:rPr>
              <w:drawing>
                <wp:anchor distT="0" distB="0" distL="114300" distR="114300" simplePos="0" relativeHeight="251716096" behindDoc="1" locked="0" layoutInCell="1" allowOverlap="1" wp14:anchorId="0749C743" wp14:editId="61119E97">
                  <wp:simplePos x="0" y="0"/>
                  <wp:positionH relativeFrom="column">
                    <wp:posOffset>257810</wp:posOffset>
                  </wp:positionH>
                  <wp:positionV relativeFrom="paragraph">
                    <wp:posOffset>437515</wp:posOffset>
                  </wp:positionV>
                  <wp:extent cx="2483485" cy="2006600"/>
                  <wp:effectExtent l="0" t="0" r="0" b="0"/>
                  <wp:wrapTight wrapText="bothSides">
                    <wp:wrapPolygon edited="0">
                      <wp:start x="0" y="0"/>
                      <wp:lineTo x="0" y="21327"/>
                      <wp:lineTo x="21374" y="21327"/>
                      <wp:lineTo x="21374" y="0"/>
                      <wp:lineTo x="0" y="0"/>
                    </wp:wrapPolygon>
                  </wp:wrapTight>
                  <wp:docPr id="38" name="Picture 38" descr="What happens during each step of fetch-execute cycle? - SDD Preliminary  Cour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hat happens during each step of fetch-execute cycle? - SDD Preliminary  Cour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485" cy="200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7E7CE5">
              <w:rPr>
                <w:b/>
                <w:iCs/>
                <w:lang w:val="en-IE"/>
              </w:rPr>
              <w:t>CPU decodes the instruction and executes</w:t>
            </w:r>
          </w:p>
        </w:tc>
        <w:tc>
          <w:tcPr>
            <w:tcW w:w="283" w:type="dxa"/>
            <w:vMerge/>
            <w:tcBorders>
              <w:top w:val="nil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79C82856" w14:textId="77777777" w:rsidR="007A6EE0" w:rsidRPr="00535B70" w:rsidRDefault="007A6EE0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276806DB" w14:textId="43F111D5" w:rsidR="007A6EE0" w:rsidRDefault="007A6EE0" w:rsidP="003B022E">
            <w:pPr>
              <w:pStyle w:val="NoSpacing"/>
              <w:jc w:val="center"/>
              <w:rPr>
                <w:lang w:val="en-GB"/>
              </w:rPr>
            </w:pPr>
          </w:p>
          <w:p w14:paraId="75DD1601" w14:textId="6AB937A5" w:rsidR="00EC697E" w:rsidRDefault="002006AD" w:rsidP="00A51534">
            <w:pPr>
              <w:pStyle w:val="Heading1"/>
              <w:jc w:val="center"/>
              <w:rPr>
                <w:lang w:val="en-GB"/>
              </w:rPr>
            </w:pPr>
            <w:r>
              <w:rPr>
                <w:lang w:val="en-GB"/>
              </w:rPr>
              <w:t>The Clock</w:t>
            </w:r>
          </w:p>
          <w:p w14:paraId="20482233" w14:textId="495B185A" w:rsidR="002006AD" w:rsidRDefault="00325947" w:rsidP="00A5153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Everything in a computer has to happen in a particular order and at a particular time. </w:t>
            </w:r>
            <w:r w:rsidR="00192544">
              <w:rPr>
                <w:lang w:val="en-GB"/>
              </w:rPr>
              <w:t>Everything</w:t>
            </w:r>
            <w:r>
              <w:rPr>
                <w:lang w:val="en-GB"/>
              </w:rPr>
              <w:t xml:space="preserve"> must </w:t>
            </w:r>
            <w:r w:rsidR="00192544">
              <w:rPr>
                <w:lang w:val="en-GB"/>
              </w:rPr>
              <w:t>synchronise</w:t>
            </w:r>
            <w:r>
              <w:rPr>
                <w:lang w:val="en-GB"/>
              </w:rPr>
              <w:t xml:space="preserve"> perfectly for the system to work. </w:t>
            </w:r>
          </w:p>
          <w:p w14:paraId="16DD6B0B" w14:textId="1C0542D8" w:rsidR="00EF3697" w:rsidRDefault="00EF3697" w:rsidP="00A5153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The CPU has a “clock” controlling the timing of operations. </w:t>
            </w:r>
            <w:r w:rsidR="00192544">
              <w:rPr>
                <w:lang w:val="en-GB"/>
              </w:rPr>
              <w:t>This</w:t>
            </w:r>
            <w:r w:rsidR="00F23EE0">
              <w:rPr>
                <w:lang w:val="en-GB"/>
              </w:rPr>
              <w:t xml:space="preserve"> is a steady stream of pulses evenly timed (like the seconds hand on a clock)</w:t>
            </w:r>
          </w:p>
          <w:p w14:paraId="1233DD0D" w14:textId="77777777" w:rsidR="00A51534" w:rsidRDefault="00A51534" w:rsidP="003B022E">
            <w:pPr>
              <w:pStyle w:val="NoSpacing"/>
              <w:jc w:val="center"/>
              <w:rPr>
                <w:lang w:val="en-GB"/>
              </w:rPr>
            </w:pPr>
          </w:p>
          <w:p w14:paraId="12CFB601" w14:textId="2BAC9C28" w:rsidR="00A51534" w:rsidRDefault="00A51534" w:rsidP="003B022E">
            <w:pPr>
              <w:pStyle w:val="NoSpacing"/>
              <w:jc w:val="center"/>
              <w:rPr>
                <w:lang w:val="en-GB"/>
              </w:rPr>
            </w:pPr>
            <w:r>
              <w:rPr>
                <w:noProof/>
                <w:lang w:val="en-IE" w:eastAsia="en-IE"/>
              </w:rPr>
              <w:drawing>
                <wp:inline distT="0" distB="0" distL="0" distR="0" wp14:anchorId="48715583" wp14:editId="41A933C4">
                  <wp:extent cx="2413000" cy="1359263"/>
                  <wp:effectExtent l="0" t="0" r="6350" b="0"/>
                  <wp:docPr id="39" name="Picture 39" descr="CPU Speed: What Is CPU Clock Speed? | Int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PU Speed: What Is CPU Clock Speed? | Int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4470" cy="1388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B980E1" w14:textId="77777777" w:rsidR="00F23EE0" w:rsidRDefault="00F23EE0" w:rsidP="003B022E">
            <w:pPr>
              <w:pStyle w:val="NoSpacing"/>
              <w:jc w:val="center"/>
              <w:rPr>
                <w:lang w:val="en-GB"/>
              </w:rPr>
            </w:pPr>
          </w:p>
          <w:p w14:paraId="76041495" w14:textId="1A4FFAB0" w:rsidR="00F23EE0" w:rsidRDefault="00E84636" w:rsidP="003B022E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>The speed of your CPU is determined by this clock</w:t>
            </w:r>
          </w:p>
          <w:p w14:paraId="01806E09" w14:textId="7FFB63B7" w:rsidR="00E84636" w:rsidRDefault="00E84636" w:rsidP="003B022E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5 gigahertz is </w:t>
            </w:r>
            <w:r w:rsidR="00192544">
              <w:rPr>
                <w:lang w:val="en-GB"/>
              </w:rPr>
              <w:t>5,000,000,000 instructions per second…….insane really</w:t>
            </w:r>
          </w:p>
          <w:p w14:paraId="037FCD47" w14:textId="64FF8F01" w:rsidR="00EC697E" w:rsidRPr="00535B70" w:rsidRDefault="00EC697E" w:rsidP="003B022E">
            <w:pPr>
              <w:pStyle w:val="NoSpacing"/>
              <w:jc w:val="center"/>
              <w:rPr>
                <w:lang w:val="en-GB"/>
              </w:rPr>
            </w:pPr>
          </w:p>
        </w:tc>
        <w:bookmarkStart w:id="0" w:name="_GoBack"/>
        <w:bookmarkEnd w:id="0"/>
      </w:tr>
      <w:tr w:rsidR="00A51534" w:rsidRPr="00535B70" w14:paraId="50447709" w14:textId="77777777" w:rsidTr="00A51534">
        <w:trPr>
          <w:trHeight w:val="20"/>
        </w:trPr>
        <w:tc>
          <w:tcPr>
            <w:tcW w:w="4944" w:type="dxa"/>
            <w:gridSpan w:val="2"/>
            <w:tcBorders>
              <w:top w:val="nil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  <w:shd w:val="clear" w:color="auto" w:fill="auto"/>
          </w:tcPr>
          <w:p w14:paraId="46205729" w14:textId="1ADFCDC1" w:rsidR="000C4BCA" w:rsidRPr="00244290" w:rsidRDefault="000C4BCA" w:rsidP="000C4BCA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61BCA39F" w14:textId="77777777" w:rsidR="007A6EE0" w:rsidRPr="00535B70" w:rsidRDefault="007A6EE0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tcBorders>
              <w:top w:val="nil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0BFBA70E" w14:textId="0A440773" w:rsidR="007A6EE0" w:rsidRPr="001359FD" w:rsidRDefault="007A6EE0" w:rsidP="001359FD">
            <w:pPr>
              <w:tabs>
                <w:tab w:val="left" w:pos="1305"/>
              </w:tabs>
              <w:rPr>
                <w:lang w:val="en-GB"/>
              </w:rPr>
            </w:pPr>
          </w:p>
        </w:tc>
      </w:tr>
      <w:tr w:rsidR="00A51534" w:rsidRPr="00535B70" w14:paraId="3FF4B76B" w14:textId="77777777" w:rsidTr="00EC697E">
        <w:trPr>
          <w:trHeight w:val="170"/>
        </w:trPr>
        <w:tc>
          <w:tcPr>
            <w:tcW w:w="4944" w:type="dxa"/>
            <w:gridSpan w:val="2"/>
            <w:tcBorders>
              <w:top w:val="single" w:sz="24" w:space="0" w:color="147ABD" w:themeColor="accent1"/>
              <w:left w:val="nil"/>
              <w:bottom w:val="single" w:sz="24" w:space="0" w:color="147ABD" w:themeColor="accent1"/>
              <w:right w:val="nil"/>
            </w:tcBorders>
          </w:tcPr>
          <w:p w14:paraId="6D9781E3" w14:textId="77777777" w:rsidR="007D7436" w:rsidRPr="00535B70" w:rsidRDefault="007D7436" w:rsidP="00270788">
            <w:pPr>
              <w:rPr>
                <w:lang w:val="en-GB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85ED7B3" w14:textId="77777777" w:rsidR="007D7436" w:rsidRPr="00535B70" w:rsidRDefault="007D7436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tcBorders>
              <w:top w:val="single" w:sz="24" w:space="0" w:color="147ABD" w:themeColor="accent1"/>
              <w:left w:val="nil"/>
              <w:bottom w:val="single" w:sz="24" w:space="0" w:color="147ABD" w:themeColor="accent1"/>
              <w:right w:val="nil"/>
            </w:tcBorders>
          </w:tcPr>
          <w:p w14:paraId="1985E025" w14:textId="77777777" w:rsidR="007D7436" w:rsidRPr="00535B70" w:rsidRDefault="007D7436" w:rsidP="00270788">
            <w:pPr>
              <w:rPr>
                <w:lang w:val="en-GB"/>
              </w:rPr>
            </w:pPr>
          </w:p>
        </w:tc>
      </w:tr>
      <w:tr w:rsidR="00A51534" w:rsidRPr="00535B70" w14:paraId="154DB338" w14:textId="77777777" w:rsidTr="000C4BCA">
        <w:trPr>
          <w:trHeight w:val="484"/>
        </w:trPr>
        <w:tc>
          <w:tcPr>
            <w:tcW w:w="4944" w:type="dxa"/>
            <w:gridSpan w:val="2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  <w:vAlign w:val="center"/>
          </w:tcPr>
          <w:p w14:paraId="2A2D64C1" w14:textId="62858979" w:rsidR="004269E1" w:rsidRPr="00535B70" w:rsidRDefault="000C4BCA" w:rsidP="001359FD">
            <w:pPr>
              <w:pStyle w:val="Heading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Computer Systems </w:t>
            </w:r>
            <w:r w:rsidR="0004580A">
              <w:rPr>
                <w:lang w:val="en-GB"/>
              </w:rPr>
              <w:t xml:space="preserve">7  </w:t>
            </w:r>
            <w:r>
              <w:rPr>
                <w:lang w:val="en-GB"/>
              </w:rPr>
              <w:t xml:space="preserve"> -  Definitions</w:t>
            </w:r>
          </w:p>
        </w:tc>
        <w:tc>
          <w:tcPr>
            <w:tcW w:w="283" w:type="dxa"/>
            <w:tcBorders>
              <w:top w:val="nil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2A7F14A2" w14:textId="77777777" w:rsidR="004269E1" w:rsidRPr="00535B70" w:rsidRDefault="004269E1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  <w:vAlign w:val="center"/>
          </w:tcPr>
          <w:p w14:paraId="6847607E" w14:textId="05EB7C17" w:rsidR="004269E1" w:rsidRPr="00535B70" w:rsidRDefault="000C4BCA" w:rsidP="001359FD">
            <w:pPr>
              <w:pStyle w:val="Heading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Computer Systems </w:t>
            </w:r>
            <w:r w:rsidR="00A36C74">
              <w:rPr>
                <w:lang w:val="en-GB"/>
              </w:rPr>
              <w:t>8</w:t>
            </w:r>
            <w:r>
              <w:rPr>
                <w:lang w:val="en-GB"/>
              </w:rPr>
              <w:t xml:space="preserve">  </w:t>
            </w:r>
            <w:r w:rsidR="0042603F">
              <w:rPr>
                <w:lang w:val="en-GB"/>
              </w:rPr>
              <w:t>- Electronics</w:t>
            </w:r>
          </w:p>
        </w:tc>
      </w:tr>
      <w:tr w:rsidR="00151539" w:rsidRPr="00535B70" w14:paraId="35F03B3C" w14:textId="77777777" w:rsidTr="00151539">
        <w:trPr>
          <w:trHeight w:val="454"/>
        </w:trPr>
        <w:tc>
          <w:tcPr>
            <w:tcW w:w="1418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226A0B43" w14:textId="2005554D" w:rsidR="00EC697E" w:rsidRPr="00535B70" w:rsidRDefault="00CB6776" w:rsidP="00151539">
            <w:pPr>
              <w:rPr>
                <w:lang w:val="en-GB"/>
              </w:rPr>
            </w:pPr>
            <w:r>
              <w:rPr>
                <w:lang w:val="en-GB"/>
              </w:rPr>
              <w:t>Fetch</w:t>
            </w:r>
          </w:p>
        </w:tc>
        <w:tc>
          <w:tcPr>
            <w:tcW w:w="3526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376DEFB4" w14:textId="77777777" w:rsidR="00EC697E" w:rsidRPr="00535B70" w:rsidRDefault="00EC697E" w:rsidP="001359FD">
            <w:pPr>
              <w:pStyle w:val="NoSpacing"/>
              <w:jc w:val="center"/>
              <w:rPr>
                <w:lang w:val="en-GB"/>
              </w:rPr>
            </w:pPr>
            <w:r w:rsidRPr="00535B70">
              <w:rPr>
                <w:rFonts w:ascii="Rockwell" w:eastAsia="Rockwell" w:hAnsi="Rockwell" w:cs="Tahoma"/>
                <w:noProof/>
                <w:sz w:val="24"/>
                <w:szCs w:val="24"/>
                <w:lang w:val="en-GB" w:bidi="en-GB"/>
              </w:rPr>
              <w:t xml:space="preserve"> 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24" w:space="0" w:color="147ABD" w:themeColor="accent1"/>
              <w:right w:val="single" w:sz="24" w:space="0" w:color="147ABD" w:themeColor="accent1"/>
            </w:tcBorders>
          </w:tcPr>
          <w:p w14:paraId="0F919D8B" w14:textId="77777777" w:rsidR="00EC697E" w:rsidRPr="00535B70" w:rsidRDefault="00EC697E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 w:val="restart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006584DE" w14:textId="77777777" w:rsidR="00C0240D" w:rsidRDefault="00C0240D" w:rsidP="00C94AFE">
            <w:pPr>
              <w:pStyle w:val="Heading1"/>
              <w:jc w:val="center"/>
              <w:rPr>
                <w:lang w:val="en-GB"/>
              </w:rPr>
            </w:pPr>
          </w:p>
          <w:p w14:paraId="6055861B" w14:textId="2CDB9EBD" w:rsidR="00EC697E" w:rsidRDefault="0042603F" w:rsidP="00C94AFE">
            <w:pPr>
              <w:pStyle w:val="Heading1"/>
              <w:jc w:val="center"/>
              <w:rPr>
                <w:lang w:val="en-GB"/>
              </w:rPr>
            </w:pPr>
            <w:r>
              <w:rPr>
                <w:lang w:val="en-GB"/>
              </w:rPr>
              <w:t>Binary</w:t>
            </w:r>
          </w:p>
          <w:p w14:paraId="05747808" w14:textId="58BE6C37" w:rsidR="0042603F" w:rsidRDefault="001D4DC4" w:rsidP="0042603F">
            <w:pPr>
              <w:rPr>
                <w:lang w:val="en-GB"/>
              </w:rPr>
            </w:pPr>
            <w:r>
              <w:rPr>
                <w:lang w:val="en-GB"/>
              </w:rPr>
              <w:t>All information in a computer is in binary (1,0)</w:t>
            </w:r>
          </w:p>
          <w:p w14:paraId="19848AA4" w14:textId="681F6CBE" w:rsidR="008978EB" w:rsidRDefault="001D4DC4" w:rsidP="0042603F">
            <w:pPr>
              <w:rPr>
                <w:lang w:val="en-GB"/>
              </w:rPr>
            </w:pPr>
            <w:r>
              <w:rPr>
                <w:lang w:val="en-GB"/>
              </w:rPr>
              <w:t xml:space="preserve">Everything is either an instruction for </w:t>
            </w:r>
            <w:r w:rsidR="007F68EC">
              <w:rPr>
                <w:lang w:val="en-GB"/>
              </w:rPr>
              <w:t>“</w:t>
            </w:r>
            <w:r>
              <w:rPr>
                <w:lang w:val="en-GB"/>
              </w:rPr>
              <w:t>on</w:t>
            </w:r>
            <w:r w:rsidR="007F68EC">
              <w:rPr>
                <w:lang w:val="en-GB"/>
              </w:rPr>
              <w:t>”</w:t>
            </w:r>
            <w:r>
              <w:rPr>
                <w:lang w:val="en-GB"/>
              </w:rPr>
              <w:t xml:space="preserve"> or </w:t>
            </w:r>
            <w:r w:rsidR="007F68EC">
              <w:rPr>
                <w:lang w:val="en-GB"/>
              </w:rPr>
              <w:t>“</w:t>
            </w:r>
            <w:r>
              <w:rPr>
                <w:lang w:val="en-GB"/>
              </w:rPr>
              <w:t>off</w:t>
            </w:r>
            <w:r w:rsidR="007F68EC">
              <w:rPr>
                <w:lang w:val="en-GB"/>
              </w:rPr>
              <w:t>”</w:t>
            </w:r>
            <w:r w:rsidR="00CF7CF5">
              <w:rPr>
                <w:lang w:val="en-GB"/>
              </w:rPr>
              <w:t>, like a simple lightswitch. In real terms this is the turning on or off of an electrical signal</w:t>
            </w:r>
            <w:r w:rsidR="007F68EC">
              <w:rPr>
                <w:lang w:val="en-GB"/>
              </w:rPr>
              <w:t>…….or high or low voltage.</w:t>
            </w:r>
          </w:p>
          <w:p w14:paraId="57CCB6DD" w14:textId="77777777" w:rsidR="00CF7CF5" w:rsidRDefault="00CF7CF5" w:rsidP="00C94AFE">
            <w:pPr>
              <w:pStyle w:val="Heading1"/>
              <w:jc w:val="center"/>
              <w:rPr>
                <w:lang w:val="en-GB"/>
              </w:rPr>
            </w:pPr>
          </w:p>
          <w:p w14:paraId="0AA5114F" w14:textId="62346BA7" w:rsidR="00BE00D0" w:rsidRDefault="00BE00D0" w:rsidP="00C94AFE">
            <w:pPr>
              <w:pStyle w:val="Heading1"/>
              <w:jc w:val="center"/>
              <w:rPr>
                <w:lang w:val="en-GB"/>
              </w:rPr>
            </w:pPr>
            <w:r>
              <w:rPr>
                <w:lang w:val="en-GB"/>
              </w:rPr>
              <w:t>Electric current</w:t>
            </w:r>
          </w:p>
          <w:p w14:paraId="21721C36" w14:textId="747F180F" w:rsidR="00BE00D0" w:rsidRDefault="00BE00D0" w:rsidP="00BE00D0">
            <w:pPr>
              <w:rPr>
                <w:lang w:val="en-GB"/>
              </w:rPr>
            </w:pPr>
            <w:r>
              <w:rPr>
                <w:lang w:val="en-GB"/>
              </w:rPr>
              <w:t>The flow of electrons from one place to another</w:t>
            </w:r>
          </w:p>
          <w:p w14:paraId="3467868A" w14:textId="77777777" w:rsidR="00352EAA" w:rsidRDefault="00352EAA" w:rsidP="00BE00D0">
            <w:pPr>
              <w:rPr>
                <w:lang w:val="en-GB"/>
              </w:rPr>
            </w:pPr>
          </w:p>
          <w:p w14:paraId="7E8C1885" w14:textId="25ECA5B9" w:rsidR="00352EAA" w:rsidRDefault="00352EAA" w:rsidP="00C94AFE">
            <w:pPr>
              <w:pStyle w:val="Heading1"/>
              <w:jc w:val="center"/>
              <w:rPr>
                <w:lang w:val="en-GB"/>
              </w:rPr>
            </w:pPr>
            <w:r>
              <w:rPr>
                <w:lang w:val="en-GB"/>
              </w:rPr>
              <w:t>Voltage</w:t>
            </w:r>
          </w:p>
          <w:p w14:paraId="1414AADD" w14:textId="54F8FC3E" w:rsidR="00352EAA" w:rsidRDefault="00352EAA" w:rsidP="00BE00D0">
            <w:pPr>
              <w:rPr>
                <w:lang w:val="en-GB"/>
              </w:rPr>
            </w:pPr>
            <w:r>
              <w:rPr>
                <w:lang w:val="en-GB"/>
              </w:rPr>
              <w:t xml:space="preserve">Potential difference between </w:t>
            </w:r>
            <w:r w:rsidR="00EA5F07">
              <w:rPr>
                <w:lang w:val="en-GB"/>
              </w:rPr>
              <w:t>two locations</w:t>
            </w:r>
          </w:p>
          <w:p w14:paraId="496F2CCD" w14:textId="77777777" w:rsidR="00EA5F07" w:rsidRDefault="00EA5F07" w:rsidP="00C94AFE">
            <w:pPr>
              <w:pStyle w:val="Heading1"/>
              <w:rPr>
                <w:lang w:val="en-GB"/>
              </w:rPr>
            </w:pPr>
          </w:p>
          <w:p w14:paraId="02165C76" w14:textId="1B7D2952" w:rsidR="00EA5F07" w:rsidRDefault="00EA5F07" w:rsidP="00C94AFE">
            <w:pPr>
              <w:pStyle w:val="Heading1"/>
              <w:jc w:val="center"/>
              <w:rPr>
                <w:lang w:val="en-GB"/>
              </w:rPr>
            </w:pPr>
            <w:r>
              <w:rPr>
                <w:lang w:val="en-GB"/>
              </w:rPr>
              <w:t>Resistance</w:t>
            </w:r>
          </w:p>
          <w:p w14:paraId="4C06A4E1" w14:textId="1C985542" w:rsidR="00EC697E" w:rsidRPr="00535B70" w:rsidRDefault="00841324" w:rsidP="00E57545">
            <w:pPr>
              <w:rPr>
                <w:lang w:val="en-GB"/>
              </w:rPr>
            </w:pPr>
            <w:r>
              <w:rPr>
                <w:lang w:val="en-GB"/>
              </w:rPr>
              <w:t>How much a material r</w:t>
            </w:r>
            <w:r w:rsidR="00E57545">
              <w:rPr>
                <w:lang w:val="en-GB"/>
              </w:rPr>
              <w:t>esists the flow of electric current</w:t>
            </w:r>
          </w:p>
        </w:tc>
      </w:tr>
      <w:tr w:rsidR="00151539" w:rsidRPr="00535B70" w14:paraId="3B70C4CF" w14:textId="77777777" w:rsidTr="00151539">
        <w:trPr>
          <w:trHeight w:val="454"/>
        </w:trPr>
        <w:tc>
          <w:tcPr>
            <w:tcW w:w="1418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32929056" w14:textId="66F7D322" w:rsidR="00EC697E" w:rsidRPr="00535B70" w:rsidRDefault="00CB6776" w:rsidP="00151539">
            <w:pPr>
              <w:rPr>
                <w:lang w:val="en-GB"/>
              </w:rPr>
            </w:pPr>
            <w:r>
              <w:rPr>
                <w:lang w:val="en-GB"/>
              </w:rPr>
              <w:t>Execute</w:t>
            </w:r>
          </w:p>
        </w:tc>
        <w:tc>
          <w:tcPr>
            <w:tcW w:w="3526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06119E54" w14:textId="33DCA429" w:rsidR="00EC697E" w:rsidRPr="00535B70" w:rsidRDefault="00EC697E" w:rsidP="003B022E">
            <w:pPr>
              <w:pStyle w:val="Text1"/>
              <w:rPr>
                <w:lang w:val="en-GB"/>
              </w:rPr>
            </w:pPr>
          </w:p>
        </w:tc>
        <w:tc>
          <w:tcPr>
            <w:tcW w:w="283" w:type="dxa"/>
            <w:vMerge/>
            <w:tcBorders>
              <w:left w:val="single" w:sz="24" w:space="0" w:color="147ABD" w:themeColor="accent1"/>
              <w:right w:val="single" w:sz="24" w:space="0" w:color="147ABD" w:themeColor="accent1"/>
            </w:tcBorders>
          </w:tcPr>
          <w:p w14:paraId="6CF3C232" w14:textId="77777777" w:rsidR="00EC697E" w:rsidRPr="00535B70" w:rsidRDefault="00EC697E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5E6DF584" w14:textId="77777777" w:rsidR="00EC697E" w:rsidRDefault="00EC697E" w:rsidP="003B022E">
            <w:pPr>
              <w:pStyle w:val="Text1"/>
              <w:rPr>
                <w:lang w:val="en-GB"/>
              </w:rPr>
            </w:pPr>
          </w:p>
        </w:tc>
      </w:tr>
      <w:tr w:rsidR="00151539" w:rsidRPr="00535B70" w14:paraId="00E9B4D4" w14:textId="77777777" w:rsidTr="00151539">
        <w:trPr>
          <w:trHeight w:val="454"/>
        </w:trPr>
        <w:tc>
          <w:tcPr>
            <w:tcW w:w="1418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689D9220" w14:textId="2813464F" w:rsidR="00EC697E" w:rsidRPr="00535B70" w:rsidRDefault="00CB6776" w:rsidP="00151539">
            <w:pPr>
              <w:rPr>
                <w:lang w:val="en-GB"/>
              </w:rPr>
            </w:pPr>
            <w:r>
              <w:rPr>
                <w:lang w:val="en-GB"/>
              </w:rPr>
              <w:t>Decode</w:t>
            </w:r>
          </w:p>
        </w:tc>
        <w:tc>
          <w:tcPr>
            <w:tcW w:w="3526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703B1CB4" w14:textId="44E38CCE" w:rsidR="00EC697E" w:rsidRPr="00535B70" w:rsidRDefault="00EC697E" w:rsidP="003B022E">
            <w:pPr>
              <w:pStyle w:val="Text1"/>
              <w:rPr>
                <w:lang w:val="en-GB"/>
              </w:rPr>
            </w:pPr>
          </w:p>
        </w:tc>
        <w:tc>
          <w:tcPr>
            <w:tcW w:w="283" w:type="dxa"/>
            <w:vMerge/>
            <w:tcBorders>
              <w:left w:val="single" w:sz="24" w:space="0" w:color="147ABD" w:themeColor="accent1"/>
              <w:right w:val="single" w:sz="24" w:space="0" w:color="147ABD" w:themeColor="accent1"/>
            </w:tcBorders>
          </w:tcPr>
          <w:p w14:paraId="26C907A0" w14:textId="77777777" w:rsidR="00EC697E" w:rsidRPr="00535B70" w:rsidRDefault="00EC697E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09363DB3" w14:textId="77777777" w:rsidR="00EC697E" w:rsidRDefault="00EC697E" w:rsidP="003B022E">
            <w:pPr>
              <w:pStyle w:val="Text1"/>
              <w:rPr>
                <w:lang w:val="en-GB"/>
              </w:rPr>
            </w:pPr>
          </w:p>
        </w:tc>
      </w:tr>
      <w:tr w:rsidR="00151539" w:rsidRPr="00535B70" w14:paraId="05AE755E" w14:textId="77777777" w:rsidTr="00151539">
        <w:trPr>
          <w:trHeight w:val="454"/>
        </w:trPr>
        <w:tc>
          <w:tcPr>
            <w:tcW w:w="1418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4FB07DF3" w14:textId="4D5DD4CF" w:rsidR="00EC697E" w:rsidRPr="00535B70" w:rsidRDefault="00CB6776" w:rsidP="00151539">
            <w:pPr>
              <w:rPr>
                <w:lang w:val="en-GB"/>
              </w:rPr>
            </w:pPr>
            <w:r>
              <w:rPr>
                <w:lang w:val="en-GB"/>
              </w:rPr>
              <w:t>RAM</w:t>
            </w:r>
          </w:p>
        </w:tc>
        <w:tc>
          <w:tcPr>
            <w:tcW w:w="3526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20CAD05B" w14:textId="3AAE66F4" w:rsidR="00EC697E" w:rsidRPr="00535B70" w:rsidRDefault="00EC697E" w:rsidP="003B022E">
            <w:pPr>
              <w:pStyle w:val="Text1"/>
              <w:rPr>
                <w:lang w:val="en-GB"/>
              </w:rPr>
            </w:pPr>
          </w:p>
        </w:tc>
        <w:tc>
          <w:tcPr>
            <w:tcW w:w="283" w:type="dxa"/>
            <w:vMerge/>
            <w:tcBorders>
              <w:left w:val="single" w:sz="24" w:space="0" w:color="147ABD" w:themeColor="accent1"/>
              <w:right w:val="single" w:sz="24" w:space="0" w:color="147ABD" w:themeColor="accent1"/>
            </w:tcBorders>
          </w:tcPr>
          <w:p w14:paraId="1FA7F466" w14:textId="77777777" w:rsidR="00EC697E" w:rsidRPr="00535B70" w:rsidRDefault="00EC697E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0957BB05" w14:textId="77777777" w:rsidR="00EC697E" w:rsidRDefault="00EC697E" w:rsidP="003B022E">
            <w:pPr>
              <w:pStyle w:val="Text1"/>
              <w:rPr>
                <w:lang w:val="en-GB"/>
              </w:rPr>
            </w:pPr>
          </w:p>
        </w:tc>
      </w:tr>
      <w:tr w:rsidR="00151539" w:rsidRPr="00535B70" w14:paraId="7B04D672" w14:textId="77777777" w:rsidTr="00151539">
        <w:trPr>
          <w:trHeight w:val="454"/>
        </w:trPr>
        <w:tc>
          <w:tcPr>
            <w:tcW w:w="1418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1E4225E5" w14:textId="5349D574" w:rsidR="00EC697E" w:rsidRPr="00535B70" w:rsidRDefault="0004580A" w:rsidP="00151539">
            <w:pPr>
              <w:rPr>
                <w:lang w:val="en-GB"/>
              </w:rPr>
            </w:pPr>
            <w:r>
              <w:rPr>
                <w:lang w:val="en-GB"/>
              </w:rPr>
              <w:t>Clock</w:t>
            </w:r>
          </w:p>
        </w:tc>
        <w:tc>
          <w:tcPr>
            <w:tcW w:w="3526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10D93802" w14:textId="7030E15A" w:rsidR="00EC697E" w:rsidRPr="00535B70" w:rsidRDefault="00EC697E" w:rsidP="003B022E">
            <w:pPr>
              <w:pStyle w:val="Text1"/>
              <w:rPr>
                <w:lang w:val="en-GB"/>
              </w:rPr>
            </w:pPr>
          </w:p>
        </w:tc>
        <w:tc>
          <w:tcPr>
            <w:tcW w:w="283" w:type="dxa"/>
            <w:vMerge/>
            <w:tcBorders>
              <w:left w:val="single" w:sz="24" w:space="0" w:color="147ABD" w:themeColor="accent1"/>
              <w:right w:val="single" w:sz="24" w:space="0" w:color="147ABD" w:themeColor="accent1"/>
            </w:tcBorders>
          </w:tcPr>
          <w:p w14:paraId="78465DEE" w14:textId="77777777" w:rsidR="00EC697E" w:rsidRPr="00535B70" w:rsidRDefault="00EC697E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3E8E7AAB" w14:textId="77777777" w:rsidR="00EC697E" w:rsidRDefault="00EC697E" w:rsidP="003B022E">
            <w:pPr>
              <w:pStyle w:val="Text1"/>
              <w:rPr>
                <w:lang w:val="en-GB"/>
              </w:rPr>
            </w:pPr>
          </w:p>
        </w:tc>
      </w:tr>
      <w:tr w:rsidR="00151539" w:rsidRPr="00535B70" w14:paraId="039167FA" w14:textId="77777777" w:rsidTr="00151539">
        <w:trPr>
          <w:trHeight w:val="454"/>
        </w:trPr>
        <w:tc>
          <w:tcPr>
            <w:tcW w:w="1418" w:type="dxa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355859AF" w14:textId="3161106C" w:rsidR="00EC697E" w:rsidRPr="00535B70" w:rsidRDefault="0004580A" w:rsidP="00151539">
            <w:pPr>
              <w:rPr>
                <w:lang w:val="en-GB"/>
              </w:rPr>
            </w:pPr>
            <w:r>
              <w:rPr>
                <w:lang w:val="en-GB"/>
              </w:rPr>
              <w:t>Clock speed</w:t>
            </w:r>
          </w:p>
        </w:tc>
        <w:tc>
          <w:tcPr>
            <w:tcW w:w="3526" w:type="dxa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03A3DBF0" w14:textId="6C19D048" w:rsidR="00EC697E" w:rsidRPr="00535B70" w:rsidRDefault="00EC697E" w:rsidP="003B022E">
            <w:pPr>
              <w:pStyle w:val="Text1"/>
              <w:rPr>
                <w:lang w:val="en-GB"/>
              </w:rPr>
            </w:pPr>
          </w:p>
        </w:tc>
        <w:tc>
          <w:tcPr>
            <w:tcW w:w="283" w:type="dxa"/>
            <w:vMerge/>
            <w:tcBorders>
              <w:left w:val="single" w:sz="24" w:space="0" w:color="147ABD" w:themeColor="accent1"/>
              <w:right w:val="single" w:sz="24" w:space="0" w:color="147ABD" w:themeColor="accent1"/>
            </w:tcBorders>
          </w:tcPr>
          <w:p w14:paraId="403937DE" w14:textId="77777777" w:rsidR="00EC697E" w:rsidRPr="00535B70" w:rsidRDefault="00EC697E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6E210388" w14:textId="77777777" w:rsidR="00EC697E" w:rsidRDefault="00EC697E" w:rsidP="003B022E">
            <w:pPr>
              <w:pStyle w:val="Text1"/>
              <w:rPr>
                <w:lang w:val="en-GB"/>
              </w:rPr>
            </w:pPr>
          </w:p>
        </w:tc>
      </w:tr>
      <w:tr w:rsidR="00151539" w:rsidRPr="00535B70" w14:paraId="56F0166B" w14:textId="77777777" w:rsidTr="00151539">
        <w:trPr>
          <w:trHeight w:val="454"/>
        </w:trPr>
        <w:tc>
          <w:tcPr>
            <w:tcW w:w="1418" w:type="dxa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62390A70" w14:textId="618DC1FB" w:rsidR="00EC697E" w:rsidRPr="00535B70" w:rsidRDefault="00A36C74" w:rsidP="00151539">
            <w:pPr>
              <w:rPr>
                <w:lang w:val="en-GB"/>
              </w:rPr>
            </w:pPr>
            <w:r>
              <w:rPr>
                <w:lang w:val="en-GB"/>
              </w:rPr>
              <w:t>Motherboard</w:t>
            </w:r>
          </w:p>
        </w:tc>
        <w:tc>
          <w:tcPr>
            <w:tcW w:w="3526" w:type="dxa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7C4EA720" w14:textId="31E9679F" w:rsidR="00EC697E" w:rsidRPr="00535B70" w:rsidRDefault="00EC697E" w:rsidP="003B022E">
            <w:pPr>
              <w:pStyle w:val="Text1"/>
              <w:rPr>
                <w:lang w:val="en-GB"/>
              </w:rPr>
            </w:pPr>
          </w:p>
        </w:tc>
        <w:tc>
          <w:tcPr>
            <w:tcW w:w="283" w:type="dxa"/>
            <w:vMerge/>
            <w:tcBorders>
              <w:left w:val="single" w:sz="24" w:space="0" w:color="147ABD" w:themeColor="accent1"/>
              <w:right w:val="single" w:sz="24" w:space="0" w:color="147ABD" w:themeColor="accent1"/>
            </w:tcBorders>
          </w:tcPr>
          <w:p w14:paraId="706E7780" w14:textId="77777777" w:rsidR="00EC697E" w:rsidRPr="00535B70" w:rsidRDefault="00EC697E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58EB5386" w14:textId="77777777" w:rsidR="00EC697E" w:rsidRDefault="00EC697E" w:rsidP="003B022E">
            <w:pPr>
              <w:pStyle w:val="Text1"/>
              <w:rPr>
                <w:lang w:val="en-GB"/>
              </w:rPr>
            </w:pPr>
          </w:p>
        </w:tc>
      </w:tr>
    </w:tbl>
    <w:p w14:paraId="4446A9A3" w14:textId="77777777" w:rsidR="003E60A1" w:rsidRPr="00535B70" w:rsidRDefault="003E60A1" w:rsidP="003E60A1">
      <w:pPr>
        <w:rPr>
          <w:rFonts w:ascii="Rockwell" w:hAnsi="Rockwell" w:cs="Tahoma"/>
          <w:b/>
          <w:sz w:val="24"/>
          <w:szCs w:val="24"/>
          <w:lang w:val="en-GB"/>
        </w:rPr>
      </w:pPr>
    </w:p>
    <w:p w14:paraId="4A7B37FE" w14:textId="2F8888EC" w:rsidR="002B698E" w:rsidRPr="00535B70" w:rsidRDefault="002B698E" w:rsidP="003E60A1">
      <w:pPr>
        <w:rPr>
          <w:rFonts w:ascii="Rockwell" w:hAnsi="Rockwell" w:cs="Tahoma"/>
          <w:b/>
          <w:sz w:val="24"/>
          <w:szCs w:val="24"/>
          <w:lang w:val="en-GB"/>
        </w:rPr>
      </w:pPr>
    </w:p>
    <w:tbl>
      <w:tblPr>
        <w:tblStyle w:val="TableGrid"/>
        <w:tblW w:w="5000" w:type="pct"/>
        <w:tblInd w:w="-3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31"/>
        <w:gridCol w:w="3431"/>
        <w:gridCol w:w="283"/>
        <w:gridCol w:w="1482"/>
        <w:gridCol w:w="3417"/>
      </w:tblGrid>
      <w:tr w:rsidR="004D5042" w:rsidRPr="00535B70" w14:paraId="6A0B9954" w14:textId="77777777" w:rsidTr="007857FF">
        <w:trPr>
          <w:trHeight w:val="1134"/>
        </w:trPr>
        <w:tc>
          <w:tcPr>
            <w:tcW w:w="4962" w:type="dxa"/>
            <w:gridSpan w:val="2"/>
            <w:tcBorders>
              <w:top w:val="single" w:sz="24" w:space="0" w:color="C54F42" w:themeColor="accent4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shd w:val="clear" w:color="auto" w:fill="auto"/>
            <w:vAlign w:val="center"/>
          </w:tcPr>
          <w:p w14:paraId="09A97170" w14:textId="10F3D4BF" w:rsidR="004D5042" w:rsidRDefault="00C02BF2" w:rsidP="007A279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1</w:t>
            </w:r>
            <w:r w:rsidR="000C4BCA">
              <w:rPr>
                <w:lang w:val="en-GB"/>
              </w:rPr>
              <w:t>__________</w:t>
            </w:r>
          </w:p>
          <w:p w14:paraId="402A7799" w14:textId="0FDEFAE8" w:rsidR="00C02BF2" w:rsidRDefault="00C02BF2" w:rsidP="00C02BF2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2</w:t>
            </w:r>
            <w:r w:rsidR="000C4BCA">
              <w:rPr>
                <w:lang w:val="en-GB"/>
              </w:rPr>
              <w:t>__________</w:t>
            </w:r>
          </w:p>
          <w:p w14:paraId="25D2E090" w14:textId="1A56B50C" w:rsidR="00C02BF2" w:rsidRPr="00C02BF2" w:rsidRDefault="00C02BF2" w:rsidP="00C02BF2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3</w:t>
            </w:r>
            <w:r w:rsidR="000C4BCA">
              <w:rPr>
                <w:lang w:val="en-GB"/>
              </w:rPr>
              <w:t>__________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24" w:space="0" w:color="C54F42" w:themeColor="accent4"/>
              <w:right w:val="single" w:sz="24" w:space="0" w:color="C54F42" w:themeColor="accent4"/>
            </w:tcBorders>
          </w:tcPr>
          <w:p w14:paraId="25FDB31B" w14:textId="7FE65750" w:rsidR="004D5042" w:rsidRPr="00535B70" w:rsidRDefault="004D5042" w:rsidP="00270788">
            <w:pPr>
              <w:pStyle w:val="NoSpacing"/>
              <w:rPr>
                <w:lang w:val="en-GB"/>
              </w:rPr>
            </w:pPr>
          </w:p>
        </w:tc>
        <w:tc>
          <w:tcPr>
            <w:tcW w:w="4899" w:type="dxa"/>
            <w:gridSpan w:val="2"/>
            <w:tcBorders>
              <w:top w:val="single" w:sz="24" w:space="0" w:color="C54F42" w:themeColor="accent4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vAlign w:val="center"/>
          </w:tcPr>
          <w:p w14:paraId="1CC66226" w14:textId="376E6D64" w:rsidR="000C4BCA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1__________</w:t>
            </w:r>
          </w:p>
          <w:p w14:paraId="01B0007C" w14:textId="77777777" w:rsidR="000C4BCA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2__________</w:t>
            </w:r>
          </w:p>
          <w:p w14:paraId="74B8A129" w14:textId="580F3CC2" w:rsidR="004D5042" w:rsidRPr="00535B70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3__________</w:t>
            </w:r>
          </w:p>
        </w:tc>
      </w:tr>
      <w:tr w:rsidR="000C4BCA" w:rsidRPr="00535B70" w14:paraId="6DF7E06D" w14:textId="77777777" w:rsidTr="007857FF">
        <w:tc>
          <w:tcPr>
            <w:tcW w:w="1531" w:type="dxa"/>
            <w:tcBorders>
              <w:top w:val="single" w:sz="24" w:space="0" w:color="C54F42" w:themeColor="accent4"/>
              <w:left w:val="single" w:sz="24" w:space="0" w:color="C54F42" w:themeColor="accent4"/>
              <w:bottom w:val="nil"/>
              <w:right w:val="nil"/>
            </w:tcBorders>
          </w:tcPr>
          <w:p w14:paraId="5A061A09" w14:textId="77777777" w:rsidR="000C4BCA" w:rsidRPr="00535B70" w:rsidRDefault="000C4BCA" w:rsidP="000C4BCA">
            <w:pPr>
              <w:pStyle w:val="Graphic"/>
              <w:rPr>
                <w:lang w:val="en-GB"/>
              </w:rPr>
            </w:pPr>
            <w:r w:rsidRPr="00535B70">
              <w:rPr>
                <w:lang w:val="en-IE" w:eastAsia="en-IE"/>
              </w:rPr>
              <mc:AlternateContent>
                <mc:Choice Requires="wpg">
                  <w:drawing>
                    <wp:inline distT="0" distB="0" distL="0" distR="0" wp14:anchorId="1D116413" wp14:editId="3F38E6E6">
                      <wp:extent cx="723900" cy="723900"/>
                      <wp:effectExtent l="0" t="0" r="0" b="0"/>
                      <wp:docPr id="118" name="Group 118" descr="question mark icon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113" name="Oval 113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14:paraId="6685E885" w14:textId="77777777" w:rsidR="000C4BCA" w:rsidRPr="001D49FA" w:rsidRDefault="000C4BCA" w:rsidP="00183D5B">
                                    <w:pPr>
                                      <w:rPr>
                                        <w:rFonts w:asciiTheme="majorHAnsi" w:hAnsiTheme="majorHAnsi"/>
                                        <w:color w:val="C54F42" w:themeColor="accent4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Shape"/>
                              <wps:cNvSpPr/>
                              <wps:spPr>
                                <a:xfrm>
                                  <a:off x="114300" y="203200"/>
                                  <a:ext cx="502793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35" h="21600" extrusionOk="0">
                                      <a:moveTo>
                                        <a:pt x="10601" y="17850"/>
                                      </a:moveTo>
                                      <a:cubicBezTo>
                                        <a:pt x="9948" y="17850"/>
                                        <a:pt x="9426" y="18683"/>
                                        <a:pt x="9426" y="19725"/>
                                      </a:cubicBezTo>
                                      <a:cubicBezTo>
                                        <a:pt x="9426" y="20767"/>
                                        <a:pt x="9948" y="21600"/>
                                        <a:pt x="10601" y="21600"/>
                                      </a:cubicBezTo>
                                      <a:cubicBezTo>
                                        <a:pt x="11253" y="21600"/>
                                        <a:pt x="11775" y="20767"/>
                                        <a:pt x="11775" y="19725"/>
                                      </a:cubicBezTo>
                                      <a:cubicBezTo>
                                        <a:pt x="11775" y="18683"/>
                                        <a:pt x="11253" y="17850"/>
                                        <a:pt x="10601" y="17850"/>
                                      </a:cubicBezTo>
                                      <a:close/>
                                      <a:moveTo>
                                        <a:pt x="2727" y="2917"/>
                                      </a:moveTo>
                                      <a:lnTo>
                                        <a:pt x="2727" y="2917"/>
                                      </a:lnTo>
                                      <a:cubicBezTo>
                                        <a:pt x="1595" y="2917"/>
                                        <a:pt x="573" y="3959"/>
                                        <a:pt x="95" y="5556"/>
                                      </a:cubicBezTo>
                                      <a:cubicBezTo>
                                        <a:pt x="-123" y="6216"/>
                                        <a:pt x="51" y="7050"/>
                                        <a:pt x="464" y="7397"/>
                                      </a:cubicBezTo>
                                      <a:cubicBezTo>
                                        <a:pt x="878" y="7744"/>
                                        <a:pt x="1400" y="7466"/>
                                        <a:pt x="1617" y="6806"/>
                                      </a:cubicBezTo>
                                      <a:cubicBezTo>
                                        <a:pt x="1617" y="6806"/>
                                        <a:pt x="1617" y="6772"/>
                                        <a:pt x="1639" y="6772"/>
                                      </a:cubicBezTo>
                                      <a:cubicBezTo>
                                        <a:pt x="1835" y="6112"/>
                                        <a:pt x="2270" y="5660"/>
                                        <a:pt x="2727" y="5660"/>
                                      </a:cubicBezTo>
                                      <a:cubicBezTo>
                                        <a:pt x="3379" y="5660"/>
                                        <a:pt x="3923" y="6494"/>
                                        <a:pt x="3966" y="7536"/>
                                      </a:cubicBezTo>
                                      <a:cubicBezTo>
                                        <a:pt x="3988" y="8404"/>
                                        <a:pt x="3640" y="9168"/>
                                        <a:pt x="3140" y="9446"/>
                                      </a:cubicBezTo>
                                      <a:cubicBezTo>
                                        <a:pt x="2400" y="9828"/>
                                        <a:pt x="1900" y="10904"/>
                                        <a:pt x="1900" y="12154"/>
                                      </a:cubicBezTo>
                                      <a:lnTo>
                                        <a:pt x="1900" y="13231"/>
                                      </a:lnTo>
                                      <a:cubicBezTo>
                                        <a:pt x="1900" y="13995"/>
                                        <a:pt x="2292" y="14585"/>
                                        <a:pt x="2748" y="14585"/>
                                      </a:cubicBezTo>
                                      <a:cubicBezTo>
                                        <a:pt x="3205" y="14585"/>
                                        <a:pt x="3597" y="13960"/>
                                        <a:pt x="3597" y="13231"/>
                                      </a:cubicBezTo>
                                      <a:lnTo>
                                        <a:pt x="3597" y="12154"/>
                                      </a:lnTo>
                                      <a:cubicBezTo>
                                        <a:pt x="3597" y="12085"/>
                                        <a:pt x="3684" y="12015"/>
                                        <a:pt x="3684" y="12015"/>
                                      </a:cubicBezTo>
                                      <a:cubicBezTo>
                                        <a:pt x="4902" y="11356"/>
                                        <a:pt x="5707" y="9515"/>
                                        <a:pt x="5663" y="7466"/>
                                      </a:cubicBezTo>
                                      <a:cubicBezTo>
                                        <a:pt x="5620" y="4931"/>
                                        <a:pt x="4314" y="2917"/>
                                        <a:pt x="2727" y="2917"/>
                                      </a:cubicBezTo>
                                      <a:close/>
                                      <a:moveTo>
                                        <a:pt x="2748" y="15940"/>
                                      </a:moveTo>
                                      <a:lnTo>
                                        <a:pt x="2748" y="15940"/>
                                      </a:lnTo>
                                      <a:cubicBezTo>
                                        <a:pt x="2270" y="15940"/>
                                        <a:pt x="1878" y="16565"/>
                                        <a:pt x="1878" y="17329"/>
                                      </a:cubicBezTo>
                                      <a:cubicBezTo>
                                        <a:pt x="1878" y="18093"/>
                                        <a:pt x="2270" y="18718"/>
                                        <a:pt x="2748" y="18718"/>
                                      </a:cubicBezTo>
                                      <a:cubicBezTo>
                                        <a:pt x="3227" y="18718"/>
                                        <a:pt x="3618" y="18093"/>
                                        <a:pt x="3618" y="17329"/>
                                      </a:cubicBezTo>
                                      <a:cubicBezTo>
                                        <a:pt x="3597" y="16565"/>
                                        <a:pt x="3205" y="15940"/>
                                        <a:pt x="2748" y="15940"/>
                                      </a:cubicBezTo>
                                      <a:close/>
                                      <a:moveTo>
                                        <a:pt x="18519" y="2917"/>
                                      </a:moveTo>
                                      <a:lnTo>
                                        <a:pt x="18519" y="2917"/>
                                      </a:lnTo>
                                      <a:lnTo>
                                        <a:pt x="18519" y="2917"/>
                                      </a:lnTo>
                                      <a:cubicBezTo>
                                        <a:pt x="17388" y="2917"/>
                                        <a:pt x="16365" y="3959"/>
                                        <a:pt x="15887" y="5556"/>
                                      </a:cubicBezTo>
                                      <a:cubicBezTo>
                                        <a:pt x="15669" y="6216"/>
                                        <a:pt x="15843" y="7050"/>
                                        <a:pt x="16256" y="7397"/>
                                      </a:cubicBezTo>
                                      <a:cubicBezTo>
                                        <a:pt x="16670" y="7744"/>
                                        <a:pt x="17192" y="7466"/>
                                        <a:pt x="17409" y="6806"/>
                                      </a:cubicBezTo>
                                      <a:cubicBezTo>
                                        <a:pt x="17409" y="6806"/>
                                        <a:pt x="17409" y="6772"/>
                                        <a:pt x="17431" y="6772"/>
                                      </a:cubicBezTo>
                                      <a:cubicBezTo>
                                        <a:pt x="17627" y="6112"/>
                                        <a:pt x="18062" y="5660"/>
                                        <a:pt x="18519" y="5660"/>
                                      </a:cubicBezTo>
                                      <a:cubicBezTo>
                                        <a:pt x="19171" y="5660"/>
                                        <a:pt x="19715" y="6494"/>
                                        <a:pt x="19737" y="7536"/>
                                      </a:cubicBezTo>
                                      <a:cubicBezTo>
                                        <a:pt x="19759" y="8404"/>
                                        <a:pt x="19411" y="9168"/>
                                        <a:pt x="18910" y="9446"/>
                                      </a:cubicBezTo>
                                      <a:cubicBezTo>
                                        <a:pt x="18171" y="9828"/>
                                        <a:pt x="17670" y="10904"/>
                                        <a:pt x="17670" y="12154"/>
                                      </a:cubicBezTo>
                                      <a:lnTo>
                                        <a:pt x="17670" y="13231"/>
                                      </a:lnTo>
                                      <a:cubicBezTo>
                                        <a:pt x="17670" y="13995"/>
                                        <a:pt x="18062" y="14585"/>
                                        <a:pt x="18519" y="14585"/>
                                      </a:cubicBezTo>
                                      <a:cubicBezTo>
                                        <a:pt x="18975" y="14585"/>
                                        <a:pt x="19367" y="13960"/>
                                        <a:pt x="19367" y="13231"/>
                                      </a:cubicBezTo>
                                      <a:lnTo>
                                        <a:pt x="19367" y="12154"/>
                                      </a:lnTo>
                                      <a:cubicBezTo>
                                        <a:pt x="19367" y="12085"/>
                                        <a:pt x="19454" y="12015"/>
                                        <a:pt x="19454" y="12015"/>
                                      </a:cubicBezTo>
                                      <a:cubicBezTo>
                                        <a:pt x="20672" y="11356"/>
                                        <a:pt x="21477" y="9515"/>
                                        <a:pt x="21433" y="7466"/>
                                      </a:cubicBezTo>
                                      <a:cubicBezTo>
                                        <a:pt x="21390" y="4931"/>
                                        <a:pt x="20085" y="2917"/>
                                        <a:pt x="18519" y="2917"/>
                                      </a:cubicBezTo>
                                      <a:close/>
                                      <a:moveTo>
                                        <a:pt x="18519" y="15940"/>
                                      </a:moveTo>
                                      <a:lnTo>
                                        <a:pt x="18519" y="15940"/>
                                      </a:lnTo>
                                      <a:cubicBezTo>
                                        <a:pt x="18040" y="15940"/>
                                        <a:pt x="17649" y="16565"/>
                                        <a:pt x="17649" y="17294"/>
                                      </a:cubicBezTo>
                                      <a:cubicBezTo>
                                        <a:pt x="17649" y="18023"/>
                                        <a:pt x="18040" y="18683"/>
                                        <a:pt x="18519" y="18683"/>
                                      </a:cubicBezTo>
                                      <a:cubicBezTo>
                                        <a:pt x="18997" y="18683"/>
                                        <a:pt x="19389" y="18058"/>
                                        <a:pt x="19389" y="17294"/>
                                      </a:cubicBezTo>
                                      <a:cubicBezTo>
                                        <a:pt x="19367" y="16565"/>
                                        <a:pt x="18975" y="15940"/>
                                        <a:pt x="18519" y="15940"/>
                                      </a:cubicBezTo>
                                      <a:close/>
                                      <a:moveTo>
                                        <a:pt x="10579" y="0"/>
                                      </a:moveTo>
                                      <a:lnTo>
                                        <a:pt x="10557" y="0"/>
                                      </a:lnTo>
                                      <a:cubicBezTo>
                                        <a:pt x="9013" y="0"/>
                                        <a:pt x="7621" y="1424"/>
                                        <a:pt x="6968" y="3646"/>
                                      </a:cubicBezTo>
                                      <a:cubicBezTo>
                                        <a:pt x="6685" y="4584"/>
                                        <a:pt x="6925" y="5695"/>
                                        <a:pt x="7512" y="6147"/>
                                      </a:cubicBezTo>
                                      <a:cubicBezTo>
                                        <a:pt x="8099" y="6598"/>
                                        <a:pt x="8795" y="6216"/>
                                        <a:pt x="9078" y="5278"/>
                                      </a:cubicBezTo>
                                      <a:cubicBezTo>
                                        <a:pt x="9361" y="4376"/>
                                        <a:pt x="9927" y="3785"/>
                                        <a:pt x="10557" y="3750"/>
                                      </a:cubicBezTo>
                                      <a:cubicBezTo>
                                        <a:pt x="11449" y="3785"/>
                                        <a:pt x="12189" y="4896"/>
                                        <a:pt x="12254" y="6355"/>
                                      </a:cubicBezTo>
                                      <a:cubicBezTo>
                                        <a:pt x="12276" y="7536"/>
                                        <a:pt x="11819" y="8577"/>
                                        <a:pt x="11123" y="8959"/>
                                      </a:cubicBezTo>
                                      <a:cubicBezTo>
                                        <a:pt x="10122" y="9480"/>
                                        <a:pt x="9426" y="10974"/>
                                        <a:pt x="9404" y="12675"/>
                                      </a:cubicBezTo>
                                      <a:lnTo>
                                        <a:pt x="9404" y="14168"/>
                                      </a:lnTo>
                                      <a:cubicBezTo>
                                        <a:pt x="9404" y="14168"/>
                                        <a:pt x="9404" y="14168"/>
                                        <a:pt x="9404" y="14168"/>
                                      </a:cubicBezTo>
                                      <a:cubicBezTo>
                                        <a:pt x="9404" y="15210"/>
                                        <a:pt x="9927" y="16044"/>
                                        <a:pt x="10579" y="16044"/>
                                      </a:cubicBezTo>
                                      <a:cubicBezTo>
                                        <a:pt x="11232" y="16044"/>
                                        <a:pt x="11754" y="15210"/>
                                        <a:pt x="11754" y="14168"/>
                                      </a:cubicBezTo>
                                      <a:lnTo>
                                        <a:pt x="11754" y="12675"/>
                                      </a:lnTo>
                                      <a:cubicBezTo>
                                        <a:pt x="11754" y="12571"/>
                                        <a:pt x="11862" y="12502"/>
                                        <a:pt x="11862" y="12502"/>
                                      </a:cubicBezTo>
                                      <a:cubicBezTo>
                                        <a:pt x="13537" y="11599"/>
                                        <a:pt x="14647" y="9064"/>
                                        <a:pt x="14582" y="6251"/>
                                      </a:cubicBezTo>
                                      <a:cubicBezTo>
                                        <a:pt x="14538" y="2743"/>
                                        <a:pt x="12754" y="0"/>
                                        <a:pt x="105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1D116413" id="Group 118" o:spid="_x0000_s1026" alt="question mark icons" style="width:57pt;height:57pt;mso-position-horizontal-relative:char;mso-position-vertical-relative:line" coordsize="723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">
                      <v:oval id="Oval 113" o:spid="_x0000_s1027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" fillcolor="#c54f42 [3207]" stroked="f" strokeweight="2.5pt">
                        <v:stroke miterlimit="4" joinstyle="miter"/>
                        <v:textbox inset="0,0,0,3pt">
                          <w:txbxContent>
                            <w:p w14:paraId="6685E885" w14:textId="77777777" w:rsidR="000C4BCA" w:rsidRPr="001D49FA" w:rsidRDefault="000C4BCA" w:rsidP="00183D5B">
                              <w:pPr>
                                <w:rPr>
                                  <w:rFonts w:asciiTheme="majorHAnsi" w:hAnsiTheme="majorHAnsi"/>
                                  <w:color w:val="C54F42" w:themeColor="accent4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oval>
                      <v:shape id="Shape" o:spid="_x0000_s1028" style="position:absolute;left:1143;top:2032;width:5027;height:3175;visibility:visible;mso-wrap-style:square;v-text-anchor:middle" coordsize="2143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" path="m10601,17850v-653,,-1175,833,-1175,1875c9426,20767,9948,21600,10601,21600v652,,1174,-833,1174,-1875c11775,18683,11253,17850,10601,17850xm2727,2917r,c1595,2917,573,3959,95,5556,-123,6216,51,7050,464,7397v414,347,936,69,1153,-591c1617,6806,1617,6772,1639,6772,1835,6112,2270,5660,2727,5660v652,,1196,834,1239,1876c3988,8404,3640,9168,3140,9446v-740,382,-1240,1458,-1240,2708l1900,13231v,764,392,1354,848,1354c3205,14585,3597,13960,3597,13231r,-1077c3597,12085,3684,12015,3684,12015,4902,11356,5707,9515,5663,7466,5620,4931,4314,2917,2727,2917xm2748,15940r,c2270,15940,1878,16565,1878,17329v,764,392,1389,870,1389c3227,18718,3618,18093,3618,17329v-21,-764,-413,-1389,-870,-1389xm18519,2917r,l18519,2917v-1131,,-2154,1042,-2632,2639c15669,6216,15843,7050,16256,7397v414,347,936,69,1153,-591c17409,6806,17409,6772,17431,6772v196,-660,631,-1112,1088,-1112c19171,5660,19715,6494,19737,7536v22,868,-326,1632,-827,1910c18171,9828,17670,10904,17670,12154r,1077c17670,13995,18062,14585,18519,14585v456,,848,-625,848,-1354l19367,12154v,-69,87,-139,87,-139c20672,11356,21477,9515,21433,7466,21390,4931,20085,2917,18519,2917xm18519,15940r,c18040,15940,17649,16565,17649,17294v,729,391,1389,870,1389c18997,18683,19389,18058,19389,17294v-22,-729,-414,-1354,-870,-1354xm10579,r-22,c9013,,7621,1424,6968,3646v-283,938,-43,2049,544,2501c8099,6598,8795,6216,9078,5278v283,-902,849,-1493,1479,-1528c11449,3785,12189,4896,12254,6355v22,1181,-435,2222,-1131,2604c10122,9480,9426,10974,9404,12675r,1493c9404,14168,9404,14168,9404,14168v,1042,523,1876,1175,1876c11232,16044,11754,15210,11754,14168r,-1493c11754,12571,11862,12502,11862,12502v1675,-903,2785,-3438,2720,-6251c14538,2743,12754,,10579,xe" fillcolor="white [3212]" stroked="f" strokeweight="1pt">
                        <v:stroke miterlimit="4" joinstyle="miter"/>
                        <v:path arrowok="t" o:extrusionok="f" o:connecttype="custom" o:connectlocs="251397,158750;251397,158750;251397,158750;251397,158750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31" w:type="dxa"/>
            <w:tcBorders>
              <w:top w:val="single" w:sz="24" w:space="0" w:color="C54F42" w:themeColor="accent4"/>
              <w:left w:val="nil"/>
              <w:bottom w:val="nil"/>
              <w:right w:val="single" w:sz="24" w:space="0" w:color="C54F42" w:themeColor="accent4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721A20A" w14:textId="5D66C9D4" w:rsidR="000C4BCA" w:rsidRPr="00535B70" w:rsidRDefault="000C4BCA" w:rsidP="000C4BCA">
            <w:pPr>
              <w:pStyle w:val="Text4"/>
              <w:rPr>
                <w:lang w:val="en-GB"/>
              </w:rPr>
            </w:pPr>
            <w:r>
              <w:rPr>
                <w:lang w:val="en-GB"/>
              </w:rPr>
              <w:t>How well did you remember this information?</w:t>
            </w:r>
          </w:p>
        </w:tc>
        <w:tc>
          <w:tcPr>
            <w:tcW w:w="283" w:type="dxa"/>
            <w:vMerge/>
            <w:tcBorders>
              <w:left w:val="single" w:sz="24" w:space="0" w:color="C54F42" w:themeColor="accent4"/>
              <w:right w:val="single" w:sz="24" w:space="0" w:color="C54F42" w:themeColor="accent4"/>
            </w:tcBorders>
          </w:tcPr>
          <w:p w14:paraId="20521A26" w14:textId="77777777" w:rsidR="000C4BCA" w:rsidRPr="00535B70" w:rsidRDefault="000C4BCA" w:rsidP="000C4BCA">
            <w:pPr>
              <w:pStyle w:val="NoSpacing"/>
              <w:rPr>
                <w:lang w:val="en-GB"/>
              </w:rPr>
            </w:pPr>
          </w:p>
        </w:tc>
        <w:tc>
          <w:tcPr>
            <w:tcW w:w="1482" w:type="dxa"/>
            <w:tcBorders>
              <w:top w:val="single" w:sz="24" w:space="0" w:color="C54F42" w:themeColor="accent4"/>
              <w:left w:val="single" w:sz="24" w:space="0" w:color="C54F42" w:themeColor="accent4"/>
              <w:bottom w:val="nil"/>
              <w:right w:val="nil"/>
            </w:tcBorders>
          </w:tcPr>
          <w:p w14:paraId="08C1E658" w14:textId="668C6C70" w:rsidR="000C4BCA" w:rsidRPr="00535B70" w:rsidRDefault="000C4BCA" w:rsidP="000C4BCA">
            <w:pPr>
              <w:pStyle w:val="Graphic"/>
              <w:rPr>
                <w:lang w:val="en-GB"/>
              </w:rPr>
            </w:pPr>
            <w:r w:rsidRPr="00535B70">
              <w:rPr>
                <w:lang w:val="en-IE" w:eastAsia="en-IE"/>
              </w:rPr>
              <mc:AlternateContent>
                <mc:Choice Requires="wpg">
                  <w:drawing>
                    <wp:inline distT="0" distB="0" distL="0" distR="0" wp14:anchorId="04FECFAA" wp14:editId="3E715286">
                      <wp:extent cx="723900" cy="723900"/>
                      <wp:effectExtent l="0" t="0" r="0" b="0"/>
                      <wp:docPr id="125" name="Group 125" descr="question mark icon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126" name="Oval 126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14:paraId="4ADC74C0" w14:textId="77777777" w:rsidR="000C4BCA" w:rsidRPr="001D49FA" w:rsidRDefault="000C4BCA" w:rsidP="001D49FA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color w:val="C54F42" w:themeColor="accent4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Shape"/>
                              <wps:cNvSpPr/>
                              <wps:spPr>
                                <a:xfrm>
                                  <a:off x="114300" y="203200"/>
                                  <a:ext cx="502793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35" h="21600" extrusionOk="0">
                                      <a:moveTo>
                                        <a:pt x="10601" y="17850"/>
                                      </a:moveTo>
                                      <a:cubicBezTo>
                                        <a:pt x="9948" y="17850"/>
                                        <a:pt x="9426" y="18683"/>
                                        <a:pt x="9426" y="19725"/>
                                      </a:cubicBezTo>
                                      <a:cubicBezTo>
                                        <a:pt x="9426" y="20767"/>
                                        <a:pt x="9948" y="21600"/>
                                        <a:pt x="10601" y="21600"/>
                                      </a:cubicBezTo>
                                      <a:cubicBezTo>
                                        <a:pt x="11253" y="21600"/>
                                        <a:pt x="11775" y="20767"/>
                                        <a:pt x="11775" y="19725"/>
                                      </a:cubicBezTo>
                                      <a:cubicBezTo>
                                        <a:pt x="11775" y="18683"/>
                                        <a:pt x="11253" y="17850"/>
                                        <a:pt x="10601" y="17850"/>
                                      </a:cubicBezTo>
                                      <a:close/>
                                      <a:moveTo>
                                        <a:pt x="2727" y="2917"/>
                                      </a:moveTo>
                                      <a:lnTo>
                                        <a:pt x="2727" y="2917"/>
                                      </a:lnTo>
                                      <a:cubicBezTo>
                                        <a:pt x="1595" y="2917"/>
                                        <a:pt x="573" y="3959"/>
                                        <a:pt x="95" y="5556"/>
                                      </a:cubicBezTo>
                                      <a:cubicBezTo>
                                        <a:pt x="-123" y="6216"/>
                                        <a:pt x="51" y="7050"/>
                                        <a:pt x="464" y="7397"/>
                                      </a:cubicBezTo>
                                      <a:cubicBezTo>
                                        <a:pt x="878" y="7744"/>
                                        <a:pt x="1400" y="7466"/>
                                        <a:pt x="1617" y="6806"/>
                                      </a:cubicBezTo>
                                      <a:cubicBezTo>
                                        <a:pt x="1617" y="6806"/>
                                        <a:pt x="1617" y="6772"/>
                                        <a:pt x="1639" y="6772"/>
                                      </a:cubicBezTo>
                                      <a:cubicBezTo>
                                        <a:pt x="1835" y="6112"/>
                                        <a:pt x="2270" y="5660"/>
                                        <a:pt x="2727" y="5660"/>
                                      </a:cubicBezTo>
                                      <a:cubicBezTo>
                                        <a:pt x="3379" y="5660"/>
                                        <a:pt x="3923" y="6494"/>
                                        <a:pt x="3966" y="7536"/>
                                      </a:cubicBezTo>
                                      <a:cubicBezTo>
                                        <a:pt x="3988" y="8404"/>
                                        <a:pt x="3640" y="9168"/>
                                        <a:pt x="3140" y="9446"/>
                                      </a:cubicBezTo>
                                      <a:cubicBezTo>
                                        <a:pt x="2400" y="9828"/>
                                        <a:pt x="1900" y="10904"/>
                                        <a:pt x="1900" y="12154"/>
                                      </a:cubicBezTo>
                                      <a:lnTo>
                                        <a:pt x="1900" y="13231"/>
                                      </a:lnTo>
                                      <a:cubicBezTo>
                                        <a:pt x="1900" y="13995"/>
                                        <a:pt x="2292" y="14585"/>
                                        <a:pt x="2748" y="14585"/>
                                      </a:cubicBezTo>
                                      <a:cubicBezTo>
                                        <a:pt x="3205" y="14585"/>
                                        <a:pt x="3597" y="13960"/>
                                        <a:pt x="3597" y="13231"/>
                                      </a:cubicBezTo>
                                      <a:lnTo>
                                        <a:pt x="3597" y="12154"/>
                                      </a:lnTo>
                                      <a:cubicBezTo>
                                        <a:pt x="3597" y="12085"/>
                                        <a:pt x="3684" y="12015"/>
                                        <a:pt x="3684" y="12015"/>
                                      </a:cubicBezTo>
                                      <a:cubicBezTo>
                                        <a:pt x="4902" y="11356"/>
                                        <a:pt x="5707" y="9515"/>
                                        <a:pt x="5663" y="7466"/>
                                      </a:cubicBezTo>
                                      <a:cubicBezTo>
                                        <a:pt x="5620" y="4931"/>
                                        <a:pt x="4314" y="2917"/>
                                        <a:pt x="2727" y="2917"/>
                                      </a:cubicBezTo>
                                      <a:close/>
                                      <a:moveTo>
                                        <a:pt x="2748" y="15940"/>
                                      </a:moveTo>
                                      <a:lnTo>
                                        <a:pt x="2748" y="15940"/>
                                      </a:lnTo>
                                      <a:cubicBezTo>
                                        <a:pt x="2270" y="15940"/>
                                        <a:pt x="1878" y="16565"/>
                                        <a:pt x="1878" y="17329"/>
                                      </a:cubicBezTo>
                                      <a:cubicBezTo>
                                        <a:pt x="1878" y="18093"/>
                                        <a:pt x="2270" y="18718"/>
                                        <a:pt x="2748" y="18718"/>
                                      </a:cubicBezTo>
                                      <a:cubicBezTo>
                                        <a:pt x="3227" y="18718"/>
                                        <a:pt x="3618" y="18093"/>
                                        <a:pt x="3618" y="17329"/>
                                      </a:cubicBezTo>
                                      <a:cubicBezTo>
                                        <a:pt x="3597" y="16565"/>
                                        <a:pt x="3205" y="15940"/>
                                        <a:pt x="2748" y="15940"/>
                                      </a:cubicBezTo>
                                      <a:close/>
                                      <a:moveTo>
                                        <a:pt x="18519" y="2917"/>
                                      </a:moveTo>
                                      <a:lnTo>
                                        <a:pt x="18519" y="2917"/>
                                      </a:lnTo>
                                      <a:lnTo>
                                        <a:pt x="18519" y="2917"/>
                                      </a:lnTo>
                                      <a:cubicBezTo>
                                        <a:pt x="17388" y="2917"/>
                                        <a:pt x="16365" y="3959"/>
                                        <a:pt x="15887" y="5556"/>
                                      </a:cubicBezTo>
                                      <a:cubicBezTo>
                                        <a:pt x="15669" y="6216"/>
                                        <a:pt x="15843" y="7050"/>
                                        <a:pt x="16256" y="7397"/>
                                      </a:cubicBezTo>
                                      <a:cubicBezTo>
                                        <a:pt x="16670" y="7744"/>
                                        <a:pt x="17192" y="7466"/>
                                        <a:pt x="17409" y="6806"/>
                                      </a:cubicBezTo>
                                      <a:cubicBezTo>
                                        <a:pt x="17409" y="6806"/>
                                        <a:pt x="17409" y="6772"/>
                                        <a:pt x="17431" y="6772"/>
                                      </a:cubicBezTo>
                                      <a:cubicBezTo>
                                        <a:pt x="17627" y="6112"/>
                                        <a:pt x="18062" y="5660"/>
                                        <a:pt x="18519" y="5660"/>
                                      </a:cubicBezTo>
                                      <a:cubicBezTo>
                                        <a:pt x="19171" y="5660"/>
                                        <a:pt x="19715" y="6494"/>
                                        <a:pt x="19737" y="7536"/>
                                      </a:cubicBezTo>
                                      <a:cubicBezTo>
                                        <a:pt x="19759" y="8404"/>
                                        <a:pt x="19411" y="9168"/>
                                        <a:pt x="18910" y="9446"/>
                                      </a:cubicBezTo>
                                      <a:cubicBezTo>
                                        <a:pt x="18171" y="9828"/>
                                        <a:pt x="17670" y="10904"/>
                                        <a:pt x="17670" y="12154"/>
                                      </a:cubicBezTo>
                                      <a:lnTo>
                                        <a:pt x="17670" y="13231"/>
                                      </a:lnTo>
                                      <a:cubicBezTo>
                                        <a:pt x="17670" y="13995"/>
                                        <a:pt x="18062" y="14585"/>
                                        <a:pt x="18519" y="14585"/>
                                      </a:cubicBezTo>
                                      <a:cubicBezTo>
                                        <a:pt x="18975" y="14585"/>
                                        <a:pt x="19367" y="13960"/>
                                        <a:pt x="19367" y="13231"/>
                                      </a:cubicBezTo>
                                      <a:lnTo>
                                        <a:pt x="19367" y="12154"/>
                                      </a:lnTo>
                                      <a:cubicBezTo>
                                        <a:pt x="19367" y="12085"/>
                                        <a:pt x="19454" y="12015"/>
                                        <a:pt x="19454" y="12015"/>
                                      </a:cubicBezTo>
                                      <a:cubicBezTo>
                                        <a:pt x="20672" y="11356"/>
                                        <a:pt x="21477" y="9515"/>
                                        <a:pt x="21433" y="7466"/>
                                      </a:cubicBezTo>
                                      <a:cubicBezTo>
                                        <a:pt x="21390" y="4931"/>
                                        <a:pt x="20085" y="2917"/>
                                        <a:pt x="18519" y="2917"/>
                                      </a:cubicBezTo>
                                      <a:close/>
                                      <a:moveTo>
                                        <a:pt x="18519" y="15940"/>
                                      </a:moveTo>
                                      <a:lnTo>
                                        <a:pt x="18519" y="15940"/>
                                      </a:lnTo>
                                      <a:cubicBezTo>
                                        <a:pt x="18040" y="15940"/>
                                        <a:pt x="17649" y="16565"/>
                                        <a:pt x="17649" y="17294"/>
                                      </a:cubicBezTo>
                                      <a:cubicBezTo>
                                        <a:pt x="17649" y="18023"/>
                                        <a:pt x="18040" y="18683"/>
                                        <a:pt x="18519" y="18683"/>
                                      </a:cubicBezTo>
                                      <a:cubicBezTo>
                                        <a:pt x="18997" y="18683"/>
                                        <a:pt x="19389" y="18058"/>
                                        <a:pt x="19389" y="17294"/>
                                      </a:cubicBezTo>
                                      <a:cubicBezTo>
                                        <a:pt x="19367" y="16565"/>
                                        <a:pt x="18975" y="15940"/>
                                        <a:pt x="18519" y="15940"/>
                                      </a:cubicBezTo>
                                      <a:close/>
                                      <a:moveTo>
                                        <a:pt x="10579" y="0"/>
                                      </a:moveTo>
                                      <a:lnTo>
                                        <a:pt x="10557" y="0"/>
                                      </a:lnTo>
                                      <a:cubicBezTo>
                                        <a:pt x="9013" y="0"/>
                                        <a:pt x="7621" y="1424"/>
                                        <a:pt x="6968" y="3646"/>
                                      </a:cubicBezTo>
                                      <a:cubicBezTo>
                                        <a:pt x="6685" y="4584"/>
                                        <a:pt x="6925" y="5695"/>
                                        <a:pt x="7512" y="6147"/>
                                      </a:cubicBezTo>
                                      <a:cubicBezTo>
                                        <a:pt x="8099" y="6598"/>
                                        <a:pt x="8795" y="6216"/>
                                        <a:pt x="9078" y="5278"/>
                                      </a:cubicBezTo>
                                      <a:cubicBezTo>
                                        <a:pt x="9361" y="4376"/>
                                        <a:pt x="9927" y="3785"/>
                                        <a:pt x="10557" y="3750"/>
                                      </a:cubicBezTo>
                                      <a:cubicBezTo>
                                        <a:pt x="11449" y="3785"/>
                                        <a:pt x="12189" y="4896"/>
                                        <a:pt x="12254" y="6355"/>
                                      </a:cubicBezTo>
                                      <a:cubicBezTo>
                                        <a:pt x="12276" y="7536"/>
                                        <a:pt x="11819" y="8577"/>
                                        <a:pt x="11123" y="8959"/>
                                      </a:cubicBezTo>
                                      <a:cubicBezTo>
                                        <a:pt x="10122" y="9480"/>
                                        <a:pt x="9426" y="10974"/>
                                        <a:pt x="9404" y="12675"/>
                                      </a:cubicBezTo>
                                      <a:lnTo>
                                        <a:pt x="9404" y="14168"/>
                                      </a:lnTo>
                                      <a:cubicBezTo>
                                        <a:pt x="9404" y="14168"/>
                                        <a:pt x="9404" y="14168"/>
                                        <a:pt x="9404" y="14168"/>
                                      </a:cubicBezTo>
                                      <a:cubicBezTo>
                                        <a:pt x="9404" y="15210"/>
                                        <a:pt x="9927" y="16044"/>
                                        <a:pt x="10579" y="16044"/>
                                      </a:cubicBezTo>
                                      <a:cubicBezTo>
                                        <a:pt x="11232" y="16044"/>
                                        <a:pt x="11754" y="15210"/>
                                        <a:pt x="11754" y="14168"/>
                                      </a:cubicBezTo>
                                      <a:lnTo>
                                        <a:pt x="11754" y="12675"/>
                                      </a:lnTo>
                                      <a:cubicBezTo>
                                        <a:pt x="11754" y="12571"/>
                                        <a:pt x="11862" y="12502"/>
                                        <a:pt x="11862" y="12502"/>
                                      </a:cubicBezTo>
                                      <a:cubicBezTo>
                                        <a:pt x="13537" y="11599"/>
                                        <a:pt x="14647" y="9064"/>
                                        <a:pt x="14582" y="6251"/>
                                      </a:cubicBezTo>
                                      <a:cubicBezTo>
                                        <a:pt x="14538" y="2743"/>
                                        <a:pt x="12754" y="0"/>
                                        <a:pt x="105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04FECFAA" id="Group 125" o:spid="_x0000_s1029" alt="question mark icons" style="width:57pt;height:57pt;mso-position-horizontal-relative:char;mso-position-vertical-relative:line" coordsize="723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">
                      <v:oval id="Oval 126" o:spid="_x0000_s1030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" fillcolor="#c54f42 [3207]" stroked="f" strokeweight="2.5pt">
                        <v:stroke miterlimit="4" joinstyle="miter"/>
                        <v:textbox inset="0,0,0,3pt">
                          <w:txbxContent>
                            <w:p w14:paraId="4ADC74C0" w14:textId="77777777" w:rsidR="000C4BCA" w:rsidRPr="001D49FA" w:rsidRDefault="000C4BCA" w:rsidP="001D49FA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C54F42" w:themeColor="accent4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oval>
                      <v:shape id="Shape" o:spid="_x0000_s1031" style="position:absolute;left:1143;top:2032;width:5027;height:3175;visibility:visible;mso-wrap-style:square;v-text-anchor:middle" coordsize="2143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" path="m10601,17850v-653,,-1175,833,-1175,1875c9426,20767,9948,21600,10601,21600v652,,1174,-833,1174,-1875c11775,18683,11253,17850,10601,17850xm2727,2917r,c1595,2917,573,3959,95,5556,-123,6216,51,7050,464,7397v414,347,936,69,1153,-591c1617,6806,1617,6772,1639,6772,1835,6112,2270,5660,2727,5660v652,,1196,834,1239,1876c3988,8404,3640,9168,3140,9446v-740,382,-1240,1458,-1240,2708l1900,13231v,764,392,1354,848,1354c3205,14585,3597,13960,3597,13231r,-1077c3597,12085,3684,12015,3684,12015,4902,11356,5707,9515,5663,7466,5620,4931,4314,2917,2727,2917xm2748,15940r,c2270,15940,1878,16565,1878,17329v,764,392,1389,870,1389c3227,18718,3618,18093,3618,17329v-21,-764,-413,-1389,-870,-1389xm18519,2917r,l18519,2917v-1131,,-2154,1042,-2632,2639c15669,6216,15843,7050,16256,7397v414,347,936,69,1153,-591c17409,6806,17409,6772,17431,6772v196,-660,631,-1112,1088,-1112c19171,5660,19715,6494,19737,7536v22,868,-326,1632,-827,1910c18171,9828,17670,10904,17670,12154r,1077c17670,13995,18062,14585,18519,14585v456,,848,-625,848,-1354l19367,12154v,-69,87,-139,87,-139c20672,11356,21477,9515,21433,7466,21390,4931,20085,2917,18519,2917xm18519,15940r,c18040,15940,17649,16565,17649,17294v,729,391,1389,870,1389c18997,18683,19389,18058,19389,17294v-22,-729,-414,-1354,-870,-1354xm10579,r-22,c9013,,7621,1424,6968,3646v-283,938,-43,2049,544,2501c8099,6598,8795,6216,9078,5278v283,-902,849,-1493,1479,-1528c11449,3785,12189,4896,12254,6355v22,1181,-435,2222,-1131,2604c10122,9480,9426,10974,9404,12675r,1493c9404,14168,9404,14168,9404,14168v,1042,523,1876,1175,1876c11232,16044,11754,15210,11754,14168r,-1493c11754,12571,11862,12502,11862,12502v1675,-903,2785,-3438,2720,-6251c14538,2743,12754,,10579,xe" fillcolor="white [3212]" stroked="f" strokeweight="1pt">
                        <v:stroke miterlimit="4" joinstyle="miter"/>
                        <v:path arrowok="t" o:extrusionok="f" o:connecttype="custom" o:connectlocs="251397,158750;251397,158750;251397,158750;251397,158750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17" w:type="dxa"/>
            <w:tcBorders>
              <w:top w:val="single" w:sz="24" w:space="0" w:color="C54F42" w:themeColor="accent4"/>
              <w:left w:val="nil"/>
              <w:bottom w:val="nil"/>
              <w:right w:val="single" w:sz="24" w:space="0" w:color="C54F42" w:themeColor="accent4"/>
            </w:tcBorders>
          </w:tcPr>
          <w:p w14:paraId="11AE7CD6" w14:textId="48072627" w:rsidR="000C4BCA" w:rsidRPr="00535B70" w:rsidRDefault="000C4BCA" w:rsidP="000C4BCA">
            <w:pPr>
              <w:pStyle w:val="Text4"/>
              <w:rPr>
                <w:lang w:val="en-GB"/>
              </w:rPr>
            </w:pPr>
            <w:r>
              <w:rPr>
                <w:lang w:val="en-GB"/>
              </w:rPr>
              <w:t>How well did you remember this information?</w:t>
            </w:r>
          </w:p>
        </w:tc>
      </w:tr>
      <w:tr w:rsidR="000C4BCA" w:rsidRPr="00535B70" w14:paraId="68100E49" w14:textId="77777777" w:rsidTr="007857FF">
        <w:tc>
          <w:tcPr>
            <w:tcW w:w="4962" w:type="dxa"/>
            <w:gridSpan w:val="2"/>
            <w:tcBorders>
              <w:top w:val="nil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tcMar>
              <w:left w:w="115" w:type="dxa"/>
              <w:bottom w:w="432" w:type="dxa"/>
              <w:right w:w="115" w:type="dxa"/>
            </w:tcMar>
          </w:tcPr>
          <w:p w14:paraId="62F4B731" w14:textId="3ADBD556" w:rsidR="000C4BCA" w:rsidRDefault="000C4BCA" w:rsidP="000C4BCA">
            <w:pPr>
              <w:rPr>
                <w:lang w:val="en-GB"/>
              </w:rPr>
            </w:pPr>
            <w:r>
              <w:rPr>
                <w:noProof/>
                <w:lang w:val="en-IE" w:eastAsia="en-IE"/>
              </w:rPr>
              <w:drawing>
                <wp:anchor distT="0" distB="0" distL="114300" distR="114300" simplePos="0" relativeHeight="251637248" behindDoc="1" locked="0" layoutInCell="1" allowOverlap="1" wp14:anchorId="6B327596" wp14:editId="56972BC7">
                  <wp:simplePos x="0" y="0"/>
                  <wp:positionH relativeFrom="column">
                    <wp:posOffset>1405890</wp:posOffset>
                  </wp:positionH>
                  <wp:positionV relativeFrom="paragraph">
                    <wp:posOffset>64135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ABA60D3" w14:textId="741DEB61" w:rsidR="000C4BCA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Revision 1</w:t>
            </w:r>
          </w:p>
          <w:p w14:paraId="5D34290C" w14:textId="09F448E4" w:rsidR="000C4BCA" w:rsidRDefault="000C4BCA" w:rsidP="000C4BCA">
            <w:pPr>
              <w:rPr>
                <w:lang w:val="en-GB"/>
              </w:rPr>
            </w:pPr>
          </w:p>
          <w:p w14:paraId="671DE8D7" w14:textId="727898D0" w:rsidR="000C4BCA" w:rsidRDefault="000C4BCA" w:rsidP="000C4BCA">
            <w:pPr>
              <w:rPr>
                <w:lang w:val="en-GB"/>
              </w:rPr>
            </w:pPr>
          </w:p>
          <w:p w14:paraId="53544319" w14:textId="612E65F0" w:rsidR="000C4BCA" w:rsidRDefault="000C4BCA" w:rsidP="000C4BCA">
            <w:pPr>
              <w:rPr>
                <w:lang w:val="en-GB"/>
              </w:rPr>
            </w:pPr>
            <w:r>
              <w:rPr>
                <w:noProof/>
                <w:lang w:val="en-IE" w:eastAsia="en-IE"/>
              </w:rPr>
              <w:drawing>
                <wp:anchor distT="0" distB="0" distL="114300" distR="114300" simplePos="0" relativeHeight="251640320" behindDoc="1" locked="0" layoutInCell="1" allowOverlap="1" wp14:anchorId="778E2D65" wp14:editId="0AF75D38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71120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29F098B" w14:textId="3FF4B78F" w:rsidR="000C4BCA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A37F10">
              <w:rPr>
                <w:lang w:val="en-GB"/>
              </w:rPr>
              <w:t>2</w:t>
            </w:r>
            <w:r>
              <w:rPr>
                <w:lang w:val="en-GB"/>
              </w:rPr>
              <w:t xml:space="preserve">         </w:t>
            </w:r>
          </w:p>
          <w:p w14:paraId="0AE59FC8" w14:textId="77777777" w:rsidR="000C4BCA" w:rsidRDefault="000C4BCA" w:rsidP="000C4BCA">
            <w:pPr>
              <w:rPr>
                <w:lang w:val="en-GB"/>
              </w:rPr>
            </w:pPr>
          </w:p>
          <w:p w14:paraId="04FDDA92" w14:textId="0226C38B" w:rsidR="000C4BCA" w:rsidRDefault="000C4BCA" w:rsidP="000C4BCA">
            <w:pPr>
              <w:rPr>
                <w:lang w:val="en-GB"/>
              </w:rPr>
            </w:pPr>
          </w:p>
          <w:p w14:paraId="139CEB1F" w14:textId="60BC400F" w:rsidR="000C4BCA" w:rsidRDefault="000C4BCA" w:rsidP="000C4BCA">
            <w:pPr>
              <w:rPr>
                <w:lang w:val="en-GB"/>
              </w:rPr>
            </w:pPr>
            <w:r>
              <w:rPr>
                <w:noProof/>
                <w:lang w:val="en-IE" w:eastAsia="en-IE"/>
              </w:rPr>
              <w:drawing>
                <wp:anchor distT="0" distB="0" distL="114300" distR="114300" simplePos="0" relativeHeight="251643392" behindDoc="1" locked="0" layoutInCell="1" allowOverlap="1" wp14:anchorId="7D2AF645" wp14:editId="4528DAB2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28575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F4B378" w14:textId="77F77618" w:rsidR="000C4BCA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A37F10">
              <w:rPr>
                <w:lang w:val="en-GB"/>
              </w:rPr>
              <w:t>3</w:t>
            </w:r>
          </w:p>
          <w:p w14:paraId="60A5B948" w14:textId="04DA48F9" w:rsidR="000C4BCA" w:rsidRPr="00535B70" w:rsidRDefault="000C4BCA" w:rsidP="000C4BCA">
            <w:pPr>
              <w:rPr>
                <w:lang w:val="en-GB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24" w:space="0" w:color="C54F42" w:themeColor="accent4"/>
              <w:bottom w:val="nil"/>
              <w:right w:val="single" w:sz="24" w:space="0" w:color="C54F42" w:themeColor="accent4"/>
            </w:tcBorders>
            <w:tcMar>
              <w:left w:w="115" w:type="dxa"/>
              <w:bottom w:w="432" w:type="dxa"/>
              <w:right w:w="115" w:type="dxa"/>
            </w:tcMar>
          </w:tcPr>
          <w:p w14:paraId="50C1FA13" w14:textId="77777777" w:rsidR="000C4BCA" w:rsidRPr="00535B70" w:rsidRDefault="000C4BCA" w:rsidP="000C4BCA">
            <w:pPr>
              <w:pStyle w:val="NoSpacing"/>
              <w:rPr>
                <w:lang w:val="en-GB"/>
              </w:rPr>
            </w:pPr>
          </w:p>
        </w:tc>
        <w:tc>
          <w:tcPr>
            <w:tcW w:w="4899" w:type="dxa"/>
            <w:gridSpan w:val="2"/>
            <w:tcBorders>
              <w:top w:val="nil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tcMar>
              <w:left w:w="115" w:type="dxa"/>
              <w:bottom w:w="432" w:type="dxa"/>
              <w:right w:w="115" w:type="dxa"/>
            </w:tcMar>
          </w:tcPr>
          <w:p w14:paraId="18C3C638" w14:textId="77777777" w:rsidR="000C4BCA" w:rsidRDefault="000C4BCA" w:rsidP="000C4BCA">
            <w:pPr>
              <w:rPr>
                <w:lang w:val="en-GB"/>
              </w:rPr>
            </w:pPr>
            <w:r>
              <w:rPr>
                <w:noProof/>
                <w:lang w:val="en-IE" w:eastAsia="en-IE"/>
              </w:rPr>
              <w:drawing>
                <wp:anchor distT="0" distB="0" distL="114300" distR="114300" simplePos="0" relativeHeight="251646464" behindDoc="1" locked="0" layoutInCell="1" allowOverlap="1" wp14:anchorId="265330E2" wp14:editId="60872099">
                  <wp:simplePos x="0" y="0"/>
                  <wp:positionH relativeFrom="column">
                    <wp:posOffset>1405890</wp:posOffset>
                  </wp:positionH>
                  <wp:positionV relativeFrom="paragraph">
                    <wp:posOffset>64135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9980599" w14:textId="77777777" w:rsidR="000C4BCA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Revision 1</w:t>
            </w:r>
          </w:p>
          <w:p w14:paraId="481B7B59" w14:textId="77777777" w:rsidR="000C4BCA" w:rsidRDefault="000C4BCA" w:rsidP="000C4BCA">
            <w:pPr>
              <w:rPr>
                <w:lang w:val="en-GB"/>
              </w:rPr>
            </w:pPr>
          </w:p>
          <w:p w14:paraId="6157EB15" w14:textId="77777777" w:rsidR="000C4BCA" w:rsidRDefault="000C4BCA" w:rsidP="000C4BCA">
            <w:pPr>
              <w:rPr>
                <w:lang w:val="en-GB"/>
              </w:rPr>
            </w:pPr>
          </w:p>
          <w:p w14:paraId="04E27819" w14:textId="77777777" w:rsidR="000C4BCA" w:rsidRDefault="000C4BCA" w:rsidP="000C4BCA">
            <w:pPr>
              <w:rPr>
                <w:lang w:val="en-GB"/>
              </w:rPr>
            </w:pPr>
            <w:r>
              <w:rPr>
                <w:noProof/>
                <w:lang w:val="en-IE" w:eastAsia="en-IE"/>
              </w:rPr>
              <w:drawing>
                <wp:anchor distT="0" distB="0" distL="114300" distR="114300" simplePos="0" relativeHeight="251649536" behindDoc="1" locked="0" layoutInCell="1" allowOverlap="1" wp14:anchorId="3AFA66E6" wp14:editId="334A4CD0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71120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F260708" w14:textId="2BE98C0A" w:rsidR="000C4BCA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A37F10">
              <w:rPr>
                <w:lang w:val="en-GB"/>
              </w:rPr>
              <w:t>2</w:t>
            </w:r>
            <w:r>
              <w:rPr>
                <w:lang w:val="en-GB"/>
              </w:rPr>
              <w:t xml:space="preserve">        </w:t>
            </w:r>
          </w:p>
          <w:p w14:paraId="70E8C7B2" w14:textId="77777777" w:rsidR="000C4BCA" w:rsidRDefault="000C4BCA" w:rsidP="000C4BCA">
            <w:pPr>
              <w:rPr>
                <w:lang w:val="en-GB"/>
              </w:rPr>
            </w:pPr>
          </w:p>
          <w:p w14:paraId="2D41F95E" w14:textId="77777777" w:rsidR="000C4BCA" w:rsidRDefault="000C4BCA" w:rsidP="000C4BCA">
            <w:pPr>
              <w:rPr>
                <w:lang w:val="en-GB"/>
              </w:rPr>
            </w:pPr>
          </w:p>
          <w:p w14:paraId="57084ECF" w14:textId="77777777" w:rsidR="000C4BCA" w:rsidRDefault="000C4BCA" w:rsidP="000C4BCA">
            <w:pPr>
              <w:rPr>
                <w:lang w:val="en-GB"/>
              </w:rPr>
            </w:pPr>
            <w:r>
              <w:rPr>
                <w:noProof/>
                <w:lang w:val="en-IE" w:eastAsia="en-IE"/>
              </w:rPr>
              <w:drawing>
                <wp:anchor distT="0" distB="0" distL="114300" distR="114300" simplePos="0" relativeHeight="251652608" behindDoc="1" locked="0" layoutInCell="1" allowOverlap="1" wp14:anchorId="44719770" wp14:editId="54CB6F4A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28575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A833EE2" w14:textId="68B3F23E" w:rsidR="000C4BCA" w:rsidRPr="00535B70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A37F10">
              <w:rPr>
                <w:lang w:val="en-GB"/>
              </w:rPr>
              <w:t>3</w:t>
            </w:r>
          </w:p>
        </w:tc>
      </w:tr>
      <w:tr w:rsidR="002D7E3E" w:rsidRPr="00535B70" w14:paraId="758BC8C4" w14:textId="77777777" w:rsidTr="007857FF">
        <w:trPr>
          <w:trHeight w:val="170"/>
        </w:trPr>
        <w:tc>
          <w:tcPr>
            <w:tcW w:w="4962" w:type="dxa"/>
            <w:gridSpan w:val="2"/>
            <w:tcBorders>
              <w:top w:val="single" w:sz="24" w:space="0" w:color="C54F42" w:themeColor="accent4"/>
              <w:left w:val="nil"/>
              <w:bottom w:val="single" w:sz="24" w:space="0" w:color="C54F42" w:themeColor="accent4"/>
              <w:right w:val="nil"/>
            </w:tcBorders>
          </w:tcPr>
          <w:p w14:paraId="7D87ACCB" w14:textId="77777777" w:rsidR="002D7E3E" w:rsidRDefault="002D7E3E" w:rsidP="00270788">
            <w:pPr>
              <w:rPr>
                <w:lang w:val="en-GB"/>
              </w:rPr>
            </w:pPr>
          </w:p>
          <w:p w14:paraId="63704C6B" w14:textId="77777777" w:rsidR="00C02BF2" w:rsidRDefault="00C02BF2" w:rsidP="00270788">
            <w:pPr>
              <w:rPr>
                <w:lang w:val="en-GB"/>
              </w:rPr>
            </w:pPr>
          </w:p>
          <w:p w14:paraId="4B00EA79" w14:textId="29635994" w:rsidR="00C02BF2" w:rsidRPr="00535B70" w:rsidRDefault="00C02BF2" w:rsidP="00270788">
            <w:pPr>
              <w:rPr>
                <w:lang w:val="en-GB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D3009A2" w14:textId="77777777" w:rsidR="002D7E3E" w:rsidRPr="00535B70" w:rsidRDefault="002D7E3E" w:rsidP="00270788">
            <w:pPr>
              <w:pStyle w:val="NoSpacing"/>
              <w:rPr>
                <w:lang w:val="en-GB"/>
              </w:rPr>
            </w:pPr>
          </w:p>
        </w:tc>
        <w:tc>
          <w:tcPr>
            <w:tcW w:w="4899" w:type="dxa"/>
            <w:gridSpan w:val="2"/>
            <w:tcBorders>
              <w:top w:val="single" w:sz="24" w:space="0" w:color="C54F42" w:themeColor="accent4"/>
              <w:left w:val="nil"/>
              <w:bottom w:val="single" w:sz="24" w:space="0" w:color="C54F42" w:themeColor="accent4"/>
              <w:right w:val="nil"/>
            </w:tcBorders>
          </w:tcPr>
          <w:p w14:paraId="36EE7859" w14:textId="77777777" w:rsidR="002D7E3E" w:rsidRPr="00535B70" w:rsidRDefault="002D7E3E" w:rsidP="00270788">
            <w:pPr>
              <w:rPr>
                <w:lang w:val="en-GB"/>
              </w:rPr>
            </w:pPr>
          </w:p>
        </w:tc>
      </w:tr>
      <w:tr w:rsidR="00A803FC" w:rsidRPr="00535B70" w14:paraId="00C375BC" w14:textId="77777777" w:rsidTr="007857FF">
        <w:trPr>
          <w:trHeight w:val="1134"/>
        </w:trPr>
        <w:tc>
          <w:tcPr>
            <w:tcW w:w="4962" w:type="dxa"/>
            <w:gridSpan w:val="2"/>
            <w:tcBorders>
              <w:top w:val="single" w:sz="24" w:space="0" w:color="C54F42" w:themeColor="accent4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vAlign w:val="center"/>
          </w:tcPr>
          <w:p w14:paraId="4C0ACF3A" w14:textId="77777777" w:rsidR="000C4BCA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1__________</w:t>
            </w:r>
          </w:p>
          <w:p w14:paraId="55BCBFA2" w14:textId="77777777" w:rsidR="000C4BCA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2__________</w:t>
            </w:r>
          </w:p>
          <w:p w14:paraId="7CF6C5D2" w14:textId="45108258" w:rsidR="00A803FC" w:rsidRPr="00535B70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3__________</w:t>
            </w:r>
          </w:p>
        </w:tc>
        <w:tc>
          <w:tcPr>
            <w:tcW w:w="283" w:type="dxa"/>
            <w:tcBorders>
              <w:top w:val="nil"/>
              <w:left w:val="single" w:sz="24" w:space="0" w:color="C54F42" w:themeColor="accent4"/>
              <w:bottom w:val="nil"/>
              <w:right w:val="single" w:sz="24" w:space="0" w:color="C54F42" w:themeColor="accent4"/>
            </w:tcBorders>
          </w:tcPr>
          <w:p w14:paraId="220FFD81" w14:textId="77777777" w:rsidR="00A803FC" w:rsidRPr="00535B70" w:rsidRDefault="00A803FC" w:rsidP="00270788">
            <w:pPr>
              <w:pStyle w:val="NoSpacing"/>
              <w:rPr>
                <w:lang w:val="en-GB"/>
              </w:rPr>
            </w:pPr>
          </w:p>
        </w:tc>
        <w:tc>
          <w:tcPr>
            <w:tcW w:w="4899" w:type="dxa"/>
            <w:gridSpan w:val="2"/>
            <w:tcBorders>
              <w:top w:val="single" w:sz="24" w:space="0" w:color="C54F42" w:themeColor="accent4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vAlign w:val="center"/>
          </w:tcPr>
          <w:p w14:paraId="53E60F53" w14:textId="77777777" w:rsidR="000C4BCA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1__________</w:t>
            </w:r>
          </w:p>
          <w:p w14:paraId="3BE6B739" w14:textId="77777777" w:rsidR="000C4BCA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2__________</w:t>
            </w:r>
          </w:p>
          <w:p w14:paraId="21562483" w14:textId="1D0FD7E8" w:rsidR="00A803FC" w:rsidRPr="00535B70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3__________</w:t>
            </w:r>
          </w:p>
        </w:tc>
      </w:tr>
      <w:tr w:rsidR="00151539" w:rsidRPr="00535B70" w14:paraId="5F69E408" w14:textId="77777777" w:rsidTr="007857FF">
        <w:tc>
          <w:tcPr>
            <w:tcW w:w="1531" w:type="dxa"/>
            <w:tcBorders>
              <w:top w:val="single" w:sz="24" w:space="0" w:color="C54F42" w:themeColor="accent4"/>
              <w:left w:val="single" w:sz="24" w:space="0" w:color="C54F42" w:themeColor="accent4"/>
              <w:bottom w:val="nil"/>
              <w:right w:val="nil"/>
            </w:tcBorders>
          </w:tcPr>
          <w:p w14:paraId="65884CFD" w14:textId="0D38E1A3" w:rsidR="00151539" w:rsidRPr="00535B70" w:rsidRDefault="00151539" w:rsidP="00151539">
            <w:pPr>
              <w:pStyle w:val="Graphic"/>
              <w:rPr>
                <w:lang w:val="en-GB"/>
              </w:rPr>
            </w:pPr>
            <w:r w:rsidRPr="00535B70">
              <w:rPr>
                <w:lang w:val="en-IE" w:eastAsia="en-IE"/>
              </w:rPr>
              <mc:AlternateContent>
                <mc:Choice Requires="wpg">
                  <w:drawing>
                    <wp:inline distT="0" distB="0" distL="0" distR="0" wp14:anchorId="5A34D898" wp14:editId="386629C4">
                      <wp:extent cx="723900" cy="723900"/>
                      <wp:effectExtent l="0" t="0" r="0" b="0"/>
                      <wp:docPr id="7" name="Group 7" descr="question mark icon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8" name="Oval 8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14:paraId="13004A8E" w14:textId="77777777" w:rsidR="00151539" w:rsidRPr="001D49FA" w:rsidRDefault="00151539" w:rsidP="00183D5B">
                                    <w:pPr>
                                      <w:rPr>
                                        <w:rFonts w:asciiTheme="majorHAnsi" w:hAnsiTheme="majorHAnsi"/>
                                        <w:color w:val="C54F42" w:themeColor="accent4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Shape"/>
                              <wps:cNvSpPr/>
                              <wps:spPr>
                                <a:xfrm>
                                  <a:off x="114300" y="203200"/>
                                  <a:ext cx="502793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35" h="21600" extrusionOk="0">
                                      <a:moveTo>
                                        <a:pt x="10601" y="17850"/>
                                      </a:moveTo>
                                      <a:cubicBezTo>
                                        <a:pt x="9948" y="17850"/>
                                        <a:pt x="9426" y="18683"/>
                                        <a:pt x="9426" y="19725"/>
                                      </a:cubicBezTo>
                                      <a:cubicBezTo>
                                        <a:pt x="9426" y="20767"/>
                                        <a:pt x="9948" y="21600"/>
                                        <a:pt x="10601" y="21600"/>
                                      </a:cubicBezTo>
                                      <a:cubicBezTo>
                                        <a:pt x="11253" y="21600"/>
                                        <a:pt x="11775" y="20767"/>
                                        <a:pt x="11775" y="19725"/>
                                      </a:cubicBezTo>
                                      <a:cubicBezTo>
                                        <a:pt x="11775" y="18683"/>
                                        <a:pt x="11253" y="17850"/>
                                        <a:pt x="10601" y="17850"/>
                                      </a:cubicBezTo>
                                      <a:close/>
                                      <a:moveTo>
                                        <a:pt x="2727" y="2917"/>
                                      </a:moveTo>
                                      <a:lnTo>
                                        <a:pt x="2727" y="2917"/>
                                      </a:lnTo>
                                      <a:cubicBezTo>
                                        <a:pt x="1595" y="2917"/>
                                        <a:pt x="573" y="3959"/>
                                        <a:pt x="95" y="5556"/>
                                      </a:cubicBezTo>
                                      <a:cubicBezTo>
                                        <a:pt x="-123" y="6216"/>
                                        <a:pt x="51" y="7050"/>
                                        <a:pt x="464" y="7397"/>
                                      </a:cubicBezTo>
                                      <a:cubicBezTo>
                                        <a:pt x="878" y="7744"/>
                                        <a:pt x="1400" y="7466"/>
                                        <a:pt x="1617" y="6806"/>
                                      </a:cubicBezTo>
                                      <a:cubicBezTo>
                                        <a:pt x="1617" y="6806"/>
                                        <a:pt x="1617" y="6772"/>
                                        <a:pt x="1639" y="6772"/>
                                      </a:cubicBezTo>
                                      <a:cubicBezTo>
                                        <a:pt x="1835" y="6112"/>
                                        <a:pt x="2270" y="5660"/>
                                        <a:pt x="2727" y="5660"/>
                                      </a:cubicBezTo>
                                      <a:cubicBezTo>
                                        <a:pt x="3379" y="5660"/>
                                        <a:pt x="3923" y="6494"/>
                                        <a:pt x="3966" y="7536"/>
                                      </a:cubicBezTo>
                                      <a:cubicBezTo>
                                        <a:pt x="3988" y="8404"/>
                                        <a:pt x="3640" y="9168"/>
                                        <a:pt x="3140" y="9446"/>
                                      </a:cubicBezTo>
                                      <a:cubicBezTo>
                                        <a:pt x="2400" y="9828"/>
                                        <a:pt x="1900" y="10904"/>
                                        <a:pt x="1900" y="12154"/>
                                      </a:cubicBezTo>
                                      <a:lnTo>
                                        <a:pt x="1900" y="13231"/>
                                      </a:lnTo>
                                      <a:cubicBezTo>
                                        <a:pt x="1900" y="13995"/>
                                        <a:pt x="2292" y="14585"/>
                                        <a:pt x="2748" y="14585"/>
                                      </a:cubicBezTo>
                                      <a:cubicBezTo>
                                        <a:pt x="3205" y="14585"/>
                                        <a:pt x="3597" y="13960"/>
                                        <a:pt x="3597" y="13231"/>
                                      </a:cubicBezTo>
                                      <a:lnTo>
                                        <a:pt x="3597" y="12154"/>
                                      </a:lnTo>
                                      <a:cubicBezTo>
                                        <a:pt x="3597" y="12085"/>
                                        <a:pt x="3684" y="12015"/>
                                        <a:pt x="3684" y="12015"/>
                                      </a:cubicBezTo>
                                      <a:cubicBezTo>
                                        <a:pt x="4902" y="11356"/>
                                        <a:pt x="5707" y="9515"/>
                                        <a:pt x="5663" y="7466"/>
                                      </a:cubicBezTo>
                                      <a:cubicBezTo>
                                        <a:pt x="5620" y="4931"/>
                                        <a:pt x="4314" y="2917"/>
                                        <a:pt x="2727" y="2917"/>
                                      </a:cubicBezTo>
                                      <a:close/>
                                      <a:moveTo>
                                        <a:pt x="2748" y="15940"/>
                                      </a:moveTo>
                                      <a:lnTo>
                                        <a:pt x="2748" y="15940"/>
                                      </a:lnTo>
                                      <a:cubicBezTo>
                                        <a:pt x="2270" y="15940"/>
                                        <a:pt x="1878" y="16565"/>
                                        <a:pt x="1878" y="17329"/>
                                      </a:cubicBezTo>
                                      <a:cubicBezTo>
                                        <a:pt x="1878" y="18093"/>
                                        <a:pt x="2270" y="18718"/>
                                        <a:pt x="2748" y="18718"/>
                                      </a:cubicBezTo>
                                      <a:cubicBezTo>
                                        <a:pt x="3227" y="18718"/>
                                        <a:pt x="3618" y="18093"/>
                                        <a:pt x="3618" y="17329"/>
                                      </a:cubicBezTo>
                                      <a:cubicBezTo>
                                        <a:pt x="3597" y="16565"/>
                                        <a:pt x="3205" y="15940"/>
                                        <a:pt x="2748" y="15940"/>
                                      </a:cubicBezTo>
                                      <a:close/>
                                      <a:moveTo>
                                        <a:pt x="18519" y="2917"/>
                                      </a:moveTo>
                                      <a:lnTo>
                                        <a:pt x="18519" y="2917"/>
                                      </a:lnTo>
                                      <a:lnTo>
                                        <a:pt x="18519" y="2917"/>
                                      </a:lnTo>
                                      <a:cubicBezTo>
                                        <a:pt x="17388" y="2917"/>
                                        <a:pt x="16365" y="3959"/>
                                        <a:pt x="15887" y="5556"/>
                                      </a:cubicBezTo>
                                      <a:cubicBezTo>
                                        <a:pt x="15669" y="6216"/>
                                        <a:pt x="15843" y="7050"/>
                                        <a:pt x="16256" y="7397"/>
                                      </a:cubicBezTo>
                                      <a:cubicBezTo>
                                        <a:pt x="16670" y="7744"/>
                                        <a:pt x="17192" y="7466"/>
                                        <a:pt x="17409" y="6806"/>
                                      </a:cubicBezTo>
                                      <a:cubicBezTo>
                                        <a:pt x="17409" y="6806"/>
                                        <a:pt x="17409" y="6772"/>
                                        <a:pt x="17431" y="6772"/>
                                      </a:cubicBezTo>
                                      <a:cubicBezTo>
                                        <a:pt x="17627" y="6112"/>
                                        <a:pt x="18062" y="5660"/>
                                        <a:pt x="18519" y="5660"/>
                                      </a:cubicBezTo>
                                      <a:cubicBezTo>
                                        <a:pt x="19171" y="5660"/>
                                        <a:pt x="19715" y="6494"/>
                                        <a:pt x="19737" y="7536"/>
                                      </a:cubicBezTo>
                                      <a:cubicBezTo>
                                        <a:pt x="19759" y="8404"/>
                                        <a:pt x="19411" y="9168"/>
                                        <a:pt x="18910" y="9446"/>
                                      </a:cubicBezTo>
                                      <a:cubicBezTo>
                                        <a:pt x="18171" y="9828"/>
                                        <a:pt x="17670" y="10904"/>
                                        <a:pt x="17670" y="12154"/>
                                      </a:cubicBezTo>
                                      <a:lnTo>
                                        <a:pt x="17670" y="13231"/>
                                      </a:lnTo>
                                      <a:cubicBezTo>
                                        <a:pt x="17670" y="13995"/>
                                        <a:pt x="18062" y="14585"/>
                                        <a:pt x="18519" y="14585"/>
                                      </a:cubicBezTo>
                                      <a:cubicBezTo>
                                        <a:pt x="18975" y="14585"/>
                                        <a:pt x="19367" y="13960"/>
                                        <a:pt x="19367" y="13231"/>
                                      </a:cubicBezTo>
                                      <a:lnTo>
                                        <a:pt x="19367" y="12154"/>
                                      </a:lnTo>
                                      <a:cubicBezTo>
                                        <a:pt x="19367" y="12085"/>
                                        <a:pt x="19454" y="12015"/>
                                        <a:pt x="19454" y="12015"/>
                                      </a:cubicBezTo>
                                      <a:cubicBezTo>
                                        <a:pt x="20672" y="11356"/>
                                        <a:pt x="21477" y="9515"/>
                                        <a:pt x="21433" y="7466"/>
                                      </a:cubicBezTo>
                                      <a:cubicBezTo>
                                        <a:pt x="21390" y="4931"/>
                                        <a:pt x="20085" y="2917"/>
                                        <a:pt x="18519" y="2917"/>
                                      </a:cubicBezTo>
                                      <a:close/>
                                      <a:moveTo>
                                        <a:pt x="18519" y="15940"/>
                                      </a:moveTo>
                                      <a:lnTo>
                                        <a:pt x="18519" y="15940"/>
                                      </a:lnTo>
                                      <a:cubicBezTo>
                                        <a:pt x="18040" y="15940"/>
                                        <a:pt x="17649" y="16565"/>
                                        <a:pt x="17649" y="17294"/>
                                      </a:cubicBezTo>
                                      <a:cubicBezTo>
                                        <a:pt x="17649" y="18023"/>
                                        <a:pt x="18040" y="18683"/>
                                        <a:pt x="18519" y="18683"/>
                                      </a:cubicBezTo>
                                      <a:cubicBezTo>
                                        <a:pt x="18997" y="18683"/>
                                        <a:pt x="19389" y="18058"/>
                                        <a:pt x="19389" y="17294"/>
                                      </a:cubicBezTo>
                                      <a:cubicBezTo>
                                        <a:pt x="19367" y="16565"/>
                                        <a:pt x="18975" y="15940"/>
                                        <a:pt x="18519" y="15940"/>
                                      </a:cubicBezTo>
                                      <a:close/>
                                      <a:moveTo>
                                        <a:pt x="10579" y="0"/>
                                      </a:moveTo>
                                      <a:lnTo>
                                        <a:pt x="10557" y="0"/>
                                      </a:lnTo>
                                      <a:cubicBezTo>
                                        <a:pt x="9013" y="0"/>
                                        <a:pt x="7621" y="1424"/>
                                        <a:pt x="6968" y="3646"/>
                                      </a:cubicBezTo>
                                      <a:cubicBezTo>
                                        <a:pt x="6685" y="4584"/>
                                        <a:pt x="6925" y="5695"/>
                                        <a:pt x="7512" y="6147"/>
                                      </a:cubicBezTo>
                                      <a:cubicBezTo>
                                        <a:pt x="8099" y="6598"/>
                                        <a:pt x="8795" y="6216"/>
                                        <a:pt x="9078" y="5278"/>
                                      </a:cubicBezTo>
                                      <a:cubicBezTo>
                                        <a:pt x="9361" y="4376"/>
                                        <a:pt x="9927" y="3785"/>
                                        <a:pt x="10557" y="3750"/>
                                      </a:cubicBezTo>
                                      <a:cubicBezTo>
                                        <a:pt x="11449" y="3785"/>
                                        <a:pt x="12189" y="4896"/>
                                        <a:pt x="12254" y="6355"/>
                                      </a:cubicBezTo>
                                      <a:cubicBezTo>
                                        <a:pt x="12276" y="7536"/>
                                        <a:pt x="11819" y="8577"/>
                                        <a:pt x="11123" y="8959"/>
                                      </a:cubicBezTo>
                                      <a:cubicBezTo>
                                        <a:pt x="10122" y="9480"/>
                                        <a:pt x="9426" y="10974"/>
                                        <a:pt x="9404" y="12675"/>
                                      </a:cubicBezTo>
                                      <a:lnTo>
                                        <a:pt x="9404" y="14168"/>
                                      </a:lnTo>
                                      <a:cubicBezTo>
                                        <a:pt x="9404" y="14168"/>
                                        <a:pt x="9404" y="14168"/>
                                        <a:pt x="9404" y="14168"/>
                                      </a:cubicBezTo>
                                      <a:cubicBezTo>
                                        <a:pt x="9404" y="15210"/>
                                        <a:pt x="9927" y="16044"/>
                                        <a:pt x="10579" y="16044"/>
                                      </a:cubicBezTo>
                                      <a:cubicBezTo>
                                        <a:pt x="11232" y="16044"/>
                                        <a:pt x="11754" y="15210"/>
                                        <a:pt x="11754" y="14168"/>
                                      </a:cubicBezTo>
                                      <a:lnTo>
                                        <a:pt x="11754" y="12675"/>
                                      </a:lnTo>
                                      <a:cubicBezTo>
                                        <a:pt x="11754" y="12571"/>
                                        <a:pt x="11862" y="12502"/>
                                        <a:pt x="11862" y="12502"/>
                                      </a:cubicBezTo>
                                      <a:cubicBezTo>
                                        <a:pt x="13537" y="11599"/>
                                        <a:pt x="14647" y="9064"/>
                                        <a:pt x="14582" y="6251"/>
                                      </a:cubicBezTo>
                                      <a:cubicBezTo>
                                        <a:pt x="14538" y="2743"/>
                                        <a:pt x="12754" y="0"/>
                                        <a:pt x="105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5A34D898" id="Group 7" o:spid="_x0000_s1032" alt="question mark icons" style="width:57pt;height:57pt;mso-position-horizontal-relative:char;mso-position-vertical-relative:line" coordsize="723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">
                      <v:oval id="Oval 8" o:spid="_x0000_s1033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" fillcolor="#c54f42 [3207]" stroked="f" strokeweight="2.5pt">
                        <v:stroke miterlimit="4" joinstyle="miter"/>
                        <v:textbox inset="0,0,0,3pt">
                          <w:txbxContent>
                            <w:p w14:paraId="13004A8E" w14:textId="77777777" w:rsidR="00151539" w:rsidRPr="001D49FA" w:rsidRDefault="00151539" w:rsidP="00183D5B">
                              <w:pPr>
                                <w:rPr>
                                  <w:rFonts w:asciiTheme="majorHAnsi" w:hAnsiTheme="majorHAnsi"/>
                                  <w:color w:val="C54F42" w:themeColor="accent4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oval>
                      <v:shape id="Shape" o:spid="_x0000_s1034" style="position:absolute;left:1143;top:2032;width:5027;height:3175;visibility:visible;mso-wrap-style:square;v-text-anchor:middle" coordsize="2143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" path="m10601,17850v-653,,-1175,833,-1175,1875c9426,20767,9948,21600,10601,21600v652,,1174,-833,1174,-1875c11775,18683,11253,17850,10601,17850xm2727,2917r,c1595,2917,573,3959,95,5556,-123,6216,51,7050,464,7397v414,347,936,69,1153,-591c1617,6806,1617,6772,1639,6772,1835,6112,2270,5660,2727,5660v652,,1196,834,1239,1876c3988,8404,3640,9168,3140,9446v-740,382,-1240,1458,-1240,2708l1900,13231v,764,392,1354,848,1354c3205,14585,3597,13960,3597,13231r,-1077c3597,12085,3684,12015,3684,12015,4902,11356,5707,9515,5663,7466,5620,4931,4314,2917,2727,2917xm2748,15940r,c2270,15940,1878,16565,1878,17329v,764,392,1389,870,1389c3227,18718,3618,18093,3618,17329v-21,-764,-413,-1389,-870,-1389xm18519,2917r,l18519,2917v-1131,,-2154,1042,-2632,2639c15669,6216,15843,7050,16256,7397v414,347,936,69,1153,-591c17409,6806,17409,6772,17431,6772v196,-660,631,-1112,1088,-1112c19171,5660,19715,6494,19737,7536v22,868,-326,1632,-827,1910c18171,9828,17670,10904,17670,12154r,1077c17670,13995,18062,14585,18519,14585v456,,848,-625,848,-1354l19367,12154v,-69,87,-139,87,-139c20672,11356,21477,9515,21433,7466,21390,4931,20085,2917,18519,2917xm18519,15940r,c18040,15940,17649,16565,17649,17294v,729,391,1389,870,1389c18997,18683,19389,18058,19389,17294v-22,-729,-414,-1354,-870,-1354xm10579,r-22,c9013,,7621,1424,6968,3646v-283,938,-43,2049,544,2501c8099,6598,8795,6216,9078,5278v283,-902,849,-1493,1479,-1528c11449,3785,12189,4896,12254,6355v22,1181,-435,2222,-1131,2604c10122,9480,9426,10974,9404,12675r,1493c9404,14168,9404,14168,9404,14168v,1042,523,1876,1175,1876c11232,16044,11754,15210,11754,14168r,-1493c11754,12571,11862,12502,11862,12502v1675,-903,2785,-3438,2720,-6251c14538,2743,12754,,10579,xe" fillcolor="white [3212]" stroked="f" strokeweight="1pt">
                        <v:stroke miterlimit="4" joinstyle="miter"/>
                        <v:path arrowok="t" o:extrusionok="f" o:connecttype="custom" o:connectlocs="251397,158750;251397,158750;251397,158750;251397,158750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31" w:type="dxa"/>
            <w:tcBorders>
              <w:top w:val="single" w:sz="24" w:space="0" w:color="C54F42" w:themeColor="accent4"/>
              <w:left w:val="nil"/>
              <w:bottom w:val="nil"/>
              <w:right w:val="single" w:sz="24" w:space="0" w:color="C54F42" w:themeColor="accent4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8FE7FBF" w14:textId="75AC7766" w:rsidR="00151539" w:rsidRPr="00535B70" w:rsidRDefault="00151539" w:rsidP="00151539">
            <w:pPr>
              <w:pStyle w:val="Text4"/>
              <w:rPr>
                <w:lang w:val="en-GB"/>
              </w:rPr>
            </w:pPr>
            <w:r>
              <w:rPr>
                <w:lang w:val="en-GB"/>
              </w:rPr>
              <w:t>How well did you remember this information?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24" w:space="0" w:color="C54F42" w:themeColor="accent4"/>
              <w:bottom w:val="nil"/>
              <w:right w:val="single" w:sz="24" w:space="0" w:color="C54F42" w:themeColor="accent4"/>
            </w:tcBorders>
          </w:tcPr>
          <w:p w14:paraId="16778EAB" w14:textId="7BF1AED9" w:rsidR="00151539" w:rsidRPr="00535B70" w:rsidRDefault="00151539" w:rsidP="00151539">
            <w:pPr>
              <w:pStyle w:val="NoSpacing"/>
              <w:rPr>
                <w:lang w:val="en-GB"/>
              </w:rPr>
            </w:pPr>
          </w:p>
        </w:tc>
        <w:tc>
          <w:tcPr>
            <w:tcW w:w="1482" w:type="dxa"/>
            <w:tcBorders>
              <w:top w:val="single" w:sz="24" w:space="0" w:color="C54F42" w:themeColor="accent4"/>
              <w:left w:val="single" w:sz="24" w:space="0" w:color="C54F42" w:themeColor="accent4"/>
              <w:bottom w:val="nil"/>
              <w:right w:val="nil"/>
            </w:tcBorders>
          </w:tcPr>
          <w:p w14:paraId="03A8E627" w14:textId="77777777" w:rsidR="00151539" w:rsidRPr="00535B70" w:rsidRDefault="00151539" w:rsidP="00151539">
            <w:pPr>
              <w:pStyle w:val="Graphic"/>
              <w:rPr>
                <w:lang w:val="en-GB"/>
              </w:rPr>
            </w:pPr>
            <w:r w:rsidRPr="00535B70">
              <w:rPr>
                <w:lang w:val="en-IE" w:eastAsia="en-IE"/>
              </w:rPr>
              <mc:AlternateContent>
                <mc:Choice Requires="wpg">
                  <w:drawing>
                    <wp:inline distT="0" distB="0" distL="0" distR="0" wp14:anchorId="6779A7AA" wp14:editId="41220F28">
                      <wp:extent cx="723900" cy="723900"/>
                      <wp:effectExtent l="0" t="0" r="0" b="0"/>
                      <wp:docPr id="131" name="Group 131" descr="question mark icon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132" name="Oval 132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14:paraId="1EAE1A9A" w14:textId="77777777" w:rsidR="00151539" w:rsidRPr="001D49FA" w:rsidRDefault="00151539" w:rsidP="001D49FA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color w:val="C54F42" w:themeColor="accent4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Shape"/>
                              <wps:cNvSpPr/>
                              <wps:spPr>
                                <a:xfrm>
                                  <a:off x="114300" y="203200"/>
                                  <a:ext cx="502793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35" h="21600" extrusionOk="0">
                                      <a:moveTo>
                                        <a:pt x="10601" y="17850"/>
                                      </a:moveTo>
                                      <a:cubicBezTo>
                                        <a:pt x="9948" y="17850"/>
                                        <a:pt x="9426" y="18683"/>
                                        <a:pt x="9426" y="19725"/>
                                      </a:cubicBezTo>
                                      <a:cubicBezTo>
                                        <a:pt x="9426" y="20767"/>
                                        <a:pt x="9948" y="21600"/>
                                        <a:pt x="10601" y="21600"/>
                                      </a:cubicBezTo>
                                      <a:cubicBezTo>
                                        <a:pt x="11253" y="21600"/>
                                        <a:pt x="11775" y="20767"/>
                                        <a:pt x="11775" y="19725"/>
                                      </a:cubicBezTo>
                                      <a:cubicBezTo>
                                        <a:pt x="11775" y="18683"/>
                                        <a:pt x="11253" y="17850"/>
                                        <a:pt x="10601" y="17850"/>
                                      </a:cubicBezTo>
                                      <a:close/>
                                      <a:moveTo>
                                        <a:pt x="2727" y="2917"/>
                                      </a:moveTo>
                                      <a:lnTo>
                                        <a:pt x="2727" y="2917"/>
                                      </a:lnTo>
                                      <a:cubicBezTo>
                                        <a:pt x="1595" y="2917"/>
                                        <a:pt x="573" y="3959"/>
                                        <a:pt x="95" y="5556"/>
                                      </a:cubicBezTo>
                                      <a:cubicBezTo>
                                        <a:pt x="-123" y="6216"/>
                                        <a:pt x="51" y="7050"/>
                                        <a:pt x="464" y="7397"/>
                                      </a:cubicBezTo>
                                      <a:cubicBezTo>
                                        <a:pt x="878" y="7744"/>
                                        <a:pt x="1400" y="7466"/>
                                        <a:pt x="1617" y="6806"/>
                                      </a:cubicBezTo>
                                      <a:cubicBezTo>
                                        <a:pt x="1617" y="6806"/>
                                        <a:pt x="1617" y="6772"/>
                                        <a:pt x="1639" y="6772"/>
                                      </a:cubicBezTo>
                                      <a:cubicBezTo>
                                        <a:pt x="1835" y="6112"/>
                                        <a:pt x="2270" y="5660"/>
                                        <a:pt x="2727" y="5660"/>
                                      </a:cubicBezTo>
                                      <a:cubicBezTo>
                                        <a:pt x="3379" y="5660"/>
                                        <a:pt x="3923" y="6494"/>
                                        <a:pt x="3966" y="7536"/>
                                      </a:cubicBezTo>
                                      <a:cubicBezTo>
                                        <a:pt x="3988" y="8404"/>
                                        <a:pt x="3640" y="9168"/>
                                        <a:pt x="3140" y="9446"/>
                                      </a:cubicBezTo>
                                      <a:cubicBezTo>
                                        <a:pt x="2400" y="9828"/>
                                        <a:pt x="1900" y="10904"/>
                                        <a:pt x="1900" y="12154"/>
                                      </a:cubicBezTo>
                                      <a:lnTo>
                                        <a:pt x="1900" y="13231"/>
                                      </a:lnTo>
                                      <a:cubicBezTo>
                                        <a:pt x="1900" y="13995"/>
                                        <a:pt x="2292" y="14585"/>
                                        <a:pt x="2748" y="14585"/>
                                      </a:cubicBezTo>
                                      <a:cubicBezTo>
                                        <a:pt x="3205" y="14585"/>
                                        <a:pt x="3597" y="13960"/>
                                        <a:pt x="3597" y="13231"/>
                                      </a:cubicBezTo>
                                      <a:lnTo>
                                        <a:pt x="3597" y="12154"/>
                                      </a:lnTo>
                                      <a:cubicBezTo>
                                        <a:pt x="3597" y="12085"/>
                                        <a:pt x="3684" y="12015"/>
                                        <a:pt x="3684" y="12015"/>
                                      </a:cubicBezTo>
                                      <a:cubicBezTo>
                                        <a:pt x="4902" y="11356"/>
                                        <a:pt x="5707" y="9515"/>
                                        <a:pt x="5663" y="7466"/>
                                      </a:cubicBezTo>
                                      <a:cubicBezTo>
                                        <a:pt x="5620" y="4931"/>
                                        <a:pt x="4314" y="2917"/>
                                        <a:pt x="2727" y="2917"/>
                                      </a:cubicBezTo>
                                      <a:close/>
                                      <a:moveTo>
                                        <a:pt x="2748" y="15940"/>
                                      </a:moveTo>
                                      <a:lnTo>
                                        <a:pt x="2748" y="15940"/>
                                      </a:lnTo>
                                      <a:cubicBezTo>
                                        <a:pt x="2270" y="15940"/>
                                        <a:pt x="1878" y="16565"/>
                                        <a:pt x="1878" y="17329"/>
                                      </a:cubicBezTo>
                                      <a:cubicBezTo>
                                        <a:pt x="1878" y="18093"/>
                                        <a:pt x="2270" y="18718"/>
                                        <a:pt x="2748" y="18718"/>
                                      </a:cubicBezTo>
                                      <a:cubicBezTo>
                                        <a:pt x="3227" y="18718"/>
                                        <a:pt x="3618" y="18093"/>
                                        <a:pt x="3618" y="17329"/>
                                      </a:cubicBezTo>
                                      <a:cubicBezTo>
                                        <a:pt x="3597" y="16565"/>
                                        <a:pt x="3205" y="15940"/>
                                        <a:pt x="2748" y="15940"/>
                                      </a:cubicBezTo>
                                      <a:close/>
                                      <a:moveTo>
                                        <a:pt x="18519" y="2917"/>
                                      </a:moveTo>
                                      <a:lnTo>
                                        <a:pt x="18519" y="2917"/>
                                      </a:lnTo>
                                      <a:lnTo>
                                        <a:pt x="18519" y="2917"/>
                                      </a:lnTo>
                                      <a:cubicBezTo>
                                        <a:pt x="17388" y="2917"/>
                                        <a:pt x="16365" y="3959"/>
                                        <a:pt x="15887" y="5556"/>
                                      </a:cubicBezTo>
                                      <a:cubicBezTo>
                                        <a:pt x="15669" y="6216"/>
                                        <a:pt x="15843" y="7050"/>
                                        <a:pt x="16256" y="7397"/>
                                      </a:cubicBezTo>
                                      <a:cubicBezTo>
                                        <a:pt x="16670" y="7744"/>
                                        <a:pt x="17192" y="7466"/>
                                        <a:pt x="17409" y="6806"/>
                                      </a:cubicBezTo>
                                      <a:cubicBezTo>
                                        <a:pt x="17409" y="6806"/>
                                        <a:pt x="17409" y="6772"/>
                                        <a:pt x="17431" y="6772"/>
                                      </a:cubicBezTo>
                                      <a:cubicBezTo>
                                        <a:pt x="17627" y="6112"/>
                                        <a:pt x="18062" y="5660"/>
                                        <a:pt x="18519" y="5660"/>
                                      </a:cubicBezTo>
                                      <a:cubicBezTo>
                                        <a:pt x="19171" y="5660"/>
                                        <a:pt x="19715" y="6494"/>
                                        <a:pt x="19737" y="7536"/>
                                      </a:cubicBezTo>
                                      <a:cubicBezTo>
                                        <a:pt x="19759" y="8404"/>
                                        <a:pt x="19411" y="9168"/>
                                        <a:pt x="18910" y="9446"/>
                                      </a:cubicBezTo>
                                      <a:cubicBezTo>
                                        <a:pt x="18171" y="9828"/>
                                        <a:pt x="17670" y="10904"/>
                                        <a:pt x="17670" y="12154"/>
                                      </a:cubicBezTo>
                                      <a:lnTo>
                                        <a:pt x="17670" y="13231"/>
                                      </a:lnTo>
                                      <a:cubicBezTo>
                                        <a:pt x="17670" y="13995"/>
                                        <a:pt x="18062" y="14585"/>
                                        <a:pt x="18519" y="14585"/>
                                      </a:cubicBezTo>
                                      <a:cubicBezTo>
                                        <a:pt x="18975" y="14585"/>
                                        <a:pt x="19367" y="13960"/>
                                        <a:pt x="19367" y="13231"/>
                                      </a:cubicBezTo>
                                      <a:lnTo>
                                        <a:pt x="19367" y="12154"/>
                                      </a:lnTo>
                                      <a:cubicBezTo>
                                        <a:pt x="19367" y="12085"/>
                                        <a:pt x="19454" y="12015"/>
                                        <a:pt x="19454" y="12015"/>
                                      </a:cubicBezTo>
                                      <a:cubicBezTo>
                                        <a:pt x="20672" y="11356"/>
                                        <a:pt x="21477" y="9515"/>
                                        <a:pt x="21433" y="7466"/>
                                      </a:cubicBezTo>
                                      <a:cubicBezTo>
                                        <a:pt x="21390" y="4931"/>
                                        <a:pt x="20085" y="2917"/>
                                        <a:pt x="18519" y="2917"/>
                                      </a:cubicBezTo>
                                      <a:close/>
                                      <a:moveTo>
                                        <a:pt x="18519" y="15940"/>
                                      </a:moveTo>
                                      <a:lnTo>
                                        <a:pt x="18519" y="15940"/>
                                      </a:lnTo>
                                      <a:cubicBezTo>
                                        <a:pt x="18040" y="15940"/>
                                        <a:pt x="17649" y="16565"/>
                                        <a:pt x="17649" y="17294"/>
                                      </a:cubicBezTo>
                                      <a:cubicBezTo>
                                        <a:pt x="17649" y="18023"/>
                                        <a:pt x="18040" y="18683"/>
                                        <a:pt x="18519" y="18683"/>
                                      </a:cubicBezTo>
                                      <a:cubicBezTo>
                                        <a:pt x="18997" y="18683"/>
                                        <a:pt x="19389" y="18058"/>
                                        <a:pt x="19389" y="17294"/>
                                      </a:cubicBezTo>
                                      <a:cubicBezTo>
                                        <a:pt x="19367" y="16565"/>
                                        <a:pt x="18975" y="15940"/>
                                        <a:pt x="18519" y="15940"/>
                                      </a:cubicBezTo>
                                      <a:close/>
                                      <a:moveTo>
                                        <a:pt x="10579" y="0"/>
                                      </a:moveTo>
                                      <a:lnTo>
                                        <a:pt x="10557" y="0"/>
                                      </a:lnTo>
                                      <a:cubicBezTo>
                                        <a:pt x="9013" y="0"/>
                                        <a:pt x="7621" y="1424"/>
                                        <a:pt x="6968" y="3646"/>
                                      </a:cubicBezTo>
                                      <a:cubicBezTo>
                                        <a:pt x="6685" y="4584"/>
                                        <a:pt x="6925" y="5695"/>
                                        <a:pt x="7512" y="6147"/>
                                      </a:cubicBezTo>
                                      <a:cubicBezTo>
                                        <a:pt x="8099" y="6598"/>
                                        <a:pt x="8795" y="6216"/>
                                        <a:pt x="9078" y="5278"/>
                                      </a:cubicBezTo>
                                      <a:cubicBezTo>
                                        <a:pt x="9361" y="4376"/>
                                        <a:pt x="9927" y="3785"/>
                                        <a:pt x="10557" y="3750"/>
                                      </a:cubicBezTo>
                                      <a:cubicBezTo>
                                        <a:pt x="11449" y="3785"/>
                                        <a:pt x="12189" y="4896"/>
                                        <a:pt x="12254" y="6355"/>
                                      </a:cubicBezTo>
                                      <a:cubicBezTo>
                                        <a:pt x="12276" y="7536"/>
                                        <a:pt x="11819" y="8577"/>
                                        <a:pt x="11123" y="8959"/>
                                      </a:cubicBezTo>
                                      <a:cubicBezTo>
                                        <a:pt x="10122" y="9480"/>
                                        <a:pt x="9426" y="10974"/>
                                        <a:pt x="9404" y="12675"/>
                                      </a:cubicBezTo>
                                      <a:lnTo>
                                        <a:pt x="9404" y="14168"/>
                                      </a:lnTo>
                                      <a:cubicBezTo>
                                        <a:pt x="9404" y="14168"/>
                                        <a:pt x="9404" y="14168"/>
                                        <a:pt x="9404" y="14168"/>
                                      </a:cubicBezTo>
                                      <a:cubicBezTo>
                                        <a:pt x="9404" y="15210"/>
                                        <a:pt x="9927" y="16044"/>
                                        <a:pt x="10579" y="16044"/>
                                      </a:cubicBezTo>
                                      <a:cubicBezTo>
                                        <a:pt x="11232" y="16044"/>
                                        <a:pt x="11754" y="15210"/>
                                        <a:pt x="11754" y="14168"/>
                                      </a:cubicBezTo>
                                      <a:lnTo>
                                        <a:pt x="11754" y="12675"/>
                                      </a:lnTo>
                                      <a:cubicBezTo>
                                        <a:pt x="11754" y="12571"/>
                                        <a:pt x="11862" y="12502"/>
                                        <a:pt x="11862" y="12502"/>
                                      </a:cubicBezTo>
                                      <a:cubicBezTo>
                                        <a:pt x="13537" y="11599"/>
                                        <a:pt x="14647" y="9064"/>
                                        <a:pt x="14582" y="6251"/>
                                      </a:cubicBezTo>
                                      <a:cubicBezTo>
                                        <a:pt x="14538" y="2743"/>
                                        <a:pt x="12754" y="0"/>
                                        <a:pt x="105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6779A7AA" id="Group 131" o:spid="_x0000_s1035" alt="question mark icons" style="width:57pt;height:57pt;mso-position-horizontal-relative:char;mso-position-vertical-relative:line" coordsize="723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">
                      <v:oval id="Oval 132" o:spid="_x0000_s1036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" fillcolor="#c54f42 [3207]" stroked="f" strokeweight="2.5pt">
                        <v:stroke miterlimit="4" joinstyle="miter"/>
                        <v:textbox inset="0,0,0,3pt">
                          <w:txbxContent>
                            <w:p w14:paraId="1EAE1A9A" w14:textId="77777777" w:rsidR="00151539" w:rsidRPr="001D49FA" w:rsidRDefault="00151539" w:rsidP="001D49FA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C54F42" w:themeColor="accent4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oval>
                      <v:shape id="Shape" o:spid="_x0000_s1037" style="position:absolute;left:1143;top:2032;width:5027;height:3175;visibility:visible;mso-wrap-style:square;v-text-anchor:middle" coordsize="2143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" path="m10601,17850v-653,,-1175,833,-1175,1875c9426,20767,9948,21600,10601,21600v652,,1174,-833,1174,-1875c11775,18683,11253,17850,10601,17850xm2727,2917r,c1595,2917,573,3959,95,5556,-123,6216,51,7050,464,7397v414,347,936,69,1153,-591c1617,6806,1617,6772,1639,6772,1835,6112,2270,5660,2727,5660v652,,1196,834,1239,1876c3988,8404,3640,9168,3140,9446v-740,382,-1240,1458,-1240,2708l1900,13231v,764,392,1354,848,1354c3205,14585,3597,13960,3597,13231r,-1077c3597,12085,3684,12015,3684,12015,4902,11356,5707,9515,5663,7466,5620,4931,4314,2917,2727,2917xm2748,15940r,c2270,15940,1878,16565,1878,17329v,764,392,1389,870,1389c3227,18718,3618,18093,3618,17329v-21,-764,-413,-1389,-870,-1389xm18519,2917r,l18519,2917v-1131,,-2154,1042,-2632,2639c15669,6216,15843,7050,16256,7397v414,347,936,69,1153,-591c17409,6806,17409,6772,17431,6772v196,-660,631,-1112,1088,-1112c19171,5660,19715,6494,19737,7536v22,868,-326,1632,-827,1910c18171,9828,17670,10904,17670,12154r,1077c17670,13995,18062,14585,18519,14585v456,,848,-625,848,-1354l19367,12154v,-69,87,-139,87,-139c20672,11356,21477,9515,21433,7466,21390,4931,20085,2917,18519,2917xm18519,15940r,c18040,15940,17649,16565,17649,17294v,729,391,1389,870,1389c18997,18683,19389,18058,19389,17294v-22,-729,-414,-1354,-870,-1354xm10579,r-22,c9013,,7621,1424,6968,3646v-283,938,-43,2049,544,2501c8099,6598,8795,6216,9078,5278v283,-902,849,-1493,1479,-1528c11449,3785,12189,4896,12254,6355v22,1181,-435,2222,-1131,2604c10122,9480,9426,10974,9404,12675r,1493c9404,14168,9404,14168,9404,14168v,1042,523,1876,1175,1876c11232,16044,11754,15210,11754,14168r,-1493c11754,12571,11862,12502,11862,12502v1675,-903,2785,-3438,2720,-6251c14538,2743,12754,,10579,xe" fillcolor="white [3212]" stroked="f" strokeweight="1pt">
                        <v:stroke miterlimit="4" joinstyle="miter"/>
                        <v:path arrowok="t" o:extrusionok="f" o:connecttype="custom" o:connectlocs="251397,158750;251397,158750;251397,158750;251397,158750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17" w:type="dxa"/>
            <w:tcBorders>
              <w:top w:val="single" w:sz="24" w:space="0" w:color="C54F42" w:themeColor="accent4"/>
              <w:left w:val="nil"/>
              <w:bottom w:val="nil"/>
              <w:right w:val="single" w:sz="24" w:space="0" w:color="C54F42" w:themeColor="accent4"/>
            </w:tcBorders>
          </w:tcPr>
          <w:p w14:paraId="01922A35" w14:textId="247E1782" w:rsidR="00151539" w:rsidRPr="00535B70" w:rsidRDefault="00151539" w:rsidP="00151539">
            <w:pPr>
              <w:pStyle w:val="Text4"/>
              <w:rPr>
                <w:lang w:val="en-GB"/>
              </w:rPr>
            </w:pPr>
            <w:r>
              <w:rPr>
                <w:lang w:val="en-GB"/>
              </w:rPr>
              <w:t>How well did you remember this information?</w:t>
            </w:r>
          </w:p>
        </w:tc>
      </w:tr>
      <w:tr w:rsidR="00151539" w:rsidRPr="00535B70" w14:paraId="51A08109" w14:textId="77777777" w:rsidTr="00151539">
        <w:trPr>
          <w:trHeight w:val="251"/>
        </w:trPr>
        <w:tc>
          <w:tcPr>
            <w:tcW w:w="4962" w:type="dxa"/>
            <w:gridSpan w:val="2"/>
            <w:tcBorders>
              <w:top w:val="nil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tcMar>
              <w:top w:w="0" w:type="dxa"/>
              <w:left w:w="115" w:type="dxa"/>
              <w:bottom w:w="432" w:type="dxa"/>
              <w:right w:w="115" w:type="dxa"/>
            </w:tcMar>
          </w:tcPr>
          <w:p w14:paraId="425D2948" w14:textId="77777777" w:rsidR="00151539" w:rsidRDefault="00151539" w:rsidP="00151539">
            <w:pPr>
              <w:rPr>
                <w:lang w:val="en-GB"/>
              </w:rPr>
            </w:pPr>
            <w:r>
              <w:rPr>
                <w:noProof/>
                <w:lang w:val="en-IE" w:eastAsia="en-IE"/>
              </w:rPr>
              <w:drawing>
                <wp:anchor distT="0" distB="0" distL="114300" distR="114300" simplePos="0" relativeHeight="251660800" behindDoc="1" locked="0" layoutInCell="1" allowOverlap="1" wp14:anchorId="27626451" wp14:editId="04AF5132">
                  <wp:simplePos x="0" y="0"/>
                  <wp:positionH relativeFrom="column">
                    <wp:posOffset>1405890</wp:posOffset>
                  </wp:positionH>
                  <wp:positionV relativeFrom="paragraph">
                    <wp:posOffset>64135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B058A46" w14:textId="77777777" w:rsidR="00151539" w:rsidRDefault="00151539" w:rsidP="00151539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Revision 1</w:t>
            </w:r>
          </w:p>
          <w:p w14:paraId="6E964E1C" w14:textId="77777777" w:rsidR="00151539" w:rsidRDefault="00151539" w:rsidP="00151539">
            <w:pPr>
              <w:rPr>
                <w:lang w:val="en-GB"/>
              </w:rPr>
            </w:pPr>
          </w:p>
          <w:p w14:paraId="173F683C" w14:textId="77777777" w:rsidR="00151539" w:rsidRDefault="00151539" w:rsidP="00151539">
            <w:pPr>
              <w:rPr>
                <w:lang w:val="en-GB"/>
              </w:rPr>
            </w:pPr>
          </w:p>
          <w:p w14:paraId="768E742D" w14:textId="77777777" w:rsidR="00151539" w:rsidRDefault="00151539" w:rsidP="00151539">
            <w:pPr>
              <w:rPr>
                <w:lang w:val="en-GB"/>
              </w:rPr>
            </w:pPr>
            <w:r>
              <w:rPr>
                <w:noProof/>
                <w:lang w:val="en-IE" w:eastAsia="en-IE"/>
              </w:rPr>
              <w:drawing>
                <wp:anchor distT="0" distB="0" distL="114300" distR="114300" simplePos="0" relativeHeight="251662848" behindDoc="1" locked="0" layoutInCell="1" allowOverlap="1" wp14:anchorId="54CA8F81" wp14:editId="1B2C3A74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95885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20BCCE5" w14:textId="5BD21087" w:rsidR="00151539" w:rsidRDefault="00151539" w:rsidP="00151539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A37F10">
              <w:rPr>
                <w:lang w:val="en-GB"/>
              </w:rPr>
              <w:t>2</w:t>
            </w:r>
            <w:r>
              <w:rPr>
                <w:lang w:val="en-GB"/>
              </w:rPr>
              <w:t xml:space="preserve">         </w:t>
            </w:r>
          </w:p>
          <w:p w14:paraId="29C0526C" w14:textId="77777777" w:rsidR="00151539" w:rsidRDefault="00151539" w:rsidP="00151539">
            <w:pPr>
              <w:rPr>
                <w:lang w:val="en-GB"/>
              </w:rPr>
            </w:pPr>
          </w:p>
          <w:p w14:paraId="5226BBEB" w14:textId="77777777" w:rsidR="00151539" w:rsidRDefault="00151539" w:rsidP="00151539">
            <w:pPr>
              <w:rPr>
                <w:lang w:val="en-GB"/>
              </w:rPr>
            </w:pPr>
          </w:p>
          <w:p w14:paraId="33041989" w14:textId="77777777" w:rsidR="00151539" w:rsidRDefault="00151539" w:rsidP="00151539">
            <w:pPr>
              <w:rPr>
                <w:lang w:val="en-GB"/>
              </w:rPr>
            </w:pPr>
            <w:r>
              <w:rPr>
                <w:noProof/>
                <w:lang w:val="en-IE" w:eastAsia="en-IE"/>
              </w:rPr>
              <w:drawing>
                <wp:anchor distT="0" distB="0" distL="114300" distR="114300" simplePos="0" relativeHeight="251664896" behindDoc="1" locked="0" layoutInCell="1" allowOverlap="1" wp14:anchorId="0CD6A1BB" wp14:editId="228D9D14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79375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F547D94" w14:textId="144B543F" w:rsidR="00151539" w:rsidRDefault="00151539" w:rsidP="00151539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7E5415">
              <w:rPr>
                <w:lang w:val="en-GB"/>
              </w:rPr>
              <w:t>3</w:t>
            </w:r>
          </w:p>
          <w:p w14:paraId="63FEC212" w14:textId="77777777" w:rsidR="00151539" w:rsidRPr="00535B70" w:rsidRDefault="00151539" w:rsidP="00151539">
            <w:pPr>
              <w:rPr>
                <w:lang w:val="en-GB"/>
              </w:rPr>
            </w:pPr>
          </w:p>
        </w:tc>
        <w:tc>
          <w:tcPr>
            <w:tcW w:w="283" w:type="dxa"/>
            <w:vMerge/>
            <w:tcBorders>
              <w:left w:val="single" w:sz="24" w:space="0" w:color="C54F42" w:themeColor="accent4"/>
              <w:bottom w:val="nil"/>
              <w:right w:val="single" w:sz="24" w:space="0" w:color="C54F42" w:themeColor="accent4"/>
            </w:tcBorders>
            <w:tcMar>
              <w:top w:w="0" w:type="dxa"/>
              <w:left w:w="115" w:type="dxa"/>
              <w:bottom w:w="432" w:type="dxa"/>
              <w:right w:w="115" w:type="dxa"/>
            </w:tcMar>
          </w:tcPr>
          <w:p w14:paraId="3F680E8C" w14:textId="77777777" w:rsidR="00151539" w:rsidRPr="00535B70" w:rsidRDefault="00151539" w:rsidP="00151539">
            <w:pPr>
              <w:pStyle w:val="NoSpacing"/>
              <w:rPr>
                <w:lang w:val="en-GB"/>
              </w:rPr>
            </w:pPr>
          </w:p>
        </w:tc>
        <w:tc>
          <w:tcPr>
            <w:tcW w:w="4899" w:type="dxa"/>
            <w:gridSpan w:val="2"/>
            <w:tcBorders>
              <w:top w:val="nil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tcMar>
              <w:top w:w="0" w:type="dxa"/>
              <w:left w:w="115" w:type="dxa"/>
              <w:bottom w:w="432" w:type="dxa"/>
              <w:right w:w="115" w:type="dxa"/>
            </w:tcMar>
          </w:tcPr>
          <w:p w14:paraId="01E6CB8D" w14:textId="77777777" w:rsidR="00151539" w:rsidRDefault="00151539" w:rsidP="00151539">
            <w:pPr>
              <w:rPr>
                <w:lang w:val="en-GB"/>
              </w:rPr>
            </w:pPr>
            <w:r>
              <w:rPr>
                <w:noProof/>
                <w:lang w:val="en-IE" w:eastAsia="en-IE"/>
              </w:rPr>
              <w:drawing>
                <wp:anchor distT="0" distB="0" distL="114300" distR="114300" simplePos="0" relativeHeight="251666944" behindDoc="1" locked="0" layoutInCell="1" allowOverlap="1" wp14:anchorId="0F6DBA32" wp14:editId="7F8CCF40">
                  <wp:simplePos x="0" y="0"/>
                  <wp:positionH relativeFrom="column">
                    <wp:posOffset>1405890</wp:posOffset>
                  </wp:positionH>
                  <wp:positionV relativeFrom="paragraph">
                    <wp:posOffset>64135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E1BA2FD" w14:textId="77777777" w:rsidR="00151539" w:rsidRDefault="00151539" w:rsidP="00151539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Revision 1</w:t>
            </w:r>
          </w:p>
          <w:p w14:paraId="55487151" w14:textId="77777777" w:rsidR="00151539" w:rsidRDefault="00151539" w:rsidP="00151539">
            <w:pPr>
              <w:rPr>
                <w:lang w:val="en-GB"/>
              </w:rPr>
            </w:pPr>
          </w:p>
          <w:p w14:paraId="5730241D" w14:textId="77777777" w:rsidR="00151539" w:rsidRDefault="00151539" w:rsidP="00151539">
            <w:pPr>
              <w:rPr>
                <w:lang w:val="en-GB"/>
              </w:rPr>
            </w:pPr>
          </w:p>
          <w:p w14:paraId="6CE657C1" w14:textId="77777777" w:rsidR="00151539" w:rsidRDefault="00151539" w:rsidP="00151539">
            <w:pPr>
              <w:rPr>
                <w:lang w:val="en-GB"/>
              </w:rPr>
            </w:pPr>
            <w:r>
              <w:rPr>
                <w:noProof/>
                <w:lang w:val="en-IE" w:eastAsia="en-IE"/>
              </w:rPr>
              <w:drawing>
                <wp:anchor distT="0" distB="0" distL="114300" distR="114300" simplePos="0" relativeHeight="251668992" behindDoc="1" locked="0" layoutInCell="1" allowOverlap="1" wp14:anchorId="57F7C834" wp14:editId="57C859C4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71120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BC1848B" w14:textId="75C33124" w:rsidR="00151539" w:rsidRDefault="00151539" w:rsidP="00151539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7E5415">
              <w:rPr>
                <w:lang w:val="en-GB"/>
              </w:rPr>
              <w:t>2</w:t>
            </w:r>
            <w:r>
              <w:rPr>
                <w:lang w:val="en-GB"/>
              </w:rPr>
              <w:t xml:space="preserve">         </w:t>
            </w:r>
          </w:p>
          <w:p w14:paraId="2A06A509" w14:textId="77777777" w:rsidR="00151539" w:rsidRDefault="00151539" w:rsidP="00151539">
            <w:pPr>
              <w:rPr>
                <w:lang w:val="en-GB"/>
              </w:rPr>
            </w:pPr>
          </w:p>
          <w:p w14:paraId="5BF60A42" w14:textId="77777777" w:rsidR="00151539" w:rsidRDefault="00151539" w:rsidP="00151539">
            <w:pPr>
              <w:rPr>
                <w:lang w:val="en-GB"/>
              </w:rPr>
            </w:pPr>
          </w:p>
          <w:p w14:paraId="08F46477" w14:textId="77777777" w:rsidR="00151539" w:rsidRDefault="00151539" w:rsidP="00151539">
            <w:pPr>
              <w:rPr>
                <w:lang w:val="en-GB"/>
              </w:rPr>
            </w:pPr>
            <w:r>
              <w:rPr>
                <w:noProof/>
                <w:lang w:val="en-IE" w:eastAsia="en-IE"/>
              </w:rPr>
              <w:drawing>
                <wp:anchor distT="0" distB="0" distL="114300" distR="114300" simplePos="0" relativeHeight="251671040" behindDoc="1" locked="0" layoutInCell="1" allowOverlap="1" wp14:anchorId="3C289D1A" wp14:editId="7D1FD3AC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28575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2BEDE95" w14:textId="4B02139C" w:rsidR="00151539" w:rsidRDefault="00151539" w:rsidP="00151539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7E5415">
              <w:rPr>
                <w:lang w:val="en-GB"/>
              </w:rPr>
              <w:t>3</w:t>
            </w:r>
          </w:p>
          <w:p w14:paraId="015FC1F5" w14:textId="77777777" w:rsidR="00151539" w:rsidRPr="00535B70" w:rsidRDefault="00151539" w:rsidP="00151539">
            <w:pPr>
              <w:rPr>
                <w:lang w:val="en-GB"/>
              </w:rPr>
            </w:pPr>
          </w:p>
        </w:tc>
      </w:tr>
    </w:tbl>
    <w:p w14:paraId="1583167B" w14:textId="77777777" w:rsidR="002D7E3E" w:rsidRPr="00535B70" w:rsidRDefault="002D7E3E" w:rsidP="003E60A1">
      <w:pPr>
        <w:rPr>
          <w:rFonts w:ascii="Rockwell" w:hAnsi="Rockwell" w:cs="Tahoma"/>
          <w:b/>
          <w:sz w:val="24"/>
          <w:szCs w:val="24"/>
          <w:lang w:val="en-GB"/>
        </w:rPr>
      </w:pPr>
    </w:p>
    <w:p w14:paraId="5EEF1EFD" w14:textId="77777777" w:rsidR="00A75A88" w:rsidRPr="00535B70" w:rsidRDefault="00A75A88" w:rsidP="003E60A1">
      <w:pPr>
        <w:rPr>
          <w:rFonts w:ascii="Rockwell" w:hAnsi="Rockwell" w:cs="Tahoma"/>
          <w:b/>
          <w:sz w:val="24"/>
          <w:szCs w:val="24"/>
          <w:lang w:val="en-GB"/>
        </w:rPr>
      </w:pPr>
    </w:p>
    <w:sectPr w:rsidR="00A75A88" w:rsidRPr="00535B70" w:rsidSect="001E04FB">
      <w:pgSz w:w="11906" w:h="16838" w:code="9"/>
      <w:pgMar w:top="1021" w:right="851" w:bottom="102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6EFA57" w14:textId="77777777" w:rsidR="00C0089E" w:rsidRDefault="00C0089E" w:rsidP="00DC5D31">
      <w:r>
        <w:separator/>
      </w:r>
    </w:p>
  </w:endnote>
  <w:endnote w:type="continuationSeparator" w:id="0">
    <w:p w14:paraId="1E69F6E3" w14:textId="77777777" w:rsidR="00C0089E" w:rsidRDefault="00C0089E" w:rsidP="00DC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Malgun Gothic Semilight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F6CDD1" w14:textId="77777777" w:rsidR="00C0089E" w:rsidRDefault="00C0089E" w:rsidP="00DC5D31">
      <w:r>
        <w:separator/>
      </w:r>
    </w:p>
  </w:footnote>
  <w:footnote w:type="continuationSeparator" w:id="0">
    <w:p w14:paraId="34FC9643" w14:textId="77777777" w:rsidR="00C0089E" w:rsidRDefault="00C0089E" w:rsidP="00DC5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3BE6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A803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4AA3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92E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6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0D69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0E2C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BC49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1D0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C9CB3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142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BC036E"/>
    <w:multiLevelType w:val="hybridMultilevel"/>
    <w:tmpl w:val="0CEC3FA8"/>
    <w:lvl w:ilvl="0" w:tplc="B0DEB31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  <w:u w:color="353535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91B53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F4556D"/>
    <w:multiLevelType w:val="hybridMultilevel"/>
    <w:tmpl w:val="B3A417E4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7E6316"/>
    <w:multiLevelType w:val="hybridMultilevel"/>
    <w:tmpl w:val="2D5685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68248C"/>
    <w:multiLevelType w:val="multilevel"/>
    <w:tmpl w:val="28B050C0"/>
    <w:lvl w:ilvl="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732EA4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7C79C3"/>
    <w:multiLevelType w:val="multilevel"/>
    <w:tmpl w:val="BDB44CD0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63FDE"/>
    <w:multiLevelType w:val="multilevel"/>
    <w:tmpl w:val="742E9A12"/>
    <w:lvl w:ilvl="0">
      <w:start w:val="1"/>
      <w:numFmt w:val="bullet"/>
      <w:lvlText w:val=""/>
      <w:lvlJc w:val="left"/>
      <w:pPr>
        <w:ind w:left="56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E43E09"/>
    <w:multiLevelType w:val="hybridMultilevel"/>
    <w:tmpl w:val="45D43D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6"/>
  </w:num>
  <w:num w:numId="4">
    <w:abstractNumId w:val="12"/>
  </w:num>
  <w:num w:numId="5">
    <w:abstractNumId w:val="17"/>
  </w:num>
  <w:num w:numId="6">
    <w:abstractNumId w:val="18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  <w:num w:numId="17">
    <w:abstractNumId w:val="15"/>
  </w:num>
  <w:num w:numId="18">
    <w:abstractNumId w:val="14"/>
  </w:num>
  <w:num w:numId="19">
    <w:abstractNumId w:val="1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9FD"/>
    <w:rsid w:val="00032177"/>
    <w:rsid w:val="0004580A"/>
    <w:rsid w:val="00054B19"/>
    <w:rsid w:val="00055466"/>
    <w:rsid w:val="00064EB2"/>
    <w:rsid w:val="00076B55"/>
    <w:rsid w:val="00077DE4"/>
    <w:rsid w:val="0008715A"/>
    <w:rsid w:val="000B3E71"/>
    <w:rsid w:val="000B6023"/>
    <w:rsid w:val="000C2F42"/>
    <w:rsid w:val="000C4BCA"/>
    <w:rsid w:val="000D0C2D"/>
    <w:rsid w:val="000D2C22"/>
    <w:rsid w:val="000F23C5"/>
    <w:rsid w:val="000F44BA"/>
    <w:rsid w:val="00115B37"/>
    <w:rsid w:val="00134945"/>
    <w:rsid w:val="001359FD"/>
    <w:rsid w:val="00151539"/>
    <w:rsid w:val="00163326"/>
    <w:rsid w:val="00171F76"/>
    <w:rsid w:val="001746C9"/>
    <w:rsid w:val="00183D5B"/>
    <w:rsid w:val="00192544"/>
    <w:rsid w:val="001A4314"/>
    <w:rsid w:val="001C25F7"/>
    <w:rsid w:val="001D49FA"/>
    <w:rsid w:val="001D4DC4"/>
    <w:rsid w:val="001E04FB"/>
    <w:rsid w:val="001F2455"/>
    <w:rsid w:val="002006AD"/>
    <w:rsid w:val="0022010B"/>
    <w:rsid w:val="00244290"/>
    <w:rsid w:val="00245AA2"/>
    <w:rsid w:val="00257B8F"/>
    <w:rsid w:val="0026278F"/>
    <w:rsid w:val="00263FC5"/>
    <w:rsid w:val="00270788"/>
    <w:rsid w:val="002B698E"/>
    <w:rsid w:val="002C2A9B"/>
    <w:rsid w:val="002D03A2"/>
    <w:rsid w:val="002D7E3E"/>
    <w:rsid w:val="002F58C4"/>
    <w:rsid w:val="003234D9"/>
    <w:rsid w:val="00325947"/>
    <w:rsid w:val="00327099"/>
    <w:rsid w:val="00333781"/>
    <w:rsid w:val="0033580C"/>
    <w:rsid w:val="003418C4"/>
    <w:rsid w:val="00352EAA"/>
    <w:rsid w:val="00354439"/>
    <w:rsid w:val="00367635"/>
    <w:rsid w:val="003B022E"/>
    <w:rsid w:val="003B7552"/>
    <w:rsid w:val="003C11ED"/>
    <w:rsid w:val="003C602C"/>
    <w:rsid w:val="003C6F53"/>
    <w:rsid w:val="003D3BE9"/>
    <w:rsid w:val="003E60A1"/>
    <w:rsid w:val="003E63CF"/>
    <w:rsid w:val="00406B4D"/>
    <w:rsid w:val="00415899"/>
    <w:rsid w:val="004160D5"/>
    <w:rsid w:val="00425288"/>
    <w:rsid w:val="0042603F"/>
    <w:rsid w:val="004269E1"/>
    <w:rsid w:val="004663BA"/>
    <w:rsid w:val="00493FC8"/>
    <w:rsid w:val="004945E2"/>
    <w:rsid w:val="00494727"/>
    <w:rsid w:val="004979E3"/>
    <w:rsid w:val="004A6932"/>
    <w:rsid w:val="004B123B"/>
    <w:rsid w:val="004D3A44"/>
    <w:rsid w:val="004D5042"/>
    <w:rsid w:val="00502B12"/>
    <w:rsid w:val="00517FAC"/>
    <w:rsid w:val="005260B0"/>
    <w:rsid w:val="00527480"/>
    <w:rsid w:val="00535B70"/>
    <w:rsid w:val="005370AB"/>
    <w:rsid w:val="005618A8"/>
    <w:rsid w:val="005640E4"/>
    <w:rsid w:val="00565773"/>
    <w:rsid w:val="005755E1"/>
    <w:rsid w:val="005A24CB"/>
    <w:rsid w:val="005B6E38"/>
    <w:rsid w:val="006115D1"/>
    <w:rsid w:val="006116C8"/>
    <w:rsid w:val="006B09FF"/>
    <w:rsid w:val="006B248A"/>
    <w:rsid w:val="006B4992"/>
    <w:rsid w:val="006B77A3"/>
    <w:rsid w:val="006E3C43"/>
    <w:rsid w:val="006F220A"/>
    <w:rsid w:val="006F44EB"/>
    <w:rsid w:val="00706C7C"/>
    <w:rsid w:val="00713D96"/>
    <w:rsid w:val="00716614"/>
    <w:rsid w:val="00721E9B"/>
    <w:rsid w:val="00753C0E"/>
    <w:rsid w:val="00754E22"/>
    <w:rsid w:val="00761D56"/>
    <w:rsid w:val="00770EC7"/>
    <w:rsid w:val="007857FF"/>
    <w:rsid w:val="0079681F"/>
    <w:rsid w:val="007A2036"/>
    <w:rsid w:val="007A279A"/>
    <w:rsid w:val="007A6EE0"/>
    <w:rsid w:val="007B068A"/>
    <w:rsid w:val="007B5777"/>
    <w:rsid w:val="007D2907"/>
    <w:rsid w:val="007D7436"/>
    <w:rsid w:val="007E1C93"/>
    <w:rsid w:val="007E5415"/>
    <w:rsid w:val="007E7CE5"/>
    <w:rsid w:val="007F68EC"/>
    <w:rsid w:val="008121DA"/>
    <w:rsid w:val="008351AF"/>
    <w:rsid w:val="00841324"/>
    <w:rsid w:val="008424EB"/>
    <w:rsid w:val="0084737E"/>
    <w:rsid w:val="008978EB"/>
    <w:rsid w:val="008A6C52"/>
    <w:rsid w:val="008D07CF"/>
    <w:rsid w:val="008F1BF1"/>
    <w:rsid w:val="00925CF7"/>
    <w:rsid w:val="00937BCC"/>
    <w:rsid w:val="00946F7C"/>
    <w:rsid w:val="009575DF"/>
    <w:rsid w:val="00993540"/>
    <w:rsid w:val="0099456F"/>
    <w:rsid w:val="009A12CB"/>
    <w:rsid w:val="009B0999"/>
    <w:rsid w:val="009B61C4"/>
    <w:rsid w:val="009D044D"/>
    <w:rsid w:val="009D207E"/>
    <w:rsid w:val="009E420E"/>
    <w:rsid w:val="00A05B52"/>
    <w:rsid w:val="00A21DCD"/>
    <w:rsid w:val="00A3475B"/>
    <w:rsid w:val="00A36C74"/>
    <w:rsid w:val="00A37F10"/>
    <w:rsid w:val="00A50F5F"/>
    <w:rsid w:val="00A51534"/>
    <w:rsid w:val="00A55C79"/>
    <w:rsid w:val="00A64A0F"/>
    <w:rsid w:val="00A75A88"/>
    <w:rsid w:val="00A803FC"/>
    <w:rsid w:val="00A96992"/>
    <w:rsid w:val="00AD5B55"/>
    <w:rsid w:val="00AD6FD4"/>
    <w:rsid w:val="00AE7331"/>
    <w:rsid w:val="00B00740"/>
    <w:rsid w:val="00B14394"/>
    <w:rsid w:val="00B1511A"/>
    <w:rsid w:val="00B26E49"/>
    <w:rsid w:val="00B51507"/>
    <w:rsid w:val="00B7390A"/>
    <w:rsid w:val="00B97E19"/>
    <w:rsid w:val="00BA681C"/>
    <w:rsid w:val="00BB2ADA"/>
    <w:rsid w:val="00BB33CE"/>
    <w:rsid w:val="00BC4167"/>
    <w:rsid w:val="00BE00D0"/>
    <w:rsid w:val="00BE52BF"/>
    <w:rsid w:val="00BF6E4F"/>
    <w:rsid w:val="00C0089E"/>
    <w:rsid w:val="00C0240D"/>
    <w:rsid w:val="00C02BF2"/>
    <w:rsid w:val="00C3771E"/>
    <w:rsid w:val="00C52CDE"/>
    <w:rsid w:val="00C6523B"/>
    <w:rsid w:val="00C94AFE"/>
    <w:rsid w:val="00CA1D0D"/>
    <w:rsid w:val="00CB0A3F"/>
    <w:rsid w:val="00CB6656"/>
    <w:rsid w:val="00CB6776"/>
    <w:rsid w:val="00CE6E46"/>
    <w:rsid w:val="00CF7CF5"/>
    <w:rsid w:val="00D66FBA"/>
    <w:rsid w:val="00DC5D31"/>
    <w:rsid w:val="00DC6C89"/>
    <w:rsid w:val="00DD209F"/>
    <w:rsid w:val="00DD726B"/>
    <w:rsid w:val="00DF3C35"/>
    <w:rsid w:val="00DF4ABF"/>
    <w:rsid w:val="00E03BF3"/>
    <w:rsid w:val="00E368C0"/>
    <w:rsid w:val="00E436E9"/>
    <w:rsid w:val="00E5035D"/>
    <w:rsid w:val="00E53465"/>
    <w:rsid w:val="00E57545"/>
    <w:rsid w:val="00E615E1"/>
    <w:rsid w:val="00E63825"/>
    <w:rsid w:val="00E65AA7"/>
    <w:rsid w:val="00E84636"/>
    <w:rsid w:val="00EA346D"/>
    <w:rsid w:val="00EA5F07"/>
    <w:rsid w:val="00EA784E"/>
    <w:rsid w:val="00EB50F0"/>
    <w:rsid w:val="00EC697E"/>
    <w:rsid w:val="00ED5FDF"/>
    <w:rsid w:val="00EF3697"/>
    <w:rsid w:val="00F02EDF"/>
    <w:rsid w:val="00F23EE0"/>
    <w:rsid w:val="00F50B25"/>
    <w:rsid w:val="00F56AA4"/>
    <w:rsid w:val="00F74868"/>
    <w:rsid w:val="00F7589A"/>
    <w:rsid w:val="00FA68C3"/>
    <w:rsid w:val="00FC6E76"/>
    <w:rsid w:val="00F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EF8B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7F7F7F" w:themeColor="text1" w:themeTint="80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C0E"/>
  </w:style>
  <w:style w:type="paragraph" w:styleId="Heading1">
    <w:name w:val="heading 1"/>
    <w:basedOn w:val="Normal"/>
    <w:next w:val="Normal"/>
    <w:link w:val="Heading1Char"/>
    <w:uiPriority w:val="9"/>
    <w:qFormat/>
    <w:rsid w:val="006116C8"/>
    <w:pPr>
      <w:keepNext/>
      <w:keepLines/>
      <w:outlineLvl w:val="0"/>
    </w:pPr>
    <w:rPr>
      <w:rFonts w:asciiTheme="majorHAnsi" w:eastAsiaTheme="majorEastAsia" w:hAnsiTheme="majorHAnsi" w:cstheme="majorBidi"/>
      <w:b/>
      <w:color w:val="147ABD" w:themeColor="accent1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7589A"/>
    <w:pPr>
      <w:keepNext/>
      <w:keepLines/>
      <w:outlineLvl w:val="1"/>
    </w:pPr>
    <w:rPr>
      <w:rFonts w:asciiTheme="majorHAnsi" w:eastAsiaTheme="majorEastAsia" w:hAnsiTheme="majorHAnsi" w:cstheme="majorBidi"/>
      <w:b/>
      <w:color w:val="21807D" w:themeColor="accent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A24CB"/>
    <w:pPr>
      <w:keepNext/>
      <w:keepLines/>
      <w:outlineLvl w:val="2"/>
    </w:pPr>
    <w:rPr>
      <w:rFonts w:asciiTheme="majorHAnsi" w:eastAsiaTheme="majorEastAsia" w:hAnsiTheme="majorHAnsi" w:cstheme="majorBidi"/>
      <w:b/>
      <w:color w:val="3E8429" w:themeColor="accent3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7A279A"/>
    <w:pPr>
      <w:keepNext/>
      <w:keepLines/>
      <w:outlineLvl w:val="3"/>
    </w:pPr>
    <w:rPr>
      <w:rFonts w:asciiTheme="majorHAnsi" w:eastAsiaTheme="majorEastAsia" w:hAnsiTheme="majorHAnsi" w:cstheme="majorBidi"/>
      <w:b/>
      <w:iCs/>
      <w:color w:val="C54F42" w:themeColor="accent4"/>
    </w:rPr>
  </w:style>
  <w:style w:type="paragraph" w:styleId="Heading5">
    <w:name w:val="heading 5"/>
    <w:basedOn w:val="Normal"/>
    <w:next w:val="Normal"/>
    <w:link w:val="Heading5Char"/>
    <w:uiPriority w:val="9"/>
    <w:qFormat/>
    <w:rsid w:val="00E65AA7"/>
    <w:pPr>
      <w:keepNext/>
      <w:keepLines/>
      <w:outlineLvl w:val="4"/>
    </w:pPr>
    <w:rPr>
      <w:rFonts w:asciiTheme="majorHAnsi" w:eastAsiaTheme="majorEastAsia" w:hAnsiTheme="majorHAnsi" w:cstheme="majorBidi"/>
      <w:color w:val="BD4F87" w:themeColor="accent5"/>
    </w:rPr>
  </w:style>
  <w:style w:type="paragraph" w:styleId="Heading6">
    <w:name w:val="heading 6"/>
    <w:basedOn w:val="Normal"/>
    <w:next w:val="Normal"/>
    <w:link w:val="Heading6Char"/>
    <w:uiPriority w:val="9"/>
    <w:qFormat/>
    <w:rsid w:val="00055466"/>
    <w:pPr>
      <w:keepNext/>
      <w:keepLines/>
      <w:outlineLvl w:val="5"/>
    </w:pPr>
    <w:rPr>
      <w:rFonts w:asciiTheme="majorHAnsi" w:eastAsiaTheme="majorEastAsia" w:hAnsiTheme="majorHAnsi" w:cstheme="majorBidi"/>
      <w:color w:val="612443" w:themeColor="accent5" w:themeShade="80"/>
    </w:rPr>
  </w:style>
  <w:style w:type="paragraph" w:styleId="Heading7">
    <w:name w:val="heading 7"/>
    <w:basedOn w:val="Normal"/>
    <w:next w:val="Normal"/>
    <w:link w:val="Heading7Char"/>
    <w:uiPriority w:val="9"/>
    <w:qFormat/>
    <w:rsid w:val="00770EC7"/>
    <w:pPr>
      <w:keepNext/>
      <w:keepLines/>
      <w:outlineLvl w:val="6"/>
    </w:pPr>
    <w:rPr>
      <w:rFonts w:asciiTheme="majorHAnsi" w:eastAsiaTheme="majorEastAsia" w:hAnsiTheme="majorHAnsi" w:cstheme="majorBidi"/>
      <w:iCs/>
      <w:color w:val="0F5A8D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qFormat/>
    <w:rsid w:val="0008715A"/>
    <w:pPr>
      <w:keepNext/>
      <w:keepLines/>
      <w:outlineLvl w:val="7"/>
    </w:pPr>
    <w:rPr>
      <w:rFonts w:asciiTheme="majorHAnsi" w:eastAsiaTheme="majorEastAsia" w:hAnsiTheme="majorHAnsi" w:cstheme="majorBidi"/>
      <w:color w:val="815B0B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79681F"/>
    <w:pPr>
      <w:ind w:left="720"/>
      <w:contextualSpacing/>
    </w:pPr>
  </w:style>
  <w:style w:type="table" w:styleId="TableGrid">
    <w:name w:val="Table Grid"/>
    <w:basedOn w:val="TableNormal"/>
    <w:uiPriority w:val="39"/>
    <w:rsid w:val="003C6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semiHidden/>
    <w:rsid w:val="004269E1"/>
    <w:pPr>
      <w:spacing w:before="120" w:after="120"/>
      <w:contextualSpacing/>
      <w:jc w:val="center"/>
    </w:pPr>
    <w:rPr>
      <w:rFonts w:asciiTheme="majorHAnsi" w:eastAsiaTheme="majorEastAsia" w:hAnsiTheme="majorHAnsi" w:cstheme="majorBidi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53C0E"/>
    <w:rPr>
      <w:rFonts w:asciiTheme="majorHAnsi" w:eastAsiaTheme="majorEastAsia" w:hAnsiTheme="majorHAnsi" w:cstheme="majorBidi"/>
      <w:kern w:val="28"/>
      <w:sz w:val="24"/>
      <w:szCs w:val="56"/>
    </w:rPr>
  </w:style>
  <w:style w:type="character" w:styleId="Strong">
    <w:name w:val="Strong"/>
    <w:basedOn w:val="DefaultParagraphFont"/>
    <w:uiPriority w:val="22"/>
    <w:semiHidden/>
    <w:qFormat/>
    <w:rsid w:val="00BB33CE"/>
    <w:rPr>
      <w:rFonts w:asciiTheme="majorHAnsi" w:hAnsiTheme="majorHAnsi"/>
      <w:b/>
      <w:bCs/>
      <w:color w:val="147ABD" w:themeColor="accent1"/>
    </w:rPr>
  </w:style>
  <w:style w:type="character" w:styleId="Emphasis">
    <w:name w:val="Emphasis"/>
    <w:basedOn w:val="DefaultParagraphFont"/>
    <w:uiPriority w:val="20"/>
    <w:qFormat/>
    <w:rsid w:val="009E420E"/>
    <w:rPr>
      <w:i/>
      <w:iCs/>
      <w:sz w:val="24"/>
    </w:rPr>
  </w:style>
  <w:style w:type="character" w:styleId="IntenseEmphasis">
    <w:name w:val="Intense Emphasis"/>
    <w:basedOn w:val="DefaultParagraphFont"/>
    <w:uiPriority w:val="21"/>
    <w:semiHidden/>
    <w:rsid w:val="00DC5D31"/>
    <w:rPr>
      <w:i/>
      <w:iCs/>
      <w:color w:val="000000" w:themeColor="text1"/>
    </w:rPr>
  </w:style>
  <w:style w:type="paragraph" w:styleId="NoSpacing">
    <w:name w:val="No Spacing"/>
    <w:uiPriority w:val="1"/>
    <w:semiHidden/>
    <w:rsid w:val="00DC5D31"/>
    <w:rPr>
      <w:color w:val="000000" w:themeColor="text1"/>
    </w:rPr>
  </w:style>
  <w:style w:type="paragraph" w:styleId="Header">
    <w:name w:val="header"/>
    <w:basedOn w:val="Normal"/>
    <w:link w:val="HeaderChar"/>
    <w:uiPriority w:val="99"/>
    <w:semiHidden/>
    <w:rsid w:val="00DC5D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3C0E"/>
  </w:style>
  <w:style w:type="paragraph" w:styleId="Footer">
    <w:name w:val="footer"/>
    <w:basedOn w:val="Normal"/>
    <w:link w:val="FooterChar"/>
    <w:uiPriority w:val="99"/>
    <w:semiHidden/>
    <w:rsid w:val="00DC5D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3C0E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F74868"/>
    <w:pPr>
      <w:numPr>
        <w:ilvl w:val="1"/>
      </w:numPr>
      <w:spacing w:before="240" w:after="240"/>
      <w:ind w:left="170"/>
      <w:jc w:val="center"/>
    </w:pPr>
    <w:rPr>
      <w:rFonts w:asciiTheme="majorHAnsi" w:hAnsiTheme="majorHAnsi"/>
      <w:b/>
      <w:color w:val="FFFFFF" w:themeColor="background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F58C4"/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116C8"/>
    <w:rPr>
      <w:rFonts w:asciiTheme="majorHAnsi" w:eastAsiaTheme="majorEastAsia" w:hAnsiTheme="majorHAnsi" w:cstheme="majorBidi"/>
      <w:b/>
      <w:color w:val="147ABD" w:themeColor="accent1"/>
      <w:szCs w:val="32"/>
    </w:rPr>
  </w:style>
  <w:style w:type="character" w:styleId="PlaceholderText">
    <w:name w:val="Placeholder Text"/>
    <w:basedOn w:val="DefaultParagraphFont"/>
    <w:uiPriority w:val="99"/>
    <w:semiHidden/>
    <w:rsid w:val="006116C8"/>
    <w:rPr>
      <w:color w:val="808080"/>
    </w:rPr>
  </w:style>
  <w:style w:type="character" w:styleId="SubtleReference">
    <w:name w:val="Subtle Reference"/>
    <w:basedOn w:val="DefaultParagraphFont"/>
    <w:uiPriority w:val="31"/>
    <w:semiHidden/>
    <w:rsid w:val="006116C8"/>
    <w:rPr>
      <w:smallCaps/>
      <w:color w:val="808080" w:themeColor="background1" w:themeShade="80"/>
    </w:rPr>
  </w:style>
  <w:style w:type="paragraph" w:customStyle="1" w:styleId="Text1">
    <w:name w:val="Text 1"/>
    <w:basedOn w:val="Normal"/>
    <w:next w:val="Normal"/>
    <w:link w:val="Text1Char"/>
    <w:uiPriority w:val="10"/>
    <w:qFormat/>
    <w:rsid w:val="003B022E"/>
    <w:pPr>
      <w:spacing w:before="120" w:after="120"/>
      <w:ind w:left="720" w:right="720"/>
      <w:jc w:val="center"/>
    </w:pPr>
    <w:rPr>
      <w:rFonts w:asciiTheme="majorHAnsi" w:hAnsiTheme="majorHAnsi"/>
      <w:color w:val="147ABD" w:themeColor="accen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7589A"/>
    <w:rPr>
      <w:rFonts w:asciiTheme="majorHAnsi" w:eastAsiaTheme="majorEastAsia" w:hAnsiTheme="majorHAnsi" w:cstheme="majorBidi"/>
      <w:b/>
      <w:color w:val="21807D" w:themeColor="accent2"/>
      <w:szCs w:val="26"/>
    </w:rPr>
  </w:style>
  <w:style w:type="character" w:customStyle="1" w:styleId="Text1Char">
    <w:name w:val="Text 1 Char"/>
    <w:basedOn w:val="DefaultParagraphFont"/>
    <w:link w:val="Text1"/>
    <w:uiPriority w:val="10"/>
    <w:rsid w:val="00753C0E"/>
    <w:rPr>
      <w:rFonts w:asciiTheme="majorHAnsi" w:hAnsiTheme="majorHAnsi"/>
      <w:color w:val="147ABD" w:themeColor="accent1"/>
      <w:sz w:val="24"/>
    </w:rPr>
  </w:style>
  <w:style w:type="paragraph" w:customStyle="1" w:styleId="Number-large">
    <w:name w:val="Number-large"/>
    <w:basedOn w:val="Normal"/>
    <w:next w:val="Normal"/>
    <w:link w:val="Number-largeChar"/>
    <w:uiPriority w:val="12"/>
    <w:qFormat/>
    <w:rsid w:val="00B00740"/>
    <w:pPr>
      <w:jc w:val="center"/>
    </w:pPr>
    <w:rPr>
      <w:rFonts w:asciiTheme="majorHAnsi" w:hAnsiTheme="majorHAnsi"/>
      <w:color w:val="FFFFFF" w:themeColor="background1"/>
      <w:sz w:val="52"/>
      <w:szCs w:val="52"/>
    </w:rPr>
  </w:style>
  <w:style w:type="paragraph" w:customStyle="1" w:styleId="Number-small">
    <w:name w:val="Number-small"/>
    <w:basedOn w:val="Number-large"/>
    <w:link w:val="Number-smallChar"/>
    <w:uiPriority w:val="12"/>
    <w:qFormat/>
    <w:rsid w:val="007B5777"/>
    <w:rPr>
      <w:rFonts w:asciiTheme="minorHAnsi" w:hAnsiTheme="minorHAnsi"/>
      <w:b/>
      <w:color w:val="21807D" w:themeColor="accent2"/>
      <w:sz w:val="36"/>
    </w:rPr>
  </w:style>
  <w:style w:type="character" w:customStyle="1" w:styleId="Number-largeChar">
    <w:name w:val="Number-large Char"/>
    <w:basedOn w:val="DefaultParagraphFont"/>
    <w:link w:val="Number-large"/>
    <w:uiPriority w:val="12"/>
    <w:rsid w:val="00753C0E"/>
    <w:rPr>
      <w:rFonts w:asciiTheme="majorHAnsi" w:hAnsiTheme="majorHAnsi"/>
      <w:color w:val="FFFFFF" w:themeColor="background1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5A24CB"/>
    <w:rPr>
      <w:rFonts w:asciiTheme="majorHAnsi" w:eastAsiaTheme="majorEastAsia" w:hAnsiTheme="majorHAnsi" w:cstheme="majorBidi"/>
      <w:b/>
      <w:color w:val="3E8429" w:themeColor="accent3"/>
      <w:szCs w:val="24"/>
    </w:rPr>
  </w:style>
  <w:style w:type="character" w:customStyle="1" w:styleId="Number-smallChar">
    <w:name w:val="Number-small Char"/>
    <w:basedOn w:val="Number-largeChar"/>
    <w:link w:val="Number-small"/>
    <w:uiPriority w:val="12"/>
    <w:rsid w:val="00753C0E"/>
    <w:rPr>
      <w:rFonts w:asciiTheme="majorHAnsi" w:hAnsiTheme="majorHAnsi"/>
      <w:b/>
      <w:color w:val="21807D" w:themeColor="accent2"/>
      <w:sz w:val="36"/>
      <w:szCs w:val="52"/>
    </w:rPr>
  </w:style>
  <w:style w:type="paragraph" w:customStyle="1" w:styleId="Graphic">
    <w:name w:val="Graphic"/>
    <w:basedOn w:val="Normal"/>
    <w:next w:val="Normal"/>
    <w:link w:val="GraphicChar"/>
    <w:uiPriority w:val="99"/>
    <w:qFormat/>
    <w:rsid w:val="00B51507"/>
    <w:pPr>
      <w:spacing w:before="40"/>
      <w:jc w:val="center"/>
    </w:pPr>
    <w:rPr>
      <w:noProof/>
      <w:sz w:val="20"/>
    </w:rPr>
  </w:style>
  <w:style w:type="paragraph" w:customStyle="1" w:styleId="Text3">
    <w:name w:val="Text 3"/>
    <w:basedOn w:val="Normal"/>
    <w:next w:val="Normal"/>
    <w:link w:val="Text3Char"/>
    <w:uiPriority w:val="10"/>
    <w:qFormat/>
    <w:rsid w:val="00F7589A"/>
    <w:rPr>
      <w:rFonts w:asciiTheme="majorHAnsi" w:hAnsiTheme="majorHAnsi"/>
      <w:color w:val="3E8429" w:themeColor="accent3"/>
      <w:sz w:val="24"/>
    </w:rPr>
  </w:style>
  <w:style w:type="character" w:customStyle="1" w:styleId="GraphicChar">
    <w:name w:val="Graphic Char"/>
    <w:basedOn w:val="DefaultParagraphFont"/>
    <w:link w:val="Graphic"/>
    <w:uiPriority w:val="99"/>
    <w:rsid w:val="00753C0E"/>
    <w:rPr>
      <w:noProof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A279A"/>
    <w:rPr>
      <w:rFonts w:asciiTheme="majorHAnsi" w:eastAsiaTheme="majorEastAsia" w:hAnsiTheme="majorHAnsi" w:cstheme="majorBidi"/>
      <w:b/>
      <w:iCs/>
      <w:color w:val="C54F42" w:themeColor="accent4"/>
    </w:rPr>
  </w:style>
  <w:style w:type="character" w:customStyle="1" w:styleId="Text3Char">
    <w:name w:val="Text 3 Char"/>
    <w:basedOn w:val="DefaultParagraphFont"/>
    <w:link w:val="Text3"/>
    <w:uiPriority w:val="10"/>
    <w:rsid w:val="00753C0E"/>
    <w:rPr>
      <w:rFonts w:asciiTheme="majorHAnsi" w:hAnsiTheme="majorHAnsi"/>
      <w:color w:val="3E8429" w:themeColor="accent3"/>
      <w:sz w:val="24"/>
    </w:rPr>
  </w:style>
  <w:style w:type="paragraph" w:customStyle="1" w:styleId="Text4">
    <w:name w:val="Text 4"/>
    <w:basedOn w:val="Normal"/>
    <w:link w:val="Text4Char"/>
    <w:uiPriority w:val="10"/>
    <w:qFormat/>
    <w:rsid w:val="004D5042"/>
    <w:rPr>
      <w:rFonts w:asciiTheme="majorHAnsi" w:hAnsiTheme="majorHAnsi"/>
      <w:color w:val="C54F42" w:themeColor="accent4"/>
      <w:sz w:val="24"/>
    </w:rPr>
  </w:style>
  <w:style w:type="character" w:customStyle="1" w:styleId="Text4Char">
    <w:name w:val="Text 4 Char"/>
    <w:basedOn w:val="DefaultParagraphFont"/>
    <w:link w:val="Text4"/>
    <w:uiPriority w:val="10"/>
    <w:rsid w:val="00753C0E"/>
    <w:rPr>
      <w:rFonts w:asciiTheme="majorHAnsi" w:hAnsiTheme="majorHAnsi"/>
      <w:color w:val="C54F42" w:themeColor="accent4"/>
      <w:sz w:val="24"/>
    </w:rPr>
  </w:style>
  <w:style w:type="paragraph" w:customStyle="1" w:styleId="W-dark">
    <w:name w:val="W-dark"/>
    <w:basedOn w:val="Normal"/>
    <w:next w:val="Normal"/>
    <w:link w:val="W-darkChar"/>
    <w:uiPriority w:val="12"/>
    <w:qFormat/>
    <w:rsid w:val="00183D5B"/>
    <w:pPr>
      <w:jc w:val="center"/>
    </w:pPr>
    <w:rPr>
      <w:b/>
      <w:color w:val="C54F42" w:themeColor="accent4"/>
      <w:sz w:val="36"/>
      <w:szCs w:val="36"/>
    </w:rPr>
  </w:style>
  <w:style w:type="paragraph" w:customStyle="1" w:styleId="W-medium">
    <w:name w:val="W-medium"/>
    <w:basedOn w:val="Normal"/>
    <w:next w:val="Normal"/>
    <w:link w:val="W-mediumChar"/>
    <w:uiPriority w:val="12"/>
    <w:qFormat/>
    <w:rsid w:val="00183D5B"/>
    <w:pPr>
      <w:jc w:val="center"/>
    </w:pPr>
    <w:rPr>
      <w:b/>
      <w:color w:val="DC958D" w:themeColor="accent4" w:themeTint="99"/>
      <w:sz w:val="36"/>
    </w:rPr>
  </w:style>
  <w:style w:type="character" w:customStyle="1" w:styleId="W-darkChar">
    <w:name w:val="W-dark Char"/>
    <w:basedOn w:val="DefaultParagraphFont"/>
    <w:link w:val="W-dark"/>
    <w:uiPriority w:val="12"/>
    <w:rsid w:val="00753C0E"/>
    <w:rPr>
      <w:b/>
      <w:color w:val="C54F42" w:themeColor="accent4"/>
      <w:sz w:val="36"/>
      <w:szCs w:val="36"/>
    </w:rPr>
  </w:style>
  <w:style w:type="paragraph" w:customStyle="1" w:styleId="W-light">
    <w:name w:val="W-light"/>
    <w:basedOn w:val="Normal"/>
    <w:next w:val="Normal"/>
    <w:link w:val="W-lightChar"/>
    <w:uiPriority w:val="12"/>
    <w:qFormat/>
    <w:rsid w:val="00183D5B"/>
    <w:pPr>
      <w:jc w:val="center"/>
    </w:pPr>
    <w:rPr>
      <w:b/>
      <w:color w:val="E7B8B3" w:themeColor="accent4" w:themeTint="66"/>
      <w:sz w:val="36"/>
    </w:rPr>
  </w:style>
  <w:style w:type="character" w:customStyle="1" w:styleId="W-mediumChar">
    <w:name w:val="W-medium Char"/>
    <w:basedOn w:val="DefaultParagraphFont"/>
    <w:link w:val="W-medium"/>
    <w:uiPriority w:val="12"/>
    <w:rsid w:val="00753C0E"/>
    <w:rPr>
      <w:b/>
      <w:color w:val="DC958D" w:themeColor="accent4" w:themeTint="99"/>
      <w:sz w:val="36"/>
    </w:rPr>
  </w:style>
  <w:style w:type="character" w:customStyle="1" w:styleId="Heading5Char">
    <w:name w:val="Heading 5 Char"/>
    <w:basedOn w:val="DefaultParagraphFont"/>
    <w:link w:val="Heading5"/>
    <w:uiPriority w:val="9"/>
    <w:rsid w:val="00E65AA7"/>
    <w:rPr>
      <w:rFonts w:asciiTheme="majorHAnsi" w:eastAsiaTheme="majorEastAsia" w:hAnsiTheme="majorHAnsi" w:cstheme="majorBidi"/>
      <w:color w:val="BD4F87" w:themeColor="accent5"/>
    </w:rPr>
  </w:style>
  <w:style w:type="character" w:customStyle="1" w:styleId="W-lightChar">
    <w:name w:val="W-light Char"/>
    <w:basedOn w:val="DefaultParagraphFont"/>
    <w:link w:val="W-light"/>
    <w:uiPriority w:val="12"/>
    <w:rsid w:val="00753C0E"/>
    <w:rPr>
      <w:b/>
      <w:color w:val="E7B8B3" w:themeColor="accent4" w:themeTint="66"/>
      <w:sz w:val="36"/>
    </w:rPr>
  </w:style>
  <w:style w:type="paragraph" w:customStyle="1" w:styleId="Text5">
    <w:name w:val="Text 5"/>
    <w:basedOn w:val="Title"/>
    <w:link w:val="Text5Char"/>
    <w:uiPriority w:val="10"/>
    <w:qFormat/>
    <w:rsid w:val="00E65AA7"/>
    <w:pPr>
      <w:jc w:val="left"/>
    </w:pPr>
    <w:rPr>
      <w:noProof/>
      <w:color w:val="BD4F87" w:themeColor="accent5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65AA7"/>
    <w:rPr>
      <w:i w:val="0"/>
      <w:iCs/>
      <w:color w:val="BD4F87" w:themeColor="accent5"/>
      <w:u w:val="single"/>
    </w:rPr>
  </w:style>
  <w:style w:type="character" w:customStyle="1" w:styleId="Text5Char">
    <w:name w:val="Text 5 Char"/>
    <w:basedOn w:val="TitleChar"/>
    <w:link w:val="Text5"/>
    <w:uiPriority w:val="10"/>
    <w:rsid w:val="00753C0E"/>
    <w:rPr>
      <w:rFonts w:asciiTheme="majorHAnsi" w:eastAsiaTheme="majorEastAsia" w:hAnsiTheme="majorHAnsi" w:cstheme="majorBidi"/>
      <w:noProof/>
      <w:color w:val="BD4F87" w:themeColor="accent5"/>
      <w:kern w:val="28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055466"/>
    <w:rPr>
      <w:rFonts w:asciiTheme="majorHAnsi" w:eastAsiaTheme="majorEastAsia" w:hAnsiTheme="majorHAnsi" w:cstheme="majorBidi"/>
      <w:color w:val="612443" w:themeColor="accent5" w:themeShade="80"/>
    </w:rPr>
  </w:style>
  <w:style w:type="paragraph" w:customStyle="1" w:styleId="Text6">
    <w:name w:val="Text 6"/>
    <w:basedOn w:val="Normal"/>
    <w:link w:val="Text6Char"/>
    <w:uiPriority w:val="10"/>
    <w:qFormat/>
    <w:rsid w:val="00055466"/>
    <w:rPr>
      <w:rFonts w:asciiTheme="majorHAnsi" w:hAnsiTheme="majorHAnsi"/>
      <w:color w:val="612443" w:themeColor="accent5" w:themeShade="80"/>
      <w:sz w:val="22"/>
      <w:szCs w:val="22"/>
    </w:rPr>
  </w:style>
  <w:style w:type="paragraph" w:customStyle="1" w:styleId="Text2">
    <w:name w:val="Text 2"/>
    <w:basedOn w:val="Normal"/>
    <w:next w:val="Normal"/>
    <w:link w:val="Text2Char"/>
    <w:uiPriority w:val="10"/>
    <w:qFormat/>
    <w:rsid w:val="006B248A"/>
    <w:pPr>
      <w:jc w:val="center"/>
    </w:pPr>
    <w:rPr>
      <w:color w:val="auto"/>
      <w:sz w:val="16"/>
    </w:rPr>
  </w:style>
  <w:style w:type="character" w:customStyle="1" w:styleId="Text6Char">
    <w:name w:val="Text 6 Char"/>
    <w:basedOn w:val="DefaultParagraphFont"/>
    <w:link w:val="Text6"/>
    <w:uiPriority w:val="10"/>
    <w:rsid w:val="00753C0E"/>
    <w:rPr>
      <w:rFonts w:asciiTheme="majorHAnsi" w:hAnsiTheme="majorHAnsi"/>
      <w:color w:val="612443" w:themeColor="accent5" w:themeShade="8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770EC7"/>
    <w:rPr>
      <w:rFonts w:asciiTheme="majorHAnsi" w:eastAsiaTheme="majorEastAsia" w:hAnsiTheme="majorHAnsi" w:cstheme="majorBidi"/>
      <w:iCs/>
      <w:color w:val="0F5A8D" w:themeColor="accent1" w:themeShade="BF"/>
    </w:rPr>
  </w:style>
  <w:style w:type="character" w:customStyle="1" w:styleId="Text2Char">
    <w:name w:val="Text 2 Char"/>
    <w:basedOn w:val="DefaultParagraphFont"/>
    <w:link w:val="Text2"/>
    <w:uiPriority w:val="10"/>
    <w:rsid w:val="00753C0E"/>
    <w:rPr>
      <w:color w:val="auto"/>
      <w:sz w:val="16"/>
    </w:rPr>
  </w:style>
  <w:style w:type="paragraph" w:customStyle="1" w:styleId="Text7">
    <w:name w:val="Text 7"/>
    <w:basedOn w:val="Normal"/>
    <w:next w:val="Normal"/>
    <w:link w:val="Text7Char"/>
    <w:uiPriority w:val="10"/>
    <w:qFormat/>
    <w:rsid w:val="000D2C22"/>
    <w:pPr>
      <w:jc w:val="center"/>
    </w:pPr>
    <w:rPr>
      <w:rFonts w:asciiTheme="majorHAnsi" w:hAnsiTheme="majorHAnsi"/>
      <w:color w:val="147ABD" w:themeColor="accent1"/>
      <w:sz w:val="22"/>
    </w:rPr>
  </w:style>
  <w:style w:type="paragraph" w:customStyle="1" w:styleId="Text8">
    <w:name w:val="Text 8"/>
    <w:basedOn w:val="Normal"/>
    <w:next w:val="Normal"/>
    <w:link w:val="Text8Char"/>
    <w:uiPriority w:val="10"/>
    <w:qFormat/>
    <w:rsid w:val="005370AB"/>
    <w:pPr>
      <w:jc w:val="center"/>
    </w:pPr>
    <w:rPr>
      <w:rFonts w:asciiTheme="majorHAnsi" w:hAnsiTheme="majorHAnsi"/>
      <w:noProof/>
      <w:color w:val="21807D" w:themeColor="accent2"/>
    </w:rPr>
  </w:style>
  <w:style w:type="character" w:customStyle="1" w:styleId="Text7Char">
    <w:name w:val="Text 7 Char"/>
    <w:basedOn w:val="DefaultParagraphFont"/>
    <w:link w:val="Text7"/>
    <w:uiPriority w:val="10"/>
    <w:rsid w:val="00753C0E"/>
    <w:rPr>
      <w:rFonts w:asciiTheme="majorHAnsi" w:hAnsiTheme="majorHAnsi"/>
      <w:color w:val="147ABD" w:themeColor="accent1"/>
      <w:sz w:val="22"/>
    </w:rPr>
  </w:style>
  <w:style w:type="paragraph" w:customStyle="1" w:styleId="Text9">
    <w:name w:val="Text 9"/>
    <w:basedOn w:val="Normal"/>
    <w:next w:val="Normal"/>
    <w:link w:val="Text9Char"/>
    <w:uiPriority w:val="10"/>
    <w:qFormat/>
    <w:rsid w:val="00B51507"/>
    <w:pPr>
      <w:jc w:val="center"/>
    </w:pPr>
    <w:rPr>
      <w:rFonts w:asciiTheme="majorHAnsi" w:hAnsiTheme="majorHAnsi"/>
      <w:color w:val="C54F42" w:themeColor="accent4"/>
      <w:sz w:val="23"/>
    </w:rPr>
  </w:style>
  <w:style w:type="character" w:customStyle="1" w:styleId="Text8Char">
    <w:name w:val="Text 8 Char"/>
    <w:basedOn w:val="DefaultParagraphFont"/>
    <w:link w:val="Text8"/>
    <w:uiPriority w:val="10"/>
    <w:rsid w:val="00753C0E"/>
    <w:rPr>
      <w:rFonts w:asciiTheme="majorHAnsi" w:hAnsiTheme="majorHAnsi"/>
      <w:noProof/>
      <w:color w:val="21807D" w:themeColor="accent2"/>
    </w:rPr>
  </w:style>
  <w:style w:type="paragraph" w:customStyle="1" w:styleId="Text10">
    <w:name w:val="Text 10"/>
    <w:basedOn w:val="Normal"/>
    <w:next w:val="Normal"/>
    <w:link w:val="Text10Char"/>
    <w:uiPriority w:val="11"/>
    <w:qFormat/>
    <w:rsid w:val="006B77A3"/>
    <w:rPr>
      <w:rFonts w:asciiTheme="majorHAnsi" w:hAnsiTheme="majorHAnsi"/>
      <w:color w:val="BD4F87" w:themeColor="accent5"/>
      <w:sz w:val="24"/>
    </w:rPr>
  </w:style>
  <w:style w:type="character" w:customStyle="1" w:styleId="Text9Char">
    <w:name w:val="Text 9 Char"/>
    <w:basedOn w:val="DefaultParagraphFont"/>
    <w:link w:val="Text9"/>
    <w:uiPriority w:val="10"/>
    <w:rsid w:val="00753C0E"/>
    <w:rPr>
      <w:rFonts w:asciiTheme="majorHAnsi" w:hAnsiTheme="majorHAnsi"/>
      <w:color w:val="C54F42" w:themeColor="accent4"/>
      <w:sz w:val="23"/>
    </w:rPr>
  </w:style>
  <w:style w:type="character" w:customStyle="1" w:styleId="Heading8Char">
    <w:name w:val="Heading 8 Char"/>
    <w:basedOn w:val="DefaultParagraphFont"/>
    <w:link w:val="Heading8"/>
    <w:uiPriority w:val="9"/>
    <w:rsid w:val="0008715A"/>
    <w:rPr>
      <w:rFonts w:asciiTheme="majorHAnsi" w:eastAsiaTheme="majorEastAsia" w:hAnsiTheme="majorHAnsi" w:cstheme="majorBidi"/>
      <w:color w:val="815B0B" w:themeColor="accent6" w:themeShade="80"/>
    </w:rPr>
  </w:style>
  <w:style w:type="character" w:customStyle="1" w:styleId="Text10Char">
    <w:name w:val="Text 10 Char"/>
    <w:basedOn w:val="DefaultParagraphFont"/>
    <w:link w:val="Text10"/>
    <w:uiPriority w:val="11"/>
    <w:rsid w:val="00753C0E"/>
    <w:rPr>
      <w:rFonts w:asciiTheme="majorHAnsi" w:hAnsiTheme="majorHAnsi"/>
      <w:color w:val="BD4F87" w:themeColor="accent5"/>
      <w:sz w:val="24"/>
    </w:rPr>
  </w:style>
  <w:style w:type="paragraph" w:customStyle="1" w:styleId="Text11">
    <w:name w:val="Text 11"/>
    <w:basedOn w:val="Normal"/>
    <w:next w:val="Normal"/>
    <w:link w:val="Text11Char"/>
    <w:uiPriority w:val="11"/>
    <w:qFormat/>
    <w:rsid w:val="003418C4"/>
    <w:rPr>
      <w:rFonts w:asciiTheme="majorHAnsi" w:hAnsiTheme="majorHAnsi"/>
      <w:color w:val="815B0B" w:themeColor="accent6" w:themeShade="80"/>
      <w:sz w:val="24"/>
    </w:rPr>
  </w:style>
  <w:style w:type="paragraph" w:customStyle="1" w:styleId="Text12">
    <w:name w:val="Text 12"/>
    <w:basedOn w:val="Normal"/>
    <w:next w:val="Normal"/>
    <w:link w:val="Text12Char"/>
    <w:uiPriority w:val="11"/>
    <w:qFormat/>
    <w:rsid w:val="004160D5"/>
    <w:rPr>
      <w:rFonts w:asciiTheme="majorHAnsi" w:hAnsiTheme="majorHAnsi"/>
      <w:color w:val="147ABD" w:themeColor="accent1"/>
      <w:sz w:val="22"/>
    </w:rPr>
  </w:style>
  <w:style w:type="character" w:customStyle="1" w:styleId="Text11Char">
    <w:name w:val="Text 11 Char"/>
    <w:basedOn w:val="DefaultParagraphFont"/>
    <w:link w:val="Text11"/>
    <w:uiPriority w:val="11"/>
    <w:rsid w:val="00753C0E"/>
    <w:rPr>
      <w:rFonts w:asciiTheme="majorHAnsi" w:hAnsiTheme="majorHAnsi"/>
      <w:color w:val="815B0B" w:themeColor="accent6" w:themeShade="80"/>
      <w:sz w:val="24"/>
    </w:rPr>
  </w:style>
  <w:style w:type="character" w:customStyle="1" w:styleId="Text12Char">
    <w:name w:val="Text 12 Char"/>
    <w:basedOn w:val="DefaultParagraphFont"/>
    <w:link w:val="Text12"/>
    <w:uiPriority w:val="11"/>
    <w:rsid w:val="00753C0E"/>
    <w:rPr>
      <w:rFonts w:asciiTheme="majorHAnsi" w:hAnsiTheme="majorHAnsi"/>
      <w:color w:val="147ABD" w:themeColor="accen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9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9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6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wnloads\tf44563831_win32.dotx" TargetMode="External"/></Relationships>
</file>

<file path=word/theme/theme1.xml><?xml version="1.0" encoding="utf-8"?>
<a:theme xmlns:a="http://schemas.openxmlformats.org/drawingml/2006/main" name="Documents-2">
  <a:themeElements>
    <a:clrScheme name="Custom 4">
      <a:dk1>
        <a:srgbClr val="000000"/>
      </a:dk1>
      <a:lt1>
        <a:srgbClr val="FFFFFF"/>
      </a:lt1>
      <a:dk2>
        <a:srgbClr val="353535"/>
      </a:dk2>
      <a:lt2>
        <a:srgbClr val="E8E8E8"/>
      </a:lt2>
      <a:accent1>
        <a:srgbClr val="147ABD"/>
      </a:accent1>
      <a:accent2>
        <a:srgbClr val="21807D"/>
      </a:accent2>
      <a:accent3>
        <a:srgbClr val="3E8429"/>
      </a:accent3>
      <a:accent4>
        <a:srgbClr val="C54F42"/>
      </a:accent4>
      <a:accent5>
        <a:srgbClr val="BD4F87"/>
      </a:accent5>
      <a:accent6>
        <a:srgbClr val="EDAF2C"/>
      </a:accent6>
      <a:hlink>
        <a:srgbClr val="0000FF"/>
      </a:hlink>
      <a:folHlink>
        <a:srgbClr val="FF00FF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Documents-2" id="{9B3F8919-78F6-1041-AE0F-531EB0A306A3}" vid="{46F7AD45-279D-184E-B651-BF57640434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aabf9f1-8b9b-4177-b944-7bdb03ae42fe" xsi:nil="true"/>
    <FolderType xmlns="7aabf9f1-8b9b-4177-b944-7bdb03ae42fe" xsi:nil="true"/>
    <Owner xmlns="7aabf9f1-8b9b-4177-b944-7bdb03ae42fe">
      <UserInfo>
        <DisplayName/>
        <AccountId xsi:nil="true"/>
        <AccountType/>
      </UserInfo>
    </Owner>
    <Teachers xmlns="7aabf9f1-8b9b-4177-b944-7bdb03ae42fe">
      <UserInfo>
        <DisplayName/>
        <AccountId xsi:nil="true"/>
        <AccountType/>
      </UserInfo>
    </Teachers>
    <Student_Groups xmlns="7aabf9f1-8b9b-4177-b944-7bdb03ae42fe">
      <UserInfo>
        <DisplayName/>
        <AccountId xsi:nil="true"/>
        <AccountType/>
      </UserInfo>
    </Student_Groups>
    <IsNotebookLocked xmlns="7aabf9f1-8b9b-4177-b944-7bdb03ae42fe" xsi:nil="true"/>
    <LMS_Mappings xmlns="7aabf9f1-8b9b-4177-b944-7bdb03ae42fe" xsi:nil="true"/>
    <NotebookType xmlns="7aabf9f1-8b9b-4177-b944-7bdb03ae42fe" xsi:nil="true"/>
    <CultureName xmlns="7aabf9f1-8b9b-4177-b944-7bdb03ae42fe" xsi:nil="true"/>
    <Distribution_Groups xmlns="7aabf9f1-8b9b-4177-b944-7bdb03ae42fe" xsi:nil="true"/>
    <DefaultSectionNames xmlns="7aabf9f1-8b9b-4177-b944-7bdb03ae42fe" xsi:nil="true"/>
    <Is_Collaboration_Space_Locked xmlns="7aabf9f1-8b9b-4177-b944-7bdb03ae42fe" xsi:nil="true"/>
    <Invited_Teachers xmlns="7aabf9f1-8b9b-4177-b944-7bdb03ae42fe" xsi:nil="true"/>
    <Templates xmlns="7aabf9f1-8b9b-4177-b944-7bdb03ae42fe" xsi:nil="true"/>
    <Self_Registration_Enabled xmlns="7aabf9f1-8b9b-4177-b944-7bdb03ae42fe" xsi:nil="true"/>
    <Has_Teacher_Only_SectionGroup xmlns="7aabf9f1-8b9b-4177-b944-7bdb03ae42fe" xsi:nil="true"/>
    <AppVersion xmlns="7aabf9f1-8b9b-4177-b944-7bdb03ae42fe" xsi:nil="true"/>
    <TeamsChannelId xmlns="7aabf9f1-8b9b-4177-b944-7bdb03ae42fe" xsi:nil="true"/>
    <Students xmlns="7aabf9f1-8b9b-4177-b944-7bdb03ae42fe">
      <UserInfo>
        <DisplayName/>
        <AccountId xsi:nil="true"/>
        <AccountType/>
      </UserInfo>
    </Students>
    <Math_Settings xmlns="7aabf9f1-8b9b-4177-b944-7bdb03ae42fe" xsi:nil="true"/>
    <Invited_Students xmlns="7aabf9f1-8b9b-4177-b944-7bdb03ae42f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0655427F1DF4438E0B37CF7AD8FB8B" ma:contentTypeVersion="33" ma:contentTypeDescription="Create a new document." ma:contentTypeScope="" ma:versionID="0d2c5c2a2a16605f0b772e642fbc4e27">
  <xsd:schema xmlns:xsd="http://www.w3.org/2001/XMLSchema" xmlns:xs="http://www.w3.org/2001/XMLSchema" xmlns:p="http://schemas.microsoft.com/office/2006/metadata/properties" xmlns:ns3="7aabf9f1-8b9b-4177-b944-7bdb03ae42fe" xmlns:ns4="4dd1d6fd-c19c-44c5-84d6-638c0a6556a8" targetNamespace="http://schemas.microsoft.com/office/2006/metadata/properties" ma:root="true" ma:fieldsID="b8515cbf629ca600ae8ea26b2399bcc5" ns3:_="" ns4:_="">
    <xsd:import namespace="7aabf9f1-8b9b-4177-b944-7bdb03ae42fe"/>
    <xsd:import namespace="4dd1d6fd-c19c-44c5-84d6-638c0a6556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ath_Settings" minOccurs="0"/>
                <xsd:element ref="ns3:Distribution_Groups" minOccurs="0"/>
                <xsd:element ref="ns3:LMS_Mappin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bf9f1-8b9b-4177-b944-7bdb03ae42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CultureName" ma:index="14" nillable="true" ma:displayName="Culture Name" ma:internalName="CultureName">
      <xsd:simpleType>
        <xsd:restriction base="dms:Text"/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msChannelId" ma:index="16" nillable="true" ma:displayName="Teams Channel Id" ma:internalName="TeamsChannelId">
      <xsd:simpleType>
        <xsd:restriction base="dms:Text"/>
      </xsd:simpleType>
    </xsd:element>
    <xsd:element name="Owner" ma:index="17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IsNotebookLocked" ma:index="28" nillable="true" ma:displayName="Is Notebook Locked" ma:internalName="IsNotebookLocked">
      <xsd:simpleType>
        <xsd:restriction base="dms:Boolean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ath_Settings" ma:index="37" nillable="true" ma:displayName="Math Settings" ma:internalName="Math_Settings">
      <xsd:simpleType>
        <xsd:restriction base="dms:Text"/>
      </xsd:simpleType>
    </xsd:element>
    <xsd:element name="Distribution_Groups" ma:index="38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9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1d6fd-c19c-44c5-84d6-638c0a6556a8" elementFormDefault="qualified">
    <xsd:import namespace="http://schemas.microsoft.com/office/2006/documentManagement/types"/>
    <xsd:import namespace="http://schemas.microsoft.com/office/infopath/2007/PartnerControls"/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1D7DF-6048-4B4C-A5CD-289C2DD3D5CF}">
  <ds:schemaRefs>
    <ds:schemaRef ds:uri="http://schemas.microsoft.com/office/2006/metadata/properties"/>
    <ds:schemaRef ds:uri="http://schemas.microsoft.com/office/infopath/2007/PartnerControls"/>
    <ds:schemaRef ds:uri="7aabf9f1-8b9b-4177-b944-7bdb03ae42fe"/>
  </ds:schemaRefs>
</ds:datastoreItem>
</file>

<file path=customXml/itemProps2.xml><?xml version="1.0" encoding="utf-8"?>
<ds:datastoreItem xmlns:ds="http://schemas.openxmlformats.org/officeDocument/2006/customXml" ds:itemID="{DA9D956B-6D36-4570-9B0F-4B1DBEEBC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abf9f1-8b9b-4177-b944-7bdb03ae42fe"/>
    <ds:schemaRef ds:uri="4dd1d6fd-c19c-44c5-84d6-638c0a6556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5D284C-5C84-40D1-B46B-C8E395B035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6DFC93-3548-440D-9B00-3D53FECCB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tf44563831_win32</Template>
  <TotalTime>0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2022-12-01T10:39:00Z</dcterms:created>
  <dcterms:modified xsi:type="dcterms:W3CDTF">2022-12-02T12:19:00Z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0x010100780655427F1DF4438E0B37CF7AD8FB8B</vt:lpwstr>
  </property>
</Properties>
</file>