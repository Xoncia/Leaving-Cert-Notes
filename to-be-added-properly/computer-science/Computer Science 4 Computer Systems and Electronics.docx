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5013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8"/>
        <w:gridCol w:w="3486"/>
        <w:gridCol w:w="270"/>
        <w:gridCol w:w="4996"/>
      </w:tblGrid>
      <w:tr w:rsidRPr="00535B70" w:rsidR="004E3939" w:rsidTr="6C874105" w14:paraId="14EB8C41" w14:textId="77777777">
        <w:trPr>
          <w:trHeight w:val="183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shd w:val="clear" w:color="auto" w:fill="auto"/>
            <w:tcMar/>
            <w:vAlign w:val="center"/>
          </w:tcPr>
          <w:p w:rsidRPr="00535B70" w:rsidR="004269E1" w:rsidP="001359FD" w:rsidRDefault="00946F7C" w14:paraId="65B485C3" w14:textId="399A98E7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 xml:space="preserve">Computer Systems </w:t>
            </w:r>
            <w:r w:rsidR="00C940FD">
              <w:rPr>
                <w:lang w:val="en-GB"/>
              </w:rPr>
              <w:t>13 - Logic Gates 3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4269E1" w:rsidP="007D7436" w:rsidRDefault="004269E1" w14:paraId="597C75A9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  <w:vAlign w:val="center"/>
          </w:tcPr>
          <w:p w:rsidRPr="003F59A9" w:rsidR="004269E1" w:rsidP="6C874105" w:rsidRDefault="00EC697E" w14:paraId="16BABCD9" w14:textId="4BC34165">
            <w:pPr>
              <w:pStyle w:val="Heading1"/>
              <w:rPr>
                <w:lang w:val="en-GB"/>
              </w:rPr>
            </w:pPr>
            <w:r w:rsidRPr="6C874105" w:rsidR="00EC697E">
              <w:rPr>
                <w:lang w:val="en-GB"/>
              </w:rPr>
              <w:t xml:space="preserve">Computer Systems </w:t>
            </w:r>
            <w:r w:rsidRPr="6C874105" w:rsidR="00912F91">
              <w:rPr>
                <w:lang w:val="en-GB"/>
              </w:rPr>
              <w:t>1</w:t>
            </w:r>
            <w:r w:rsidRPr="6C874105" w:rsidR="1009E3EF">
              <w:rPr>
                <w:lang w:val="en-GB"/>
              </w:rPr>
              <w:t>4</w:t>
            </w:r>
            <w:r w:rsidRPr="6C874105" w:rsidR="00EC697E">
              <w:rPr>
                <w:lang w:val="en-GB"/>
              </w:rPr>
              <w:t xml:space="preserve">  -  </w:t>
            </w:r>
            <w:r w:rsidRPr="6C874105" w:rsidR="003F59A9">
              <w:rPr>
                <w:lang w:val="en-GB"/>
              </w:rPr>
              <w:t>Boolean</w:t>
            </w:r>
            <w:r w:rsidRPr="6C874105" w:rsidR="00CD6B36">
              <w:rPr>
                <w:lang w:val="en-GB"/>
              </w:rPr>
              <w:t xml:space="preserve"> Op</w:t>
            </w:r>
            <w:r w:rsidRPr="6C874105" w:rsidR="00002046">
              <w:rPr>
                <w:lang w:val="en-GB"/>
              </w:rPr>
              <w:t>s</w:t>
            </w:r>
          </w:p>
        </w:tc>
      </w:tr>
      <w:tr w:rsidRPr="00535B70" w:rsidR="004E3939" w:rsidTr="6C874105" w14:paraId="58F2BE82" w14:textId="77777777">
        <w:trPr>
          <w:trHeight w:val="5467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="00D740A8" w:rsidP="00965032" w:rsidRDefault="00965032" w14:paraId="65589481" w14:textId="77777777">
            <w:pPr>
              <w:pStyle w:val="Heading1"/>
              <w:jc w:val="center"/>
              <w:rPr>
                <w:lang w:val="en-IE"/>
              </w:rPr>
            </w:pPr>
            <w:r>
              <w:rPr>
                <w:lang w:val="en-IE"/>
              </w:rPr>
              <w:t>Combined logic gates</w:t>
            </w:r>
          </w:p>
          <w:p w:rsidRPr="00965032" w:rsidR="00965032" w:rsidP="00965032" w:rsidRDefault="00B56680" w14:paraId="584D18DC" w14:textId="12657B2E">
            <w:pPr>
              <w:rPr>
                <w:lang w:val="en-IE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2D87591E" wp14:editId="443D3CB7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373380</wp:posOffset>
                  </wp:positionV>
                  <wp:extent cx="2695575" cy="787400"/>
                  <wp:effectExtent l="0" t="0" r="9525" b="0"/>
                  <wp:wrapTight wrapText="bothSides">
                    <wp:wrapPolygon edited="0">
                      <wp:start x="0" y="0"/>
                      <wp:lineTo x="0" y="20903"/>
                      <wp:lineTo x="21524" y="20903"/>
                      <wp:lineTo x="21524" y="0"/>
                      <wp:lineTo x="0" y="0"/>
                    </wp:wrapPolygon>
                  </wp:wrapTight>
                  <wp:docPr id="51" name="Picture 51" descr="Logic Circ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Logic Circu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5032">
              <w:rPr>
                <w:lang w:val="en-IE"/>
              </w:rPr>
              <w:t>Does this sequence of gates and</w:t>
            </w:r>
            <w:r w:rsidR="00E126CF">
              <w:rPr>
                <w:lang w:val="en-IE"/>
              </w:rPr>
              <w:t xml:space="preserve"> the</w:t>
            </w:r>
            <w:r w:rsidR="00965032">
              <w:rPr>
                <w:lang w:val="en-IE"/>
              </w:rPr>
              <w:t xml:space="preserve"> truth table make sense? Mark the </w:t>
            </w:r>
            <w:r w:rsidR="00E126CF">
              <w:rPr>
                <w:lang w:val="en-IE"/>
              </w:rPr>
              <w:t>logic gates</w:t>
            </w:r>
          </w:p>
          <w:p w:rsidR="00965032" w:rsidP="00965032" w:rsidRDefault="00965032" w14:paraId="22AD3BD9" w14:textId="18D69E49">
            <w:pPr>
              <w:rPr>
                <w:lang w:val="en-IE"/>
              </w:rPr>
            </w:pPr>
          </w:p>
          <w:p w:rsidR="00965032" w:rsidP="00965032" w:rsidRDefault="007C2351" w14:paraId="67B28014" w14:textId="79CCFDA3">
            <w:pPr>
              <w:rPr>
                <w:lang w:val="en-IE"/>
              </w:rPr>
            </w:pPr>
            <w:r>
              <w:rPr>
                <w:lang w:val="en-IE"/>
              </w:rPr>
              <w:t>Construct the truth table for this example</w:t>
            </w:r>
          </w:p>
          <w:p w:rsidR="00965032" w:rsidP="00965032" w:rsidRDefault="00312B88" w14:paraId="36953A5C" w14:textId="6AF1ED04">
            <w:pPr>
              <w:rPr>
                <w:rFonts w:ascii="Rockwell" w:hAnsi="Rockwell" w:cs="Tahoma"/>
                <w:b/>
                <w:noProof/>
                <w:lang w:val="en-GB"/>
              </w:rPr>
            </w:pPr>
            <w:r w:rsidRPr="00312B88">
              <w:rPr>
                <w:lang w:val="en-IE"/>
              </w:rPr>
              <w:drawing>
                <wp:anchor distT="0" distB="0" distL="114300" distR="114300" simplePos="0" relativeHeight="251695104" behindDoc="0" locked="0" layoutInCell="1" allowOverlap="1" wp14:anchorId="2B243AE7" wp14:editId="133B7A77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859155</wp:posOffset>
                  </wp:positionV>
                  <wp:extent cx="1765295" cy="1251585"/>
                  <wp:effectExtent l="0" t="0" r="6985" b="5715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29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2351">
              <w:rPr>
                <w:rFonts w:ascii="Rockwell" w:hAnsi="Rockwell" w:cs="Tahoma"/>
                <w:b/>
                <w:noProof/>
                <w:lang w:val="en-GB"/>
              </w:rPr>
              <w:drawing>
                <wp:inline distT="0" distB="0" distL="0" distR="0" wp14:anchorId="501DAD63" wp14:editId="328B4888">
                  <wp:extent cx="2878348" cy="977900"/>
                  <wp:effectExtent l="0" t="0" r="0" b="0"/>
                  <wp:docPr id="52" name="Picture 5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096" cy="979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B56680" w:rsidR="00B56680" w:rsidP="00B56680" w:rsidRDefault="00B56680" w14:paraId="350F5BB8" w14:textId="70E58DB9">
            <w:pPr>
              <w:rPr>
                <w:lang w:val="en-IE"/>
              </w:rPr>
            </w:pPr>
          </w:p>
          <w:p w:rsidR="00B56680" w:rsidP="00B56680" w:rsidRDefault="00B56680" w14:paraId="5C9D3FEF" w14:textId="1A7469F3">
            <w:pPr>
              <w:rPr>
                <w:rFonts w:ascii="Rockwell" w:hAnsi="Rockwell" w:cs="Tahoma"/>
                <w:b/>
                <w:noProof/>
                <w:lang w:val="en-GB"/>
              </w:rPr>
            </w:pPr>
          </w:p>
          <w:p w:rsidR="00B56680" w:rsidP="00B56680" w:rsidRDefault="00B56680" w14:paraId="0925951A" w14:textId="63FFE49B">
            <w:pPr>
              <w:rPr>
                <w:lang w:val="en-IE"/>
              </w:rPr>
            </w:pPr>
          </w:p>
          <w:p w:rsidR="00B56680" w:rsidP="00B56680" w:rsidRDefault="00B56680" w14:paraId="1D257CB1" w14:textId="77777777">
            <w:pPr>
              <w:rPr>
                <w:lang w:val="en-IE"/>
              </w:rPr>
            </w:pPr>
          </w:p>
          <w:p w:rsidRPr="00B56680" w:rsidR="00312B88" w:rsidP="00B56680" w:rsidRDefault="00312B88" w14:paraId="34BE0B66" w14:textId="540D4BE5">
            <w:pPr>
              <w:rPr>
                <w:lang w:val="en-IE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7A6EE0" w:rsidP="007D7436" w:rsidRDefault="007A6EE0" w14:paraId="79C82856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="00485F23" w:rsidP="00CD6B36" w:rsidRDefault="00CD6B36" w14:paraId="2F98E5EF" w14:textId="77777777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Boolean Operators</w:t>
            </w:r>
            <w:r w:rsidR="00897DFD">
              <w:rPr>
                <w:lang w:val="en-GB"/>
              </w:rPr>
              <w:t xml:space="preserve"> </w:t>
            </w:r>
          </w:p>
          <w:p w:rsidR="00897DFD" w:rsidP="00897DFD" w:rsidRDefault="002B2575" w14:paraId="4A2350E2" w14:textId="77777777">
            <w:pPr>
              <w:rPr>
                <w:lang w:val="en-GB"/>
              </w:rPr>
            </w:pPr>
            <w:r>
              <w:rPr>
                <w:lang w:val="en-GB"/>
              </w:rPr>
              <w:t>Logic gates are based on Boolean algebra so at any point</w:t>
            </w:r>
            <w:r w:rsidR="000D5CE2">
              <w:rPr>
                <w:lang w:val="en-GB"/>
              </w:rPr>
              <w:t xml:space="preserve"> in any terminal</w:t>
            </w:r>
            <w:r>
              <w:rPr>
                <w:lang w:val="en-GB"/>
              </w:rPr>
              <w:t xml:space="preserve"> </w:t>
            </w:r>
            <w:r w:rsidR="00AE5EF3">
              <w:rPr>
                <w:lang w:val="en-GB"/>
              </w:rPr>
              <w:t xml:space="preserve">the state </w:t>
            </w:r>
            <w:r w:rsidR="000D5CE2">
              <w:rPr>
                <w:lang w:val="en-GB"/>
              </w:rPr>
              <w:t>is</w:t>
            </w:r>
            <w:r w:rsidR="00AE5EF3">
              <w:rPr>
                <w:lang w:val="en-GB"/>
              </w:rPr>
              <w:t xml:space="preserve"> either</w:t>
            </w:r>
            <w:r w:rsidR="000D5CE2">
              <w:rPr>
                <w:lang w:val="en-GB"/>
              </w:rPr>
              <w:t xml:space="preserve"> true or false (on or off</w:t>
            </w:r>
            <w:r w:rsidR="00AE5EF3">
              <w:rPr>
                <w:lang w:val="en-GB"/>
              </w:rPr>
              <w:t xml:space="preserve"> or 1/0</w:t>
            </w:r>
            <w:r w:rsidR="000D5CE2">
              <w:rPr>
                <w:lang w:val="en-GB"/>
              </w:rPr>
              <w:t>)</w:t>
            </w:r>
            <w:r w:rsidR="00AE5EF3">
              <w:rPr>
                <w:lang w:val="en-GB"/>
              </w:rPr>
              <w:t xml:space="preserve">. </w:t>
            </w:r>
          </w:p>
          <w:p w:rsidR="00AE5EF3" w:rsidP="00897DFD" w:rsidRDefault="00AE5EF3" w14:paraId="5FDE5416" w14:textId="77777777">
            <w:pPr>
              <w:rPr>
                <w:lang w:val="en-GB"/>
              </w:rPr>
            </w:pPr>
          </w:p>
          <w:p w:rsidR="00AE5EF3" w:rsidP="00897DFD" w:rsidRDefault="00322094" w14:paraId="7D43D58B" w14:textId="77777777">
            <w:pPr>
              <w:rPr>
                <w:lang w:val="en-GB"/>
              </w:rPr>
            </w:pPr>
            <w:r>
              <w:rPr>
                <w:lang w:val="en-GB"/>
              </w:rPr>
              <w:t>This is also how keywords searches of databases or search engines like Google wor</w:t>
            </w:r>
            <w:r w:rsidR="004F1609">
              <w:rPr>
                <w:lang w:val="en-GB"/>
              </w:rPr>
              <w:t>k</w:t>
            </w:r>
          </w:p>
          <w:p w:rsidR="004F1609" w:rsidP="00897DFD" w:rsidRDefault="004F1609" w14:paraId="56A07803" w14:textId="4139178A">
            <w:pPr>
              <w:rPr>
                <w:lang w:val="en-GB"/>
              </w:rPr>
            </w:pPr>
          </w:p>
          <w:p w:rsidRPr="00897DFD" w:rsidR="004F1609" w:rsidP="00897DFD" w:rsidRDefault="004F1609" w14:paraId="037FCD47" w14:textId="4648ECF0">
            <w:pPr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2B11681C" wp14:editId="06CB3448">
                  <wp:simplePos x="0" y="0"/>
                  <wp:positionH relativeFrom="column">
                    <wp:posOffset>270510</wp:posOffset>
                  </wp:positionH>
                  <wp:positionV relativeFrom="paragraph">
                    <wp:posOffset>23495</wp:posOffset>
                  </wp:positionV>
                  <wp:extent cx="2483485" cy="2483485"/>
                  <wp:effectExtent l="0" t="0" r="0" b="0"/>
                  <wp:wrapNone/>
                  <wp:docPr id="58" name="Picture 58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248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Pr="00535B70" w:rsidR="004E3939" w:rsidTr="6C874105" w14:paraId="50447709" w14:textId="77777777">
        <w:trPr>
          <w:trHeight w:val="20"/>
        </w:trPr>
        <w:tc>
          <w:tcPr>
            <w:tcW w:w="4944" w:type="dxa"/>
            <w:gridSpan w:val="2"/>
            <w:tcBorders>
              <w:top w:val="nil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shd w:val="clear" w:color="auto" w:fill="auto"/>
            <w:tcMar/>
          </w:tcPr>
          <w:p w:rsidRPr="00244290" w:rsidR="000C4BCA" w:rsidP="00D740A8" w:rsidRDefault="000C4BCA" w14:paraId="46205729" w14:textId="1ADFCDC1">
            <w:pPr>
              <w:pStyle w:val="NoSpacing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7A6EE0" w:rsidP="007D7436" w:rsidRDefault="007A6EE0" w14:paraId="61BCA39F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nil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="007A6EE0" w:rsidP="00485F23" w:rsidRDefault="007A6EE0" w14:paraId="6C5A01C8" w14:textId="77777777">
            <w:pPr>
              <w:tabs>
                <w:tab w:val="left" w:pos="1305"/>
              </w:tabs>
              <w:jc w:val="center"/>
              <w:rPr>
                <w:i/>
                <w:iCs/>
                <w:lang w:val="en-GB"/>
              </w:rPr>
            </w:pPr>
          </w:p>
          <w:p w:rsidRPr="00485F23" w:rsidR="00C736F6" w:rsidP="00485F23" w:rsidRDefault="00C736F6" w14:paraId="0BFBA70E" w14:textId="411561E9">
            <w:pPr>
              <w:tabs>
                <w:tab w:val="left" w:pos="1305"/>
              </w:tabs>
              <w:jc w:val="center"/>
              <w:rPr>
                <w:i/>
                <w:iCs/>
                <w:lang w:val="en-GB"/>
              </w:rPr>
            </w:pPr>
          </w:p>
        </w:tc>
      </w:tr>
      <w:tr w:rsidRPr="00535B70" w:rsidR="004E3939" w:rsidTr="6C874105" w14:paraId="3FF4B76B" w14:textId="77777777">
        <w:trPr>
          <w:trHeight w:val="170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nil"/>
              <w:bottom w:val="single" w:color="147ABD" w:themeColor="accent1" w:sz="24" w:space="0"/>
              <w:right w:val="nil"/>
            </w:tcBorders>
            <w:tcMar/>
          </w:tcPr>
          <w:p w:rsidRPr="00535B70" w:rsidR="007D7436" w:rsidP="00270788" w:rsidRDefault="007D7436" w14:paraId="6D9781E3" w14:textId="77777777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535B70" w:rsidR="007D7436" w:rsidP="007D7436" w:rsidRDefault="007D7436" w14:paraId="685ED7B3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nil"/>
              <w:bottom w:val="single" w:color="147ABD" w:themeColor="accent1" w:sz="24" w:space="0"/>
              <w:right w:val="nil"/>
            </w:tcBorders>
            <w:tcMar/>
          </w:tcPr>
          <w:p w:rsidRPr="00535B70" w:rsidR="007D7436" w:rsidP="00270788" w:rsidRDefault="007D7436" w14:paraId="1985E025" w14:textId="77777777">
            <w:pPr>
              <w:rPr>
                <w:lang w:val="en-GB"/>
              </w:rPr>
            </w:pPr>
          </w:p>
        </w:tc>
      </w:tr>
      <w:tr w:rsidRPr="00535B70" w:rsidR="004E3939" w:rsidTr="6C874105" w14:paraId="154DB338" w14:textId="77777777">
        <w:trPr>
          <w:trHeight w:val="484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  <w:vAlign w:val="center"/>
          </w:tcPr>
          <w:p w:rsidRPr="00535B70" w:rsidR="004269E1" w:rsidP="001359FD" w:rsidRDefault="000C4BCA" w14:paraId="2A2D64C1" w14:textId="65444BAB">
            <w:pPr>
              <w:pStyle w:val="Heading1"/>
              <w:jc w:val="center"/>
              <w:rPr>
                <w:lang w:val="en-GB"/>
              </w:rPr>
            </w:pPr>
            <w:r w:rsidRPr="6C874105" w:rsidR="000C4BCA">
              <w:rPr>
                <w:lang w:val="en-GB"/>
              </w:rPr>
              <w:t xml:space="preserve">Computer Systems </w:t>
            </w:r>
            <w:r w:rsidRPr="6C874105" w:rsidR="00912F91">
              <w:rPr>
                <w:lang w:val="en-GB"/>
              </w:rPr>
              <w:t>1</w:t>
            </w:r>
            <w:r w:rsidRPr="6C874105" w:rsidR="65A5D472">
              <w:rPr>
                <w:lang w:val="en-GB"/>
              </w:rPr>
              <w:t>5</w:t>
            </w:r>
            <w:r w:rsidRPr="6C874105" w:rsidR="0004580A">
              <w:rPr>
                <w:lang w:val="en-GB"/>
              </w:rPr>
              <w:t xml:space="preserve">  </w:t>
            </w:r>
            <w:r w:rsidRPr="6C874105" w:rsidR="000C4BCA">
              <w:rPr>
                <w:lang w:val="en-GB"/>
              </w:rPr>
              <w:t xml:space="preserve"> </w:t>
            </w:r>
            <w:proofErr w:type="gramStart"/>
            <w:r w:rsidRPr="6C874105" w:rsidR="000C4BCA">
              <w:rPr>
                <w:lang w:val="en-GB"/>
              </w:rPr>
              <w:t xml:space="preserve">-  </w:t>
            </w:r>
            <w:r w:rsidRPr="6C874105" w:rsidR="00CD6B36">
              <w:rPr>
                <w:lang w:val="en-GB"/>
              </w:rPr>
              <w:t>Booleans</w:t>
            </w:r>
            <w:proofErr w:type="gramEnd"/>
          </w:p>
        </w:tc>
        <w:tc>
          <w:tcPr>
            <w:tcW w:w="283" w:type="dxa"/>
            <w:tcBorders>
              <w:top w:val="nil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4269E1" w:rsidP="007D7436" w:rsidRDefault="004269E1" w14:paraId="2A7F14A2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  <w:vAlign w:val="center"/>
          </w:tcPr>
          <w:p w:rsidRPr="00535B70" w:rsidR="004269E1" w:rsidP="001359FD" w:rsidRDefault="000C4BCA" w14:paraId="6847607E" w14:textId="06604B6D">
            <w:pPr>
              <w:pStyle w:val="Heading1"/>
              <w:jc w:val="center"/>
              <w:rPr>
                <w:lang w:val="en-GB"/>
              </w:rPr>
            </w:pPr>
            <w:r w:rsidRPr="6C874105" w:rsidR="000C4BCA">
              <w:rPr>
                <w:lang w:val="en-GB"/>
              </w:rPr>
              <w:t xml:space="preserve">Computer Systems </w:t>
            </w:r>
            <w:r w:rsidRPr="6C874105" w:rsidR="00912F91">
              <w:rPr>
                <w:lang w:val="en-GB"/>
              </w:rPr>
              <w:t>1</w:t>
            </w:r>
            <w:r w:rsidRPr="6C874105" w:rsidR="060A6DB4">
              <w:rPr>
                <w:lang w:val="en-GB"/>
              </w:rPr>
              <w:t>6</w:t>
            </w:r>
            <w:r w:rsidRPr="6C874105" w:rsidR="000C4BCA">
              <w:rPr>
                <w:lang w:val="en-GB"/>
              </w:rPr>
              <w:t xml:space="preserve"> </w:t>
            </w:r>
            <w:r w:rsidRPr="6C874105" w:rsidR="000C4BCA">
              <w:rPr>
                <w:lang w:val="en-GB"/>
              </w:rPr>
              <w:t xml:space="preserve"> </w:t>
            </w:r>
            <w:r w:rsidRPr="6C874105" w:rsidR="0042603F">
              <w:rPr>
                <w:lang w:val="en-GB"/>
              </w:rPr>
              <w:t>-</w:t>
            </w:r>
            <w:r w:rsidRPr="6C874105" w:rsidR="0042603F">
              <w:rPr>
                <w:lang w:val="en-GB"/>
              </w:rPr>
              <w:t xml:space="preserve"> </w:t>
            </w:r>
            <w:r w:rsidRPr="6C874105" w:rsidR="00954130">
              <w:rPr>
                <w:lang w:val="en-GB"/>
              </w:rPr>
              <w:t>Exam Qs</w:t>
            </w:r>
          </w:p>
        </w:tc>
      </w:tr>
      <w:tr w:rsidRPr="00535B70" w:rsidR="004E3939" w:rsidTr="6C874105" w14:paraId="35F03B3C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51539" w:rsidRDefault="00D47C2D" w14:paraId="226A0B43" w14:textId="4B08B432">
            <w:p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="008D3485">
              <w:rPr>
                <w:lang w:val="en-GB"/>
              </w:rPr>
              <w:t>AND</w:t>
            </w:r>
            <w:r>
              <w:rPr>
                <w:lang w:val="en-GB"/>
              </w:rPr>
              <w:t xml:space="preserve"> B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359FD" w:rsidRDefault="00EC697E" w14:paraId="376DEFB4" w14:textId="77777777">
            <w:pPr>
              <w:pStyle w:val="NoSpacing"/>
              <w:jc w:val="center"/>
              <w:rPr>
                <w:lang w:val="en-GB"/>
              </w:rPr>
            </w:pPr>
            <w:r w:rsidRPr="00535B70">
              <w:rPr>
                <w:rFonts w:ascii="Rockwell" w:hAnsi="Rockwell" w:eastAsia="Rockwell" w:cs="Tahoma"/>
                <w:noProof/>
                <w:sz w:val="24"/>
                <w:szCs w:val="24"/>
                <w:lang w:val="en-GB" w:bidi="en-GB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7D7436" w:rsidRDefault="00EC697E" w14:paraId="0F919D8B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 w:val="restart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="00C0240D" w:rsidP="00C94AFE" w:rsidRDefault="008728D6" w14:paraId="006584DE" w14:textId="436978B9">
            <w:pPr>
              <w:pStyle w:val="Heading1"/>
              <w:jc w:val="center"/>
              <w:rPr>
                <w:lang w:val="en-GB"/>
              </w:rPr>
            </w:pPr>
            <w:r w:rsidRPr="008728D6">
              <w:rPr>
                <w:rFonts w:ascii="Rockwell" w:hAnsi="Rockwell" w:cs="Tahoma"/>
                <w:sz w:val="24"/>
                <w:szCs w:val="24"/>
                <w:lang w:val="en-GB"/>
              </w:rPr>
              <w:drawing>
                <wp:anchor distT="0" distB="0" distL="114300" distR="114300" simplePos="0" relativeHeight="251704320" behindDoc="1" locked="0" layoutInCell="1" allowOverlap="1" wp14:anchorId="36499C32" wp14:editId="4719C96F">
                  <wp:simplePos x="0" y="0"/>
                  <wp:positionH relativeFrom="column">
                    <wp:posOffset>449459</wp:posOffset>
                  </wp:positionH>
                  <wp:positionV relativeFrom="paragraph">
                    <wp:posOffset>1286510</wp:posOffset>
                  </wp:positionV>
                  <wp:extent cx="2159000" cy="2386263"/>
                  <wp:effectExtent l="0" t="0" r="0" b="0"/>
                  <wp:wrapTight wrapText="bothSides">
                    <wp:wrapPolygon edited="0">
                      <wp:start x="0" y="0"/>
                      <wp:lineTo x="0" y="21387"/>
                      <wp:lineTo x="21346" y="21387"/>
                      <wp:lineTo x="21346" y="0"/>
                      <wp:lineTo x="0" y="0"/>
                    </wp:wrapPolygon>
                  </wp:wrapTight>
                  <wp:docPr id="56" name="Picture 5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Diagram&#10;&#10;Description automatically generated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32" t="19512" r="31204"/>
                          <a:stretch/>
                        </pic:blipFill>
                        <pic:spPr bwMode="auto">
                          <a:xfrm>
                            <a:off x="0" y="0"/>
                            <a:ext cx="2159000" cy="2386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275110" w:rsidR="004E3939">
              <w:rPr>
                <w:rFonts w:ascii="Rockwell" w:hAnsi="Rockwell" w:cs="Tahoma"/>
                <w:sz w:val="24"/>
                <w:szCs w:val="24"/>
                <w:lang w:val="en-GB"/>
              </w:rPr>
              <w:drawing>
                <wp:anchor distT="0" distB="0" distL="114300" distR="114300" simplePos="0" relativeHeight="251701248" behindDoc="1" locked="0" layoutInCell="1" allowOverlap="1" wp14:anchorId="4759AB60" wp14:editId="007D8E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41910</wp:posOffset>
                  </wp:positionV>
                  <wp:extent cx="3035300" cy="1155700"/>
                  <wp:effectExtent l="0" t="0" r="0" b="6350"/>
                  <wp:wrapTight wrapText="bothSides">
                    <wp:wrapPolygon edited="0">
                      <wp:start x="0" y="0"/>
                      <wp:lineTo x="0" y="21363"/>
                      <wp:lineTo x="21419" y="21363"/>
                      <wp:lineTo x="21419" y="0"/>
                      <wp:lineTo x="0" y="0"/>
                    </wp:wrapPolygon>
                  </wp:wrapTight>
                  <wp:docPr id="54" name="Picture 5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 descr="Graphical user interface, text&#10;&#10;Description automatically generated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68" t="32404" r="23363" b="30662"/>
                          <a:stretch/>
                        </pic:blipFill>
                        <pic:spPr bwMode="auto">
                          <a:xfrm>
                            <a:off x="0" y="0"/>
                            <a:ext cx="3035300" cy="115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535B70" w:rsidR="00EC697E" w:rsidP="00E57545" w:rsidRDefault="00EC697E" w14:paraId="4C06A4E1" w14:textId="343A80BC">
            <w:pPr>
              <w:rPr>
                <w:lang w:val="en-GB"/>
              </w:rPr>
            </w:pPr>
          </w:p>
        </w:tc>
      </w:tr>
      <w:tr w:rsidRPr="00535B70" w:rsidR="004E3939" w:rsidTr="6C874105" w14:paraId="3B70C4CF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51539" w:rsidRDefault="00D47C2D" w14:paraId="32929056" w14:textId="2F2218F5">
            <w:p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="001169E9">
              <w:rPr>
                <w:lang w:val="en-GB"/>
              </w:rPr>
              <w:t>XOR</w:t>
            </w:r>
            <w:r w:rsidR="008D3485">
              <w:rPr>
                <w:lang w:val="en-GB"/>
              </w:rPr>
              <w:t xml:space="preserve"> </w:t>
            </w:r>
            <w:r>
              <w:rPr>
                <w:lang w:val="en-GB"/>
              </w:rPr>
              <w:t>B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D47C2D" w:rsidRDefault="00D47C2D" w14:paraId="06119E54" w14:textId="297D20BF">
            <w:pPr>
              <w:rPr>
                <w:lang w:val="en-GB"/>
              </w:rPr>
            </w:pPr>
            <w:r>
              <w:rPr>
                <w:lang w:val="en-GB"/>
              </w:rPr>
              <w:t>A is turned on and B is turned off</w:t>
            </w: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6CF3C232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5E6DF584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4E3939" w:rsidTr="6C874105" w14:paraId="00E9B4D4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51539" w:rsidRDefault="00EC697E" w14:paraId="689D9220" w14:textId="10313227">
            <w:pPr>
              <w:rPr>
                <w:lang w:val="en-GB"/>
              </w:rPr>
            </w:pP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D47C2D" w:rsidRDefault="00D47C2D" w14:paraId="703B1CB4" w14:textId="047CC9A0">
            <w:pPr>
              <w:rPr>
                <w:lang w:val="en-GB"/>
              </w:rPr>
            </w:pPr>
            <w:r>
              <w:rPr>
                <w:lang w:val="en-GB"/>
              </w:rPr>
              <w:t>B is turned on and A is turned off</w:t>
            </w: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26C907A0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09363DB3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4E3939" w:rsidTr="6C874105" w14:paraId="05AE755E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51539" w:rsidRDefault="00AF6AE1" w14:paraId="4FB07DF3" w14:textId="7F2BD8B4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D47C2D">
              <w:rPr>
                <w:lang w:val="en-GB"/>
              </w:rPr>
              <w:t xml:space="preserve">A </w:t>
            </w:r>
            <w:r w:rsidR="008D3485">
              <w:rPr>
                <w:lang w:val="en-GB"/>
              </w:rPr>
              <w:t>AND</w:t>
            </w:r>
            <w:r w:rsidR="00D47C2D">
              <w:rPr>
                <w:lang w:val="en-GB"/>
              </w:rPr>
              <w:t xml:space="preserve"> B</w:t>
            </w:r>
            <w:r>
              <w:rPr>
                <w:lang w:val="en-GB"/>
              </w:rPr>
              <w:t xml:space="preserve">) </w:t>
            </w:r>
            <w:r w:rsidR="008D3485">
              <w:rPr>
                <w:lang w:val="en-GB"/>
              </w:rPr>
              <w:t>NOT</w:t>
            </w:r>
            <w:r>
              <w:rPr>
                <w:lang w:val="en-GB"/>
              </w:rPr>
              <w:t xml:space="preserve"> C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AF6AE1" w:rsidRDefault="00AF6AE1" w14:paraId="20CAD05B" w14:textId="308A6BA7">
            <w:pPr>
              <w:rPr>
                <w:lang w:val="en-GB"/>
              </w:rPr>
            </w:pPr>
            <w:r>
              <w:rPr>
                <w:lang w:val="en-GB"/>
              </w:rPr>
              <w:t>A and B are on but not C</w:t>
            </w: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1FA7F466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0957BB05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4E3939" w:rsidTr="6C874105" w14:paraId="7B04D672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51539" w:rsidRDefault="001169E9" w14:paraId="1E4225E5" w14:textId="73C0C279">
            <w:pPr>
              <w:rPr>
                <w:lang w:val="en-GB"/>
              </w:rPr>
            </w:pPr>
            <w:r>
              <w:rPr>
                <w:lang w:val="en-GB"/>
              </w:rPr>
              <w:t>A OR B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3B022E" w:rsidRDefault="00EC697E" w14:paraId="10D93802" w14:textId="7030E15A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78465DEE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3E8E7AAB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4E3939" w:rsidTr="6C874105" w14:paraId="039167FA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151539" w:rsidRDefault="00411E6E" w14:paraId="355859AF" w14:textId="1C16B93B">
            <w:p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r w:rsidR="00B710A9">
              <w:rPr>
                <w:lang w:val="en-GB"/>
              </w:rPr>
              <w:t>AND (B OR C)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3B022E" w:rsidRDefault="00EC697E" w14:paraId="03A3DBF0" w14:textId="23AB48CC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403937DE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6E210388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4E3939" w:rsidTr="6C874105" w14:paraId="56F0166B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151539" w:rsidRDefault="00EC697E" w14:paraId="62390A70" w14:textId="37212C65">
            <w:pPr>
              <w:rPr>
                <w:lang w:val="en-GB"/>
              </w:rPr>
            </w:pP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B710A9" w:rsidRDefault="00B710A9" w14:paraId="7C4EA720" w14:textId="5BA1CBB5">
            <w:pPr>
              <w:rPr>
                <w:lang w:val="en-GB"/>
              </w:rPr>
            </w:pPr>
            <w:r>
              <w:rPr>
                <w:lang w:val="en-GB"/>
              </w:rPr>
              <w:t>B turned on and either A or C</w:t>
            </w: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706E7780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58EB5386" w14:textId="77777777">
            <w:pPr>
              <w:pStyle w:val="Text1"/>
              <w:rPr>
                <w:lang w:val="en-GB"/>
              </w:rPr>
            </w:pPr>
          </w:p>
        </w:tc>
      </w:tr>
    </w:tbl>
    <w:p w:rsidRPr="00535B70" w:rsidR="003E60A1" w:rsidP="003E60A1" w:rsidRDefault="003E60A1" w14:paraId="4446A9A3" w14:textId="22F4053D">
      <w:pPr>
        <w:rPr>
          <w:rFonts w:ascii="Rockwell" w:hAnsi="Rockwell" w:cs="Tahoma"/>
          <w:b/>
          <w:sz w:val="24"/>
          <w:szCs w:val="24"/>
          <w:lang w:val="en-GB"/>
        </w:rPr>
      </w:pPr>
    </w:p>
    <w:p w:rsidRPr="00535B70" w:rsidR="002B698E" w:rsidP="003E60A1" w:rsidRDefault="002B698E" w14:paraId="4A7B37FE" w14:textId="75C07020">
      <w:pPr>
        <w:rPr>
          <w:rFonts w:ascii="Rockwell" w:hAnsi="Rockwell" w:cs="Tahoma"/>
          <w:b/>
          <w:sz w:val="24"/>
          <w:szCs w:val="24"/>
          <w:lang w:val="en-GB"/>
        </w:rPr>
      </w:pPr>
    </w:p>
    <w:tbl>
      <w:tblPr>
        <w:tblStyle w:val="TableGrid"/>
        <w:tblW w:w="5000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1"/>
        <w:gridCol w:w="3431"/>
        <w:gridCol w:w="283"/>
        <w:gridCol w:w="1482"/>
        <w:gridCol w:w="3417"/>
      </w:tblGrid>
      <w:tr w:rsidRPr="00535B70" w:rsidR="004D5042" w:rsidTr="007857FF" w14:paraId="6A0B9954" w14:textId="77777777">
        <w:trPr>
          <w:trHeight w:val="1134"/>
        </w:trPr>
        <w:tc>
          <w:tcPr>
            <w:tcW w:w="4962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shd w:val="clear" w:color="auto" w:fill="auto"/>
            <w:vAlign w:val="center"/>
          </w:tcPr>
          <w:p w:rsidR="004D5042" w:rsidP="007A279A" w:rsidRDefault="00C02BF2" w14:paraId="09A97170" w14:textId="10F3D4BF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</w:t>
            </w:r>
            <w:r w:rsidR="000C4BCA">
              <w:rPr>
                <w:lang w:val="en-GB"/>
              </w:rPr>
              <w:t>__________</w:t>
            </w:r>
          </w:p>
          <w:p w:rsidR="00C02BF2" w:rsidP="00C02BF2" w:rsidRDefault="00C02BF2" w14:paraId="402A7799" w14:textId="0FDEFAE8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</w:t>
            </w:r>
            <w:r w:rsidR="000C4BCA">
              <w:rPr>
                <w:lang w:val="en-GB"/>
              </w:rPr>
              <w:t>__________</w:t>
            </w:r>
          </w:p>
          <w:p w:rsidRPr="00C02BF2" w:rsidR="00C02BF2" w:rsidP="00C02BF2" w:rsidRDefault="00C02BF2" w14:paraId="25D2E090" w14:textId="1A56B50C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</w:t>
            </w:r>
            <w:r w:rsidR="000C4BCA">
              <w:rPr>
                <w:lang w:val="en-GB"/>
              </w:rPr>
              <w:t>__________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C54F42" w:themeColor="accent4" w:sz="24" w:space="0"/>
              <w:right w:val="single" w:color="C54F42" w:themeColor="accent4" w:sz="24" w:space="0"/>
            </w:tcBorders>
          </w:tcPr>
          <w:p w:rsidRPr="00535B70" w:rsidR="004D5042" w:rsidP="00270788" w:rsidRDefault="004D5042" w14:paraId="25FDB31B" w14:textId="7FE65750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vAlign w:val="center"/>
          </w:tcPr>
          <w:p w:rsidR="000C4BCA" w:rsidP="000C4BCA" w:rsidRDefault="000C4BCA" w14:paraId="1CC66226" w14:textId="376E6D64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:rsidR="000C4BCA" w:rsidP="000C4BCA" w:rsidRDefault="000C4BCA" w14:paraId="01B0007C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:rsidRPr="00535B70" w:rsidR="004D5042" w:rsidP="000C4BCA" w:rsidRDefault="000C4BCA" w14:paraId="74B8A129" w14:textId="580F3CC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Pr="00535B70" w:rsidR="000C4BCA" w:rsidTr="007857FF" w14:paraId="6DF7E06D" w14:textId="77777777">
        <w:tc>
          <w:tcPr>
            <w:tcW w:w="1531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0C4BCA" w:rsidP="000C4BCA" w:rsidRDefault="000C4BCA" w14:paraId="5A061A09" w14:textId="77777777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1D116413" wp14:editId="3F38E6E6">
                      <wp:extent cx="723900" cy="723900"/>
                      <wp:effectExtent l="0" t="0" r="0" b="0"/>
                      <wp:docPr id="118" name="Group 118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13" name="Oval 113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0C4BCA" w:rsidP="00183D5B" w:rsidRDefault="000C4BCA" w14:paraId="6685E885" w14:textId="77777777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8" style="width:57pt;height:57pt;mso-position-horizontal-relative:char;mso-position-vertical-relative:line" alt="question mark icons" coordsize="7239,7239" o:spid="_x0000_s1026" w14:anchorId="1D11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">
                      <v:oval id="Oval 113" style="position:absolute;width:7239;height:7239;visibility:visible;mso-wrap-style:square;v-text-anchor:middle" o:spid="_x0000_s1027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">
                        <v:stroke miterlimit="4" joinstyle="miter"/>
                        <v:textbox inset="0,0,0,3pt">
                          <w:txbxContent>
                            <w:p w:rsidRPr="001D49FA" w:rsidR="000C4BCA" w:rsidP="00183D5B" w:rsidRDefault="000C4BCA" w14:paraId="6685E885" w14:textId="77777777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28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535B70" w:rsidR="000C4BCA" w:rsidP="000C4BCA" w:rsidRDefault="000C4BCA" w14:paraId="3721A20A" w14:textId="5D66C9D4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/>
            <w:tcBorders>
              <w:left w:val="single" w:color="C54F42" w:themeColor="accent4" w:sz="24" w:space="0"/>
              <w:right w:val="single" w:color="C54F42" w:themeColor="accent4" w:sz="24" w:space="0"/>
            </w:tcBorders>
          </w:tcPr>
          <w:p w:rsidRPr="00535B70" w:rsidR="000C4BCA" w:rsidP="000C4BCA" w:rsidRDefault="000C4BCA" w14:paraId="20521A26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0C4BCA" w:rsidP="000C4BCA" w:rsidRDefault="000C4BCA" w14:paraId="08C1E658" w14:textId="668C6C70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04FECFAA" wp14:editId="3E715286">
                      <wp:extent cx="723900" cy="723900"/>
                      <wp:effectExtent l="0" t="0" r="0" b="0"/>
                      <wp:docPr id="125" name="Group 125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0C4BCA" w:rsidP="001D49FA" w:rsidRDefault="000C4BCA" w14:paraId="4ADC74C0" w14:textId="77777777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5" style="width:57pt;height:57pt;mso-position-horizontal-relative:char;mso-position-vertical-relative:line" alt="question mark icons" coordsize="7239,7239" o:spid="_x0000_s1029" w14:anchorId="04FECF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FVWw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">
                      <v:oval id="Oval 126" style="position:absolute;width:7239;height:7239;visibility:visible;mso-wrap-style:square;v-text-anchor:middle" o:spid="_x0000_s1030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">
                        <v:stroke miterlimit="4" joinstyle="miter"/>
                        <v:textbox inset="0,0,0,3pt">
                          <w:txbxContent>
                            <w:p w:rsidRPr="001D49FA" w:rsidR="000C4BCA" w:rsidP="001D49FA" w:rsidRDefault="000C4BCA" w14:paraId="4ADC74C0" w14:textId="77777777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31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</w:tcPr>
          <w:p w:rsidRPr="00535B70" w:rsidR="000C4BCA" w:rsidP="000C4BCA" w:rsidRDefault="000C4BCA" w14:paraId="11AE7CD6" w14:textId="48072627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Pr="00535B70" w:rsidR="000C4BCA" w:rsidTr="007857FF" w14:paraId="68100E49" w14:textId="77777777">
        <w:tc>
          <w:tcPr>
            <w:tcW w:w="4962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left w:w="115" w:type="dxa"/>
              <w:bottom w:w="432" w:type="dxa"/>
              <w:right w:w="115" w:type="dxa"/>
            </w:tcMar>
          </w:tcPr>
          <w:p w:rsidR="000C4BCA" w:rsidP="000C4BCA" w:rsidRDefault="000C4BCA" w14:paraId="62F4B731" w14:textId="3ADBD556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596800" behindDoc="1" locked="0" layoutInCell="1" allowOverlap="1" wp14:anchorId="6B327596" wp14:editId="56972BC7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3ABA60D3" w14:textId="741DEB61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0C4BCA" w:rsidP="000C4BCA" w:rsidRDefault="000C4BCA" w14:paraId="5D34290C" w14:textId="09F448E4">
            <w:pPr>
              <w:rPr>
                <w:lang w:val="en-GB"/>
              </w:rPr>
            </w:pPr>
          </w:p>
          <w:p w:rsidR="000C4BCA" w:rsidP="000C4BCA" w:rsidRDefault="000C4BCA" w14:paraId="671DE8D7" w14:textId="727898D0">
            <w:pPr>
              <w:rPr>
                <w:lang w:val="en-GB"/>
              </w:rPr>
            </w:pPr>
          </w:p>
          <w:p w:rsidR="000C4BCA" w:rsidP="000C4BCA" w:rsidRDefault="000C4BCA" w14:paraId="53544319" w14:textId="612E65F0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04992" behindDoc="1" locked="0" layoutInCell="1" allowOverlap="1" wp14:anchorId="778E2D65" wp14:editId="0AF75D38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629F098B" w14:textId="04B49193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0C4BCA" w:rsidP="000C4BCA" w:rsidRDefault="000C4BCA" w14:paraId="0AE59FC8" w14:textId="77777777">
            <w:pPr>
              <w:rPr>
                <w:lang w:val="en-GB"/>
              </w:rPr>
            </w:pPr>
          </w:p>
          <w:p w:rsidR="000C4BCA" w:rsidP="000C4BCA" w:rsidRDefault="000C4BCA" w14:paraId="04FDDA92" w14:textId="0226C38B">
            <w:pPr>
              <w:rPr>
                <w:lang w:val="en-GB"/>
              </w:rPr>
            </w:pPr>
          </w:p>
          <w:p w:rsidR="000C4BCA" w:rsidP="000C4BCA" w:rsidRDefault="000C4BCA" w14:paraId="139CEB1F" w14:textId="60BC400F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13184" behindDoc="1" locked="0" layoutInCell="1" allowOverlap="1" wp14:anchorId="7D2AF645" wp14:editId="4528DAB2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05F4B378" w14:textId="4C8EA7AE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:rsidRPr="00535B70" w:rsidR="000C4BCA" w:rsidP="000C4BCA" w:rsidRDefault="000C4BCA" w14:paraId="60A5B948" w14:textId="04DA48F9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  <w:tcMar>
              <w:left w:w="115" w:type="dxa"/>
              <w:bottom w:w="432" w:type="dxa"/>
              <w:right w:w="115" w:type="dxa"/>
            </w:tcMar>
          </w:tcPr>
          <w:p w:rsidRPr="00535B70" w:rsidR="000C4BCA" w:rsidP="000C4BCA" w:rsidRDefault="000C4BCA" w14:paraId="50C1FA13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left w:w="115" w:type="dxa"/>
              <w:bottom w:w="432" w:type="dxa"/>
              <w:right w:w="115" w:type="dxa"/>
            </w:tcMar>
          </w:tcPr>
          <w:p w:rsidR="000C4BCA" w:rsidP="000C4BCA" w:rsidRDefault="000C4BCA" w14:paraId="18C3C638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21376" behindDoc="1" locked="0" layoutInCell="1" allowOverlap="1" wp14:anchorId="265330E2" wp14:editId="60872099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29980599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0C4BCA" w:rsidP="000C4BCA" w:rsidRDefault="000C4BCA" w14:paraId="481B7B59" w14:textId="77777777">
            <w:pPr>
              <w:rPr>
                <w:lang w:val="en-GB"/>
              </w:rPr>
            </w:pPr>
          </w:p>
          <w:p w:rsidR="000C4BCA" w:rsidP="000C4BCA" w:rsidRDefault="000C4BCA" w14:paraId="6157EB15" w14:textId="77777777">
            <w:pPr>
              <w:rPr>
                <w:lang w:val="en-GB"/>
              </w:rPr>
            </w:pPr>
          </w:p>
          <w:p w:rsidR="000C4BCA" w:rsidP="000C4BCA" w:rsidRDefault="000C4BCA" w14:paraId="04E27819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29568" behindDoc="1" locked="0" layoutInCell="1" allowOverlap="1" wp14:anchorId="3AFA66E6" wp14:editId="334A4CD0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7F260708" w14:textId="45A45CC8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0C4BCA" w:rsidP="000C4BCA" w:rsidRDefault="000C4BCA" w14:paraId="70E8C7B2" w14:textId="77777777">
            <w:pPr>
              <w:rPr>
                <w:lang w:val="en-GB"/>
              </w:rPr>
            </w:pPr>
          </w:p>
          <w:p w:rsidR="000C4BCA" w:rsidP="000C4BCA" w:rsidRDefault="000C4BCA" w14:paraId="2D41F95E" w14:textId="77777777">
            <w:pPr>
              <w:rPr>
                <w:lang w:val="en-GB"/>
              </w:rPr>
            </w:pPr>
          </w:p>
          <w:p w:rsidR="000C4BCA" w:rsidP="000C4BCA" w:rsidRDefault="000C4BCA" w14:paraId="57084ECF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37760" behindDoc="1" locked="0" layoutInCell="1" allowOverlap="1" wp14:anchorId="44719770" wp14:editId="54CB6F4A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535B70" w:rsidR="000C4BCA" w:rsidP="000C4BCA" w:rsidRDefault="000C4BCA" w14:paraId="0A833EE2" w14:textId="009B6B40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</w:tc>
      </w:tr>
      <w:tr w:rsidRPr="00535B70" w:rsidR="002D7E3E" w:rsidTr="007857FF" w14:paraId="758BC8C4" w14:textId="77777777">
        <w:trPr>
          <w:trHeight w:val="170"/>
        </w:trPr>
        <w:tc>
          <w:tcPr>
            <w:tcW w:w="4962" w:type="dxa"/>
            <w:gridSpan w:val="2"/>
            <w:tcBorders>
              <w:top w:val="single" w:color="C54F42" w:themeColor="accent4" w:sz="24" w:space="0"/>
              <w:left w:val="nil"/>
              <w:bottom w:val="single" w:color="C54F42" w:themeColor="accent4" w:sz="24" w:space="0"/>
              <w:right w:val="nil"/>
            </w:tcBorders>
          </w:tcPr>
          <w:p w:rsidR="002D7E3E" w:rsidP="00270788" w:rsidRDefault="002D7E3E" w14:paraId="7D87ACCB" w14:textId="77777777">
            <w:pPr>
              <w:rPr>
                <w:lang w:val="en-GB"/>
              </w:rPr>
            </w:pPr>
          </w:p>
          <w:p w:rsidR="00C02BF2" w:rsidP="00270788" w:rsidRDefault="00C02BF2" w14:paraId="63704C6B" w14:textId="77777777">
            <w:pPr>
              <w:rPr>
                <w:lang w:val="en-GB"/>
              </w:rPr>
            </w:pPr>
          </w:p>
          <w:p w:rsidRPr="00535B70" w:rsidR="00C02BF2" w:rsidP="00270788" w:rsidRDefault="00C02BF2" w14:paraId="4B00EA79" w14:textId="29635994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535B70" w:rsidR="002D7E3E" w:rsidP="00270788" w:rsidRDefault="002D7E3E" w14:paraId="7D3009A2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color="C54F42" w:themeColor="accent4" w:sz="24" w:space="0"/>
              <w:left w:val="nil"/>
              <w:bottom w:val="single" w:color="C54F42" w:themeColor="accent4" w:sz="24" w:space="0"/>
              <w:right w:val="nil"/>
            </w:tcBorders>
          </w:tcPr>
          <w:p w:rsidRPr="00535B70" w:rsidR="002D7E3E" w:rsidP="00270788" w:rsidRDefault="002D7E3E" w14:paraId="36EE7859" w14:textId="77777777">
            <w:pPr>
              <w:rPr>
                <w:lang w:val="en-GB"/>
              </w:rPr>
            </w:pPr>
          </w:p>
        </w:tc>
      </w:tr>
      <w:tr w:rsidRPr="00535B70" w:rsidR="00A803FC" w:rsidTr="007857FF" w14:paraId="00C375BC" w14:textId="77777777">
        <w:trPr>
          <w:trHeight w:val="1134"/>
        </w:trPr>
        <w:tc>
          <w:tcPr>
            <w:tcW w:w="4962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vAlign w:val="center"/>
          </w:tcPr>
          <w:p w:rsidR="000C4BCA" w:rsidP="000C4BCA" w:rsidRDefault="000C4BCA" w14:paraId="4C0ACF3A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:rsidR="000C4BCA" w:rsidP="000C4BCA" w:rsidRDefault="000C4BCA" w14:paraId="55BCBFA2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:rsidRPr="00535B70" w:rsidR="00A803FC" w:rsidP="000C4BCA" w:rsidRDefault="000C4BCA" w14:paraId="7CF6C5D2" w14:textId="45108258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  <w:tc>
          <w:tcPr>
            <w:tcW w:w="283" w:type="dxa"/>
            <w:tcBorders>
              <w:top w:val="nil"/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</w:tcPr>
          <w:p w:rsidRPr="00535B70" w:rsidR="00A803FC" w:rsidP="00270788" w:rsidRDefault="00A803FC" w14:paraId="220FFD81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vAlign w:val="center"/>
          </w:tcPr>
          <w:p w:rsidR="000C4BCA" w:rsidP="000C4BCA" w:rsidRDefault="000C4BCA" w14:paraId="53E60F53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:rsidR="000C4BCA" w:rsidP="000C4BCA" w:rsidRDefault="000C4BCA" w14:paraId="3BE6B739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:rsidRPr="00535B70" w:rsidR="00A803FC" w:rsidP="000C4BCA" w:rsidRDefault="000C4BCA" w14:paraId="21562483" w14:textId="1D0FD7E8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Pr="00535B70" w:rsidR="00151539" w:rsidTr="007857FF" w14:paraId="5F69E408" w14:textId="77777777">
        <w:tc>
          <w:tcPr>
            <w:tcW w:w="1531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151539" w:rsidP="00151539" w:rsidRDefault="00151539" w14:paraId="65884CFD" w14:textId="0D38E1A3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5A34D898" wp14:editId="386629C4">
                      <wp:extent cx="723900" cy="723900"/>
                      <wp:effectExtent l="0" t="0" r="0" b="0"/>
                      <wp:docPr id="7" name="Group 7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151539" w:rsidP="00183D5B" w:rsidRDefault="00151539" w14:paraId="13004A8E" w14:textId="77777777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" style="width:57pt;height:57pt;mso-position-horizontal-relative:char;mso-position-vertical-relative:line" alt="question mark icons" coordsize="7239,7239" o:spid="_x0000_s1032" w14:anchorId="5A34D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">
                      <v:oval id="Oval 8" style="position:absolute;width:7239;height:7239;visibility:visible;mso-wrap-style:square;v-text-anchor:middle" o:spid="_x0000_s1033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">
                        <v:stroke miterlimit="4" joinstyle="miter"/>
                        <v:textbox inset="0,0,0,3pt">
                          <w:txbxContent>
                            <w:p w:rsidRPr="001D49FA" w:rsidR="00151539" w:rsidP="00183D5B" w:rsidRDefault="00151539" w14:paraId="13004A8E" w14:textId="77777777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34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535B70" w:rsidR="00151539" w:rsidP="00151539" w:rsidRDefault="00151539" w14:paraId="38FE7FBF" w14:textId="75AC7766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</w:tcPr>
          <w:p w:rsidRPr="00535B70" w:rsidR="00151539" w:rsidP="00151539" w:rsidRDefault="00151539" w14:paraId="16778EAB" w14:textId="7BF1AED9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151539" w:rsidP="00151539" w:rsidRDefault="00151539" w14:paraId="03A8E627" w14:textId="77777777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6779A7AA" wp14:editId="41220F28">
                      <wp:extent cx="723900" cy="723900"/>
                      <wp:effectExtent l="0" t="0" r="0" b="0"/>
                      <wp:docPr id="131" name="Group 131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32" name="Oval 13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151539" w:rsidP="001D49FA" w:rsidRDefault="00151539" w14:paraId="1EAE1A9A" w14:textId="77777777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1" style="width:57pt;height:57pt;mso-position-horizontal-relative:char;mso-position-vertical-relative:line" alt="question mark icons" coordsize="7239,7239" o:spid="_x0000_s1035" w14:anchorId="6779A7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z+Vg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">
                      <v:oval id="Oval 132" style="position:absolute;width:7239;height:7239;visibility:visible;mso-wrap-style:square;v-text-anchor:middle" o:spid="_x0000_s1036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">
                        <v:stroke miterlimit="4" joinstyle="miter"/>
                        <v:textbox inset="0,0,0,3pt">
                          <w:txbxContent>
                            <w:p w:rsidRPr="001D49FA" w:rsidR="00151539" w:rsidP="001D49FA" w:rsidRDefault="00151539" w14:paraId="1EAE1A9A" w14:textId="77777777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37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</w:tcPr>
          <w:p w:rsidRPr="00535B70" w:rsidR="00151539" w:rsidP="00151539" w:rsidRDefault="00151539" w14:paraId="01922A35" w14:textId="247E1782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Pr="00535B70" w:rsidR="00151539" w:rsidTr="00151539" w14:paraId="51A08109" w14:textId="77777777">
        <w:trPr>
          <w:trHeight w:val="251"/>
        </w:trPr>
        <w:tc>
          <w:tcPr>
            <w:tcW w:w="4962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="00151539" w:rsidP="00151539" w:rsidRDefault="00151539" w14:paraId="425D2948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1072" behindDoc="1" locked="0" layoutInCell="1" allowOverlap="1" wp14:anchorId="27626451" wp14:editId="04AF5132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0B058A46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151539" w:rsidP="00151539" w:rsidRDefault="00151539" w14:paraId="6E964E1C" w14:textId="77777777">
            <w:pPr>
              <w:rPr>
                <w:lang w:val="en-GB"/>
              </w:rPr>
            </w:pPr>
          </w:p>
          <w:p w:rsidR="00151539" w:rsidP="00151539" w:rsidRDefault="00151539" w14:paraId="173F683C" w14:textId="77777777">
            <w:pPr>
              <w:rPr>
                <w:lang w:val="en-GB"/>
              </w:rPr>
            </w:pPr>
          </w:p>
          <w:p w:rsidR="00151539" w:rsidP="00151539" w:rsidRDefault="00151539" w14:paraId="768E742D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8240" behindDoc="1" locked="0" layoutInCell="1" allowOverlap="1" wp14:anchorId="54CA8F81" wp14:editId="1B2C3A7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95885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520BCCE5" w14:textId="4DBC7C5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151539" w:rsidP="00151539" w:rsidRDefault="00151539" w14:paraId="29C0526C" w14:textId="77777777">
            <w:pPr>
              <w:rPr>
                <w:lang w:val="en-GB"/>
              </w:rPr>
            </w:pPr>
          </w:p>
          <w:p w:rsidR="00151539" w:rsidP="00151539" w:rsidRDefault="00151539" w14:paraId="5226BBEB" w14:textId="77777777">
            <w:pPr>
              <w:rPr>
                <w:lang w:val="en-GB"/>
              </w:rPr>
            </w:pPr>
          </w:p>
          <w:p w:rsidR="00151539" w:rsidP="00151539" w:rsidRDefault="00151539" w14:paraId="33041989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5408" behindDoc="1" locked="0" layoutInCell="1" allowOverlap="1" wp14:anchorId="0CD6A1BB" wp14:editId="228D9D1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79375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3F547D94" w14:textId="64F06EE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:rsidRPr="00535B70" w:rsidR="00151539" w:rsidP="00151539" w:rsidRDefault="00151539" w14:paraId="63FEC212" w14:textId="77777777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Pr="00535B70" w:rsidR="00151539" w:rsidP="00151539" w:rsidRDefault="00151539" w14:paraId="3F680E8C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="00151539" w:rsidP="00151539" w:rsidRDefault="00151539" w14:paraId="01E6CB8D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72576" behindDoc="1" locked="0" layoutInCell="1" allowOverlap="1" wp14:anchorId="0F6DBA32" wp14:editId="7F8CCF40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0E1BA2FD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151539" w:rsidP="00151539" w:rsidRDefault="00151539" w14:paraId="55487151" w14:textId="77777777">
            <w:pPr>
              <w:rPr>
                <w:lang w:val="en-GB"/>
              </w:rPr>
            </w:pPr>
          </w:p>
          <w:p w:rsidR="00151539" w:rsidP="00151539" w:rsidRDefault="00151539" w14:paraId="5730241D" w14:textId="77777777">
            <w:pPr>
              <w:rPr>
                <w:lang w:val="en-GB"/>
              </w:rPr>
            </w:pPr>
          </w:p>
          <w:p w:rsidR="00151539" w:rsidP="00151539" w:rsidRDefault="00151539" w14:paraId="6CE657C1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79744" behindDoc="1" locked="0" layoutInCell="1" allowOverlap="1" wp14:anchorId="57F7C834" wp14:editId="57C859C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5BC1848B" w14:textId="6F3ED49E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151539" w:rsidP="00151539" w:rsidRDefault="00151539" w14:paraId="2A06A509" w14:textId="77777777">
            <w:pPr>
              <w:rPr>
                <w:lang w:val="en-GB"/>
              </w:rPr>
            </w:pPr>
          </w:p>
          <w:p w:rsidR="00151539" w:rsidP="00151539" w:rsidRDefault="00151539" w14:paraId="5BF60A42" w14:textId="77777777">
            <w:pPr>
              <w:rPr>
                <w:lang w:val="en-GB"/>
              </w:rPr>
            </w:pPr>
          </w:p>
          <w:p w:rsidR="00151539" w:rsidP="00151539" w:rsidRDefault="00151539" w14:paraId="08F46477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86912" behindDoc="1" locked="0" layoutInCell="1" allowOverlap="1" wp14:anchorId="3C289D1A" wp14:editId="7D1FD3AC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22BEDE95" w14:textId="4F173D0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:rsidRPr="00535B70" w:rsidR="00151539" w:rsidP="00151539" w:rsidRDefault="00151539" w14:paraId="015FC1F5" w14:textId="77777777">
            <w:pPr>
              <w:rPr>
                <w:lang w:val="en-GB"/>
              </w:rPr>
            </w:pPr>
          </w:p>
        </w:tc>
      </w:tr>
    </w:tbl>
    <w:p w:rsidRPr="00535B70" w:rsidR="002D7E3E" w:rsidP="003E60A1" w:rsidRDefault="002D7E3E" w14:paraId="1583167B" w14:textId="77777777">
      <w:pPr>
        <w:rPr>
          <w:rFonts w:ascii="Rockwell" w:hAnsi="Rockwell" w:cs="Tahoma"/>
          <w:b/>
          <w:sz w:val="24"/>
          <w:szCs w:val="24"/>
          <w:lang w:val="en-GB"/>
        </w:rPr>
      </w:pPr>
    </w:p>
    <w:p w:rsidR="00A75A88" w:rsidP="003E60A1" w:rsidRDefault="00A75A88" w14:paraId="5EEF1EFD" w14:textId="77777777">
      <w:pPr>
        <w:rPr>
          <w:rFonts w:ascii="Rockwell" w:hAnsi="Rockwell" w:cs="Tahoma"/>
          <w:b/>
          <w:sz w:val="24"/>
          <w:szCs w:val="24"/>
          <w:lang w:val="en-GB"/>
        </w:rPr>
      </w:pPr>
    </w:p>
    <w:p w:rsidR="003354CF" w:rsidP="003E60A1" w:rsidRDefault="003354CF" w14:paraId="49DB656A" w14:textId="77777777">
      <w:pPr>
        <w:rPr>
          <w:rFonts w:ascii="Rockwell" w:hAnsi="Rockwell" w:cs="Tahoma"/>
          <w:b/>
          <w:sz w:val="24"/>
          <w:szCs w:val="24"/>
          <w:lang w:val="en-GB"/>
        </w:rPr>
      </w:pPr>
    </w:p>
    <w:p w:rsidRPr="00535B70" w:rsidR="003354CF" w:rsidP="003E60A1" w:rsidRDefault="003354CF" w14:paraId="33212DD3" w14:textId="481486F2">
      <w:pPr>
        <w:rPr>
          <w:rFonts w:ascii="Rockwell" w:hAnsi="Rockwell" w:cs="Tahoma"/>
          <w:b/>
          <w:sz w:val="24"/>
          <w:szCs w:val="24"/>
          <w:lang w:val="en-GB"/>
        </w:rPr>
      </w:pPr>
    </w:p>
    <w:sectPr w:rsidRPr="00535B70" w:rsidR="003354CF" w:rsidSect="001E04FB">
      <w:pgSz w:w="11906" w:h="16838" w:orient="portrait" w:code="9"/>
      <w:pgMar w:top="1021" w:right="851" w:bottom="102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4167" w:rsidP="00DC5D31" w:rsidRDefault="00BC4167" w14:paraId="1C68AD0D" w14:textId="77777777">
      <w:r>
        <w:separator/>
      </w:r>
    </w:p>
  </w:endnote>
  <w:endnote w:type="continuationSeparator" w:id="0">
    <w:p w:rsidR="00BC4167" w:rsidP="00DC5D31" w:rsidRDefault="00BC4167" w14:paraId="4532D65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4167" w:rsidP="00DC5D31" w:rsidRDefault="00BC4167" w14:paraId="00F9CD69" w14:textId="77777777">
      <w:r>
        <w:separator/>
      </w:r>
    </w:p>
  </w:footnote>
  <w:footnote w:type="continuationSeparator" w:id="0">
    <w:p w:rsidR="00BC4167" w:rsidP="00DC5D31" w:rsidRDefault="00BC4167" w14:paraId="508D8C0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hint="default" w:ascii="Symbol" w:hAnsi="Symbol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9F4556D"/>
    <w:multiLevelType w:val="hybridMultilevel"/>
    <w:tmpl w:val="B3A417E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E6316"/>
    <w:multiLevelType w:val="hybridMultilevel"/>
    <w:tmpl w:val="2D56855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AE43E09"/>
    <w:multiLevelType w:val="hybridMultilevel"/>
    <w:tmpl w:val="45D43D2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5713430">
    <w:abstractNumId w:val="11"/>
  </w:num>
  <w:num w:numId="2" w16cid:durableId="1746220335">
    <w:abstractNumId w:val="0"/>
  </w:num>
  <w:num w:numId="3" w16cid:durableId="1190800168">
    <w:abstractNumId w:val="16"/>
  </w:num>
  <w:num w:numId="4" w16cid:durableId="170068286">
    <w:abstractNumId w:val="12"/>
  </w:num>
  <w:num w:numId="5" w16cid:durableId="652640129">
    <w:abstractNumId w:val="17"/>
  </w:num>
  <w:num w:numId="6" w16cid:durableId="2054887491">
    <w:abstractNumId w:val="18"/>
  </w:num>
  <w:num w:numId="7" w16cid:durableId="570119658">
    <w:abstractNumId w:val="1"/>
  </w:num>
  <w:num w:numId="8" w16cid:durableId="1154683931">
    <w:abstractNumId w:val="2"/>
  </w:num>
  <w:num w:numId="9" w16cid:durableId="47654564">
    <w:abstractNumId w:val="3"/>
  </w:num>
  <w:num w:numId="10" w16cid:durableId="579872436">
    <w:abstractNumId w:val="4"/>
  </w:num>
  <w:num w:numId="11" w16cid:durableId="1871870663">
    <w:abstractNumId w:val="9"/>
  </w:num>
  <w:num w:numId="12" w16cid:durableId="387383667">
    <w:abstractNumId w:val="5"/>
  </w:num>
  <w:num w:numId="13" w16cid:durableId="641352035">
    <w:abstractNumId w:val="6"/>
  </w:num>
  <w:num w:numId="14" w16cid:durableId="222526281">
    <w:abstractNumId w:val="7"/>
  </w:num>
  <w:num w:numId="15" w16cid:durableId="1397165060">
    <w:abstractNumId w:val="8"/>
  </w:num>
  <w:num w:numId="16" w16cid:durableId="1491404626">
    <w:abstractNumId w:val="10"/>
  </w:num>
  <w:num w:numId="17" w16cid:durableId="960651244">
    <w:abstractNumId w:val="15"/>
  </w:num>
  <w:num w:numId="18" w16cid:durableId="46802454">
    <w:abstractNumId w:val="14"/>
  </w:num>
  <w:num w:numId="19" w16cid:durableId="496380305">
    <w:abstractNumId w:val="19"/>
  </w:num>
  <w:num w:numId="20" w16cid:durableId="18584272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 w:val="false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FD"/>
    <w:rsid w:val="00002046"/>
    <w:rsid w:val="00032177"/>
    <w:rsid w:val="0004580A"/>
    <w:rsid w:val="00054B19"/>
    <w:rsid w:val="00055466"/>
    <w:rsid w:val="00064EB2"/>
    <w:rsid w:val="00076B55"/>
    <w:rsid w:val="00077DE4"/>
    <w:rsid w:val="0008715A"/>
    <w:rsid w:val="000B3E71"/>
    <w:rsid w:val="000B6023"/>
    <w:rsid w:val="000C2F42"/>
    <w:rsid w:val="000C4BCA"/>
    <w:rsid w:val="000D0C2D"/>
    <w:rsid w:val="000D2C22"/>
    <w:rsid w:val="000D5CE2"/>
    <w:rsid w:val="000F23C5"/>
    <w:rsid w:val="000F44BA"/>
    <w:rsid w:val="00115B37"/>
    <w:rsid w:val="001169E9"/>
    <w:rsid w:val="00134945"/>
    <w:rsid w:val="001359FD"/>
    <w:rsid w:val="00151539"/>
    <w:rsid w:val="00171F76"/>
    <w:rsid w:val="001746C9"/>
    <w:rsid w:val="00176D4D"/>
    <w:rsid w:val="00183D5B"/>
    <w:rsid w:val="00192544"/>
    <w:rsid w:val="001A3462"/>
    <w:rsid w:val="001A4314"/>
    <w:rsid w:val="001C25F7"/>
    <w:rsid w:val="001D49FA"/>
    <w:rsid w:val="001D4DC4"/>
    <w:rsid w:val="001E04FB"/>
    <w:rsid w:val="001F2455"/>
    <w:rsid w:val="002006AD"/>
    <w:rsid w:val="0022010B"/>
    <w:rsid w:val="00244290"/>
    <w:rsid w:val="00245AA2"/>
    <w:rsid w:val="00257B8F"/>
    <w:rsid w:val="0026278F"/>
    <w:rsid w:val="00263FC5"/>
    <w:rsid w:val="00270788"/>
    <w:rsid w:val="00275110"/>
    <w:rsid w:val="002B1B3D"/>
    <w:rsid w:val="002B2575"/>
    <w:rsid w:val="002B698E"/>
    <w:rsid w:val="002C2A9B"/>
    <w:rsid w:val="002D03A2"/>
    <w:rsid w:val="002D7E3E"/>
    <w:rsid w:val="002E1136"/>
    <w:rsid w:val="002F58C4"/>
    <w:rsid w:val="00312B88"/>
    <w:rsid w:val="00322094"/>
    <w:rsid w:val="003234D9"/>
    <w:rsid w:val="00325947"/>
    <w:rsid w:val="00327099"/>
    <w:rsid w:val="00333781"/>
    <w:rsid w:val="003354CF"/>
    <w:rsid w:val="0033580C"/>
    <w:rsid w:val="003418C4"/>
    <w:rsid w:val="00352EAA"/>
    <w:rsid w:val="00354439"/>
    <w:rsid w:val="00367635"/>
    <w:rsid w:val="003B022E"/>
    <w:rsid w:val="003B7552"/>
    <w:rsid w:val="003C11ED"/>
    <w:rsid w:val="003C602C"/>
    <w:rsid w:val="003C6F53"/>
    <w:rsid w:val="003D3BE9"/>
    <w:rsid w:val="003E60A1"/>
    <w:rsid w:val="003E63CF"/>
    <w:rsid w:val="003F59A9"/>
    <w:rsid w:val="00406B4D"/>
    <w:rsid w:val="00411E6E"/>
    <w:rsid w:val="00415899"/>
    <w:rsid w:val="004160D5"/>
    <w:rsid w:val="00425288"/>
    <w:rsid w:val="0042603F"/>
    <w:rsid w:val="004269E1"/>
    <w:rsid w:val="004663BA"/>
    <w:rsid w:val="00485F23"/>
    <w:rsid w:val="00493FC8"/>
    <w:rsid w:val="004945E2"/>
    <w:rsid w:val="00494727"/>
    <w:rsid w:val="004A6932"/>
    <w:rsid w:val="004B123B"/>
    <w:rsid w:val="004B5866"/>
    <w:rsid w:val="004C796F"/>
    <w:rsid w:val="004D3A44"/>
    <w:rsid w:val="004D5042"/>
    <w:rsid w:val="004E3939"/>
    <w:rsid w:val="004F1609"/>
    <w:rsid w:val="00502B12"/>
    <w:rsid w:val="00517FAC"/>
    <w:rsid w:val="005260B0"/>
    <w:rsid w:val="00527480"/>
    <w:rsid w:val="00535B70"/>
    <w:rsid w:val="005370AB"/>
    <w:rsid w:val="005618A8"/>
    <w:rsid w:val="005640E4"/>
    <w:rsid w:val="005755E1"/>
    <w:rsid w:val="005A24CB"/>
    <w:rsid w:val="005B6E38"/>
    <w:rsid w:val="00600A47"/>
    <w:rsid w:val="006115D1"/>
    <w:rsid w:val="006116C8"/>
    <w:rsid w:val="006B09FF"/>
    <w:rsid w:val="006B248A"/>
    <w:rsid w:val="006B4992"/>
    <w:rsid w:val="006B5485"/>
    <w:rsid w:val="006B77A3"/>
    <w:rsid w:val="006E2F70"/>
    <w:rsid w:val="006E3C43"/>
    <w:rsid w:val="006F220A"/>
    <w:rsid w:val="006F44EB"/>
    <w:rsid w:val="00706C7C"/>
    <w:rsid w:val="00713D96"/>
    <w:rsid w:val="00714979"/>
    <w:rsid w:val="00716614"/>
    <w:rsid w:val="00721E9B"/>
    <w:rsid w:val="00753C0E"/>
    <w:rsid w:val="00754E22"/>
    <w:rsid w:val="00761D56"/>
    <w:rsid w:val="00770EC7"/>
    <w:rsid w:val="007857FF"/>
    <w:rsid w:val="0079681F"/>
    <w:rsid w:val="007A2036"/>
    <w:rsid w:val="007A279A"/>
    <w:rsid w:val="007A6EE0"/>
    <w:rsid w:val="007B068A"/>
    <w:rsid w:val="007B5777"/>
    <w:rsid w:val="007C2351"/>
    <w:rsid w:val="007D2907"/>
    <w:rsid w:val="007D7436"/>
    <w:rsid w:val="007E1C93"/>
    <w:rsid w:val="007E7CE5"/>
    <w:rsid w:val="007F68EC"/>
    <w:rsid w:val="008030FA"/>
    <w:rsid w:val="008121DA"/>
    <w:rsid w:val="00821D18"/>
    <w:rsid w:val="008351AF"/>
    <w:rsid w:val="00841324"/>
    <w:rsid w:val="008424EB"/>
    <w:rsid w:val="0084737E"/>
    <w:rsid w:val="008728D6"/>
    <w:rsid w:val="008911EC"/>
    <w:rsid w:val="008978EB"/>
    <w:rsid w:val="00897DFD"/>
    <w:rsid w:val="008A6C52"/>
    <w:rsid w:val="008D07CF"/>
    <w:rsid w:val="008D3485"/>
    <w:rsid w:val="008F1BF1"/>
    <w:rsid w:val="00912F91"/>
    <w:rsid w:val="00925CF7"/>
    <w:rsid w:val="00937BCC"/>
    <w:rsid w:val="00940466"/>
    <w:rsid w:val="00946F7C"/>
    <w:rsid w:val="00954130"/>
    <w:rsid w:val="009575DF"/>
    <w:rsid w:val="00965032"/>
    <w:rsid w:val="00993540"/>
    <w:rsid w:val="0099456F"/>
    <w:rsid w:val="009A12CB"/>
    <w:rsid w:val="009B0999"/>
    <w:rsid w:val="009B61C4"/>
    <w:rsid w:val="009D044D"/>
    <w:rsid w:val="009D207E"/>
    <w:rsid w:val="009E420E"/>
    <w:rsid w:val="00A05B52"/>
    <w:rsid w:val="00A21DCD"/>
    <w:rsid w:val="00A3475B"/>
    <w:rsid w:val="00A36C74"/>
    <w:rsid w:val="00A50F5F"/>
    <w:rsid w:val="00A51534"/>
    <w:rsid w:val="00A55C79"/>
    <w:rsid w:val="00A6062E"/>
    <w:rsid w:val="00A64A0F"/>
    <w:rsid w:val="00A75A88"/>
    <w:rsid w:val="00A803FC"/>
    <w:rsid w:val="00AB2015"/>
    <w:rsid w:val="00AD5B55"/>
    <w:rsid w:val="00AD6FD4"/>
    <w:rsid w:val="00AE5EF3"/>
    <w:rsid w:val="00AE7331"/>
    <w:rsid w:val="00AF1373"/>
    <w:rsid w:val="00AF6AE1"/>
    <w:rsid w:val="00B00740"/>
    <w:rsid w:val="00B14394"/>
    <w:rsid w:val="00B1511A"/>
    <w:rsid w:val="00B26E49"/>
    <w:rsid w:val="00B51507"/>
    <w:rsid w:val="00B56680"/>
    <w:rsid w:val="00B710A9"/>
    <w:rsid w:val="00B7390A"/>
    <w:rsid w:val="00B97E19"/>
    <w:rsid w:val="00BA681C"/>
    <w:rsid w:val="00BB2ADA"/>
    <w:rsid w:val="00BB33CE"/>
    <w:rsid w:val="00BC4167"/>
    <w:rsid w:val="00BD5584"/>
    <w:rsid w:val="00BE00D0"/>
    <w:rsid w:val="00BE52BF"/>
    <w:rsid w:val="00BF6E4F"/>
    <w:rsid w:val="00C0240D"/>
    <w:rsid w:val="00C02BF2"/>
    <w:rsid w:val="00C3771E"/>
    <w:rsid w:val="00C52CDE"/>
    <w:rsid w:val="00C6523B"/>
    <w:rsid w:val="00C736F6"/>
    <w:rsid w:val="00C85F88"/>
    <w:rsid w:val="00C940FD"/>
    <w:rsid w:val="00C94AFE"/>
    <w:rsid w:val="00CA1D0D"/>
    <w:rsid w:val="00CB0A3F"/>
    <w:rsid w:val="00CB6656"/>
    <w:rsid w:val="00CB6776"/>
    <w:rsid w:val="00CD6B36"/>
    <w:rsid w:val="00CE6E46"/>
    <w:rsid w:val="00CF7CF5"/>
    <w:rsid w:val="00D43EBA"/>
    <w:rsid w:val="00D45B00"/>
    <w:rsid w:val="00D47C2D"/>
    <w:rsid w:val="00D66FBA"/>
    <w:rsid w:val="00D740A8"/>
    <w:rsid w:val="00DC5D31"/>
    <w:rsid w:val="00DC6C89"/>
    <w:rsid w:val="00DD209F"/>
    <w:rsid w:val="00DD726B"/>
    <w:rsid w:val="00DF3C35"/>
    <w:rsid w:val="00DF4ABF"/>
    <w:rsid w:val="00E03BF3"/>
    <w:rsid w:val="00E126CF"/>
    <w:rsid w:val="00E368C0"/>
    <w:rsid w:val="00E436E9"/>
    <w:rsid w:val="00E5035D"/>
    <w:rsid w:val="00E53465"/>
    <w:rsid w:val="00E57545"/>
    <w:rsid w:val="00E615E1"/>
    <w:rsid w:val="00E63825"/>
    <w:rsid w:val="00E65AA7"/>
    <w:rsid w:val="00E84636"/>
    <w:rsid w:val="00EA346D"/>
    <w:rsid w:val="00EA5F07"/>
    <w:rsid w:val="00EA784E"/>
    <w:rsid w:val="00EB50F0"/>
    <w:rsid w:val="00EC697E"/>
    <w:rsid w:val="00ED5FDF"/>
    <w:rsid w:val="00EF3697"/>
    <w:rsid w:val="00F02EDF"/>
    <w:rsid w:val="00F10B30"/>
    <w:rsid w:val="00F23EE0"/>
    <w:rsid w:val="00F50B25"/>
    <w:rsid w:val="00F5136A"/>
    <w:rsid w:val="00F56AA4"/>
    <w:rsid w:val="00F74868"/>
    <w:rsid w:val="00F7589A"/>
    <w:rsid w:val="00FA68C3"/>
    <w:rsid w:val="00FC6E76"/>
    <w:rsid w:val="00FE263D"/>
    <w:rsid w:val="060A6DB4"/>
    <w:rsid w:val="1009E3EF"/>
    <w:rsid w:val="35610564"/>
    <w:rsid w:val="65A5D472"/>
    <w:rsid w:val="6C8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0EF8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7F7F7F" w:themeColor="text1" w:themeTint="8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C0E"/>
  </w:style>
  <w:style w:type="paragraph" w:styleId="Heading1">
    <w:name w:val="heading 1"/>
    <w:basedOn w:val="Normal"/>
    <w:next w:val="Normal"/>
    <w:link w:val="Heading1Char"/>
    <w:uiPriority w:val="9"/>
    <w:qFormat/>
    <w:rsid w:val="006116C8"/>
    <w:pPr>
      <w:keepNext/>
      <w:keepLines/>
      <w:outlineLvl w:val="0"/>
    </w:pPr>
    <w:rPr>
      <w:rFonts w:asciiTheme="majorHAnsi" w:hAnsiTheme="majorHAnsi" w:eastAsiaTheme="majorEastAsia" w:cstheme="majorBidi"/>
      <w:b/>
      <w:color w:val="147ABD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589A"/>
    <w:pPr>
      <w:keepNext/>
      <w:keepLines/>
      <w:outlineLvl w:val="1"/>
    </w:pPr>
    <w:rPr>
      <w:rFonts w:asciiTheme="majorHAnsi" w:hAnsiTheme="majorHAnsi" w:eastAsiaTheme="majorEastAsia" w:cstheme="majorBidi"/>
      <w:b/>
      <w:color w:val="21807D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24CB"/>
    <w:pPr>
      <w:keepNext/>
      <w:keepLines/>
      <w:outlineLvl w:val="2"/>
    </w:pPr>
    <w:rPr>
      <w:rFonts w:asciiTheme="majorHAnsi" w:hAnsiTheme="majorHAnsi" w:eastAsiaTheme="majorEastAsia" w:cstheme="majorBidi"/>
      <w:b/>
      <w:color w:val="3E8429" w:themeColor="accent3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279A"/>
    <w:pPr>
      <w:keepNext/>
      <w:keepLines/>
      <w:outlineLvl w:val="3"/>
    </w:pPr>
    <w:rPr>
      <w:rFonts w:asciiTheme="majorHAnsi" w:hAnsiTheme="majorHAnsi" w:eastAsiaTheme="majorEastAsia" w:cstheme="majorBidi"/>
      <w:b/>
      <w:iCs/>
      <w:color w:val="C54F42" w:themeColor="accent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65AA7"/>
    <w:pPr>
      <w:keepNext/>
      <w:keepLines/>
      <w:outlineLvl w:val="4"/>
    </w:pPr>
    <w:rPr>
      <w:rFonts w:asciiTheme="majorHAnsi" w:hAnsiTheme="majorHAnsi" w:eastAsiaTheme="majorEastAsia" w:cstheme="majorBidi"/>
      <w:color w:val="BD4F87" w:themeColor="accent5"/>
    </w:rPr>
  </w:style>
  <w:style w:type="paragraph" w:styleId="Heading6">
    <w:name w:val="heading 6"/>
    <w:basedOn w:val="Normal"/>
    <w:next w:val="Normal"/>
    <w:link w:val="Heading6Char"/>
    <w:uiPriority w:val="9"/>
    <w:qFormat/>
    <w:rsid w:val="00055466"/>
    <w:pPr>
      <w:keepNext/>
      <w:keepLines/>
      <w:outlineLvl w:val="5"/>
    </w:pPr>
    <w:rPr>
      <w:rFonts w:asciiTheme="majorHAnsi" w:hAnsiTheme="majorHAnsi" w:eastAsiaTheme="majorEastAsia" w:cstheme="majorBidi"/>
      <w:color w:val="612443" w:themeColor="accent5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0EC7"/>
    <w:pPr>
      <w:keepNext/>
      <w:keepLines/>
      <w:outlineLvl w:val="6"/>
    </w:pPr>
    <w:rPr>
      <w:rFonts w:asciiTheme="majorHAnsi" w:hAnsiTheme="majorHAnsi" w:eastAsiaTheme="majorEastAsia" w:cstheme="majorBidi"/>
      <w:iCs/>
      <w:color w:val="0F5A8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715A"/>
    <w:pPr>
      <w:keepNext/>
      <w:keepLines/>
      <w:outlineLvl w:val="7"/>
    </w:pPr>
    <w:rPr>
      <w:rFonts w:asciiTheme="majorHAnsi" w:hAnsiTheme="majorHAnsi" w:eastAsiaTheme="majorEastAsia" w:cstheme="majorBidi"/>
      <w:color w:val="815B0B" w:themeColor="accent6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39"/>
    <w:rsid w:val="003C6F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semiHidden/>
    <w:rsid w:val="004269E1"/>
    <w:pPr>
      <w:spacing w:before="120" w:after="120"/>
      <w:contextualSpacing/>
      <w:jc w:val="center"/>
    </w:pPr>
    <w:rPr>
      <w:rFonts w:asciiTheme="majorHAnsi" w:hAnsiTheme="majorHAnsi" w:eastAsiaTheme="majorEastAsia" w:cstheme="majorBidi"/>
      <w:kern w:val="28"/>
      <w:sz w:val="24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753C0E"/>
    <w:rPr>
      <w:rFonts w:asciiTheme="majorHAnsi" w:hAnsiTheme="majorHAnsi" w:eastAsiaTheme="majorEastAsia" w:cstheme="majorBidi"/>
      <w:kern w:val="28"/>
      <w:sz w:val="24"/>
      <w:szCs w:val="56"/>
    </w:rPr>
  </w:style>
  <w:style w:type="character" w:styleId="Strong">
    <w:name w:val="Strong"/>
    <w:basedOn w:val="DefaultParagraphFont"/>
    <w:uiPriority w:val="22"/>
    <w:semiHidden/>
    <w:qFormat/>
    <w:rsid w:val="00BB33CE"/>
    <w:rPr>
      <w:rFonts w:asciiTheme="majorHAnsi" w:hAnsiTheme="majorHAnsi"/>
      <w:b/>
      <w:bCs/>
      <w:color w:val="147ABD" w:themeColor="accent1"/>
    </w:rPr>
  </w:style>
  <w:style w:type="character" w:styleId="Emphasis">
    <w:name w:val="Emphasis"/>
    <w:basedOn w:val="DefaultParagraphFont"/>
    <w:uiPriority w:val="20"/>
    <w:qFormat/>
    <w:rsid w:val="009E420E"/>
    <w:rPr>
      <w:i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53C0E"/>
  </w:style>
  <w:style w:type="paragraph" w:styleId="Footer">
    <w:name w:val="footer"/>
    <w:basedOn w:val="Normal"/>
    <w:link w:val="Foot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53C0E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hAnsiTheme="majorHAnsi"/>
      <w:b/>
      <w:color w:val="FFFFFF" w:themeColor="background1"/>
      <w:spacing w:val="15"/>
      <w:sz w:val="3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2F58C4"/>
    <w:rPr>
      <w:rFonts w:asciiTheme="majorHAnsi" w:hAnsiTheme="majorHAnsi" w:eastAsiaTheme="minorEastAsia"/>
      <w:b/>
      <w:color w:val="FFFFFF" w:themeColor="background1"/>
      <w:spacing w:val="15"/>
      <w:sz w:val="32"/>
    </w:rPr>
  </w:style>
  <w:style w:type="character" w:styleId="Heading1Char" w:customStyle="1">
    <w:name w:val="Heading 1 Char"/>
    <w:basedOn w:val="DefaultParagraphFont"/>
    <w:link w:val="Heading1"/>
    <w:uiPriority w:val="9"/>
    <w:rsid w:val="006116C8"/>
    <w:rPr>
      <w:rFonts w:asciiTheme="majorHAnsi" w:hAnsiTheme="majorHAnsi" w:eastAsiaTheme="majorEastAsia" w:cstheme="majorBidi"/>
      <w:b/>
      <w:color w:val="147ABD" w:themeColor="accent1"/>
      <w:szCs w:val="32"/>
    </w:rPr>
  </w:style>
  <w:style w:type="character" w:styleId="PlaceholderText">
    <w:name w:val="Placeholder Text"/>
    <w:basedOn w:val="DefaultParagraphFont"/>
    <w:uiPriority w:val="99"/>
    <w:semiHidden/>
    <w:rsid w:val="006116C8"/>
    <w:rPr>
      <w:color w:val="808080"/>
    </w:rPr>
  </w:style>
  <w:style w:type="character" w:styleId="SubtleReference">
    <w:name w:val="Subtle Reference"/>
    <w:basedOn w:val="DefaultParagraphFont"/>
    <w:uiPriority w:val="31"/>
    <w:semiHidden/>
    <w:rsid w:val="006116C8"/>
    <w:rPr>
      <w:smallCaps/>
      <w:color w:val="808080" w:themeColor="background1" w:themeShade="80"/>
    </w:rPr>
  </w:style>
  <w:style w:type="paragraph" w:styleId="Text1" w:customStyle="1">
    <w:name w:val="Text 1"/>
    <w:basedOn w:val="Normal"/>
    <w:next w:val="Normal"/>
    <w:link w:val="Text1Char"/>
    <w:uiPriority w:val="10"/>
    <w:qFormat/>
    <w:rsid w:val="003B022E"/>
    <w:pPr>
      <w:spacing w:before="120" w:after="120"/>
      <w:ind w:left="720" w:right="720"/>
      <w:jc w:val="center"/>
    </w:pPr>
    <w:rPr>
      <w:rFonts w:asciiTheme="majorHAnsi" w:hAnsiTheme="majorHAnsi"/>
      <w:color w:val="147ABD" w:themeColor="accent1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rsid w:val="00F7589A"/>
    <w:rPr>
      <w:rFonts w:asciiTheme="majorHAnsi" w:hAnsiTheme="majorHAnsi" w:eastAsiaTheme="majorEastAsia" w:cstheme="majorBidi"/>
      <w:b/>
      <w:color w:val="21807D" w:themeColor="accent2"/>
      <w:szCs w:val="26"/>
    </w:rPr>
  </w:style>
  <w:style w:type="character" w:styleId="Text1Char" w:customStyle="1">
    <w:name w:val="Text 1 Char"/>
    <w:basedOn w:val="DefaultParagraphFont"/>
    <w:link w:val="Text1"/>
    <w:uiPriority w:val="10"/>
    <w:rsid w:val="00753C0E"/>
    <w:rPr>
      <w:rFonts w:asciiTheme="majorHAnsi" w:hAnsiTheme="majorHAnsi"/>
      <w:color w:val="147ABD" w:themeColor="accent1"/>
      <w:sz w:val="24"/>
    </w:rPr>
  </w:style>
  <w:style w:type="paragraph" w:styleId="Number-large" w:customStyle="1">
    <w:name w:val="Number-large"/>
    <w:basedOn w:val="Normal"/>
    <w:next w:val="Normal"/>
    <w:link w:val="Number-largeChar"/>
    <w:uiPriority w:val="12"/>
    <w:qFormat/>
    <w:rsid w:val="00B00740"/>
    <w:pPr>
      <w:jc w:val="center"/>
    </w:pPr>
    <w:rPr>
      <w:rFonts w:asciiTheme="majorHAnsi" w:hAnsiTheme="majorHAnsi"/>
      <w:color w:val="FFFFFF" w:themeColor="background1"/>
      <w:sz w:val="52"/>
      <w:szCs w:val="52"/>
    </w:rPr>
  </w:style>
  <w:style w:type="paragraph" w:styleId="Number-small" w:customStyle="1">
    <w:name w:val="Number-small"/>
    <w:basedOn w:val="Number-large"/>
    <w:link w:val="Number-smallChar"/>
    <w:uiPriority w:val="12"/>
    <w:qFormat/>
    <w:rsid w:val="007B5777"/>
    <w:rPr>
      <w:rFonts w:asciiTheme="minorHAnsi" w:hAnsiTheme="minorHAnsi"/>
      <w:b/>
      <w:color w:val="21807D" w:themeColor="accent2"/>
      <w:sz w:val="36"/>
    </w:rPr>
  </w:style>
  <w:style w:type="character" w:styleId="Number-largeChar" w:customStyle="1">
    <w:name w:val="Number-large Char"/>
    <w:basedOn w:val="DefaultParagraphFont"/>
    <w:link w:val="Number-large"/>
    <w:uiPriority w:val="12"/>
    <w:rsid w:val="00753C0E"/>
    <w:rPr>
      <w:rFonts w:asciiTheme="majorHAnsi" w:hAnsiTheme="majorHAnsi"/>
      <w:color w:val="FFFFFF" w:themeColor="background1"/>
      <w:sz w:val="52"/>
      <w:szCs w:val="52"/>
    </w:rPr>
  </w:style>
  <w:style w:type="character" w:styleId="Heading3Char" w:customStyle="1">
    <w:name w:val="Heading 3 Char"/>
    <w:basedOn w:val="DefaultParagraphFont"/>
    <w:link w:val="Heading3"/>
    <w:uiPriority w:val="9"/>
    <w:rsid w:val="005A24CB"/>
    <w:rPr>
      <w:rFonts w:asciiTheme="majorHAnsi" w:hAnsiTheme="majorHAnsi" w:eastAsiaTheme="majorEastAsia" w:cstheme="majorBidi"/>
      <w:b/>
      <w:color w:val="3E8429" w:themeColor="accent3"/>
      <w:szCs w:val="24"/>
    </w:rPr>
  </w:style>
  <w:style w:type="character" w:styleId="Number-smallChar" w:customStyle="1">
    <w:name w:val="Number-small Char"/>
    <w:basedOn w:val="Number-largeChar"/>
    <w:link w:val="Number-small"/>
    <w:uiPriority w:val="12"/>
    <w:rsid w:val="00753C0E"/>
    <w:rPr>
      <w:rFonts w:asciiTheme="majorHAnsi" w:hAnsiTheme="majorHAnsi"/>
      <w:b/>
      <w:color w:val="21807D" w:themeColor="accent2"/>
      <w:sz w:val="36"/>
      <w:szCs w:val="52"/>
    </w:rPr>
  </w:style>
  <w:style w:type="paragraph" w:styleId="Graphic" w:customStyle="1">
    <w:name w:val="Graphic"/>
    <w:basedOn w:val="Normal"/>
    <w:next w:val="Normal"/>
    <w:link w:val="GraphicChar"/>
    <w:uiPriority w:val="99"/>
    <w:qFormat/>
    <w:rsid w:val="00B51507"/>
    <w:pPr>
      <w:spacing w:before="40"/>
      <w:jc w:val="center"/>
    </w:pPr>
    <w:rPr>
      <w:noProof/>
      <w:sz w:val="20"/>
    </w:rPr>
  </w:style>
  <w:style w:type="paragraph" w:styleId="Text3" w:customStyle="1">
    <w:name w:val="Text 3"/>
    <w:basedOn w:val="Normal"/>
    <w:next w:val="Normal"/>
    <w:link w:val="Text3Char"/>
    <w:uiPriority w:val="10"/>
    <w:qFormat/>
    <w:rsid w:val="00F7589A"/>
    <w:rPr>
      <w:rFonts w:asciiTheme="majorHAnsi" w:hAnsiTheme="majorHAnsi"/>
      <w:color w:val="3E8429" w:themeColor="accent3"/>
      <w:sz w:val="24"/>
    </w:rPr>
  </w:style>
  <w:style w:type="character" w:styleId="GraphicChar" w:customStyle="1">
    <w:name w:val="Graphic Char"/>
    <w:basedOn w:val="DefaultParagraphFont"/>
    <w:link w:val="Graphic"/>
    <w:uiPriority w:val="99"/>
    <w:rsid w:val="00753C0E"/>
    <w:rPr>
      <w:noProof/>
      <w:sz w:val="20"/>
    </w:rPr>
  </w:style>
  <w:style w:type="character" w:styleId="Heading4Char" w:customStyle="1">
    <w:name w:val="Heading 4 Char"/>
    <w:basedOn w:val="DefaultParagraphFont"/>
    <w:link w:val="Heading4"/>
    <w:uiPriority w:val="9"/>
    <w:rsid w:val="007A279A"/>
    <w:rPr>
      <w:rFonts w:asciiTheme="majorHAnsi" w:hAnsiTheme="majorHAnsi" w:eastAsiaTheme="majorEastAsia" w:cstheme="majorBidi"/>
      <w:b/>
      <w:iCs/>
      <w:color w:val="C54F42" w:themeColor="accent4"/>
    </w:rPr>
  </w:style>
  <w:style w:type="character" w:styleId="Text3Char" w:customStyle="1">
    <w:name w:val="Text 3 Char"/>
    <w:basedOn w:val="DefaultParagraphFont"/>
    <w:link w:val="Text3"/>
    <w:uiPriority w:val="10"/>
    <w:rsid w:val="00753C0E"/>
    <w:rPr>
      <w:rFonts w:asciiTheme="majorHAnsi" w:hAnsiTheme="majorHAnsi"/>
      <w:color w:val="3E8429" w:themeColor="accent3"/>
      <w:sz w:val="24"/>
    </w:rPr>
  </w:style>
  <w:style w:type="paragraph" w:styleId="Text4" w:customStyle="1">
    <w:name w:val="Text 4"/>
    <w:basedOn w:val="Normal"/>
    <w:link w:val="Text4Char"/>
    <w:uiPriority w:val="10"/>
    <w:qFormat/>
    <w:rsid w:val="004D5042"/>
    <w:rPr>
      <w:rFonts w:asciiTheme="majorHAnsi" w:hAnsiTheme="majorHAnsi"/>
      <w:color w:val="C54F42" w:themeColor="accent4"/>
      <w:sz w:val="24"/>
    </w:rPr>
  </w:style>
  <w:style w:type="character" w:styleId="Text4Char" w:customStyle="1">
    <w:name w:val="Text 4 Char"/>
    <w:basedOn w:val="DefaultParagraphFont"/>
    <w:link w:val="Text4"/>
    <w:uiPriority w:val="10"/>
    <w:rsid w:val="00753C0E"/>
    <w:rPr>
      <w:rFonts w:asciiTheme="majorHAnsi" w:hAnsiTheme="majorHAnsi"/>
      <w:color w:val="C54F42" w:themeColor="accent4"/>
      <w:sz w:val="24"/>
    </w:rPr>
  </w:style>
  <w:style w:type="paragraph" w:styleId="W-dark" w:customStyle="1">
    <w:name w:val="W-dark"/>
    <w:basedOn w:val="Normal"/>
    <w:next w:val="Normal"/>
    <w:link w:val="W-darkChar"/>
    <w:uiPriority w:val="12"/>
    <w:qFormat/>
    <w:rsid w:val="00183D5B"/>
    <w:pPr>
      <w:jc w:val="center"/>
    </w:pPr>
    <w:rPr>
      <w:b/>
      <w:color w:val="C54F42" w:themeColor="accent4"/>
      <w:sz w:val="36"/>
      <w:szCs w:val="36"/>
    </w:rPr>
  </w:style>
  <w:style w:type="paragraph" w:styleId="W-medium" w:customStyle="1">
    <w:name w:val="W-medium"/>
    <w:basedOn w:val="Normal"/>
    <w:next w:val="Normal"/>
    <w:link w:val="W-mediumChar"/>
    <w:uiPriority w:val="12"/>
    <w:qFormat/>
    <w:rsid w:val="00183D5B"/>
    <w:pPr>
      <w:jc w:val="center"/>
    </w:pPr>
    <w:rPr>
      <w:b/>
      <w:color w:val="DC958D" w:themeColor="accent4" w:themeTint="99"/>
      <w:sz w:val="36"/>
    </w:rPr>
  </w:style>
  <w:style w:type="character" w:styleId="W-darkChar" w:customStyle="1">
    <w:name w:val="W-dark Char"/>
    <w:basedOn w:val="DefaultParagraphFont"/>
    <w:link w:val="W-dark"/>
    <w:uiPriority w:val="12"/>
    <w:rsid w:val="00753C0E"/>
    <w:rPr>
      <w:b/>
      <w:color w:val="C54F42" w:themeColor="accent4"/>
      <w:sz w:val="36"/>
      <w:szCs w:val="36"/>
    </w:rPr>
  </w:style>
  <w:style w:type="paragraph" w:styleId="W-light" w:customStyle="1">
    <w:name w:val="W-light"/>
    <w:basedOn w:val="Normal"/>
    <w:next w:val="Normal"/>
    <w:link w:val="W-lightChar"/>
    <w:uiPriority w:val="12"/>
    <w:qFormat/>
    <w:rsid w:val="00183D5B"/>
    <w:pPr>
      <w:jc w:val="center"/>
    </w:pPr>
    <w:rPr>
      <w:b/>
      <w:color w:val="E7B8B3" w:themeColor="accent4" w:themeTint="66"/>
      <w:sz w:val="36"/>
    </w:rPr>
  </w:style>
  <w:style w:type="character" w:styleId="W-mediumChar" w:customStyle="1">
    <w:name w:val="W-medium Char"/>
    <w:basedOn w:val="DefaultParagraphFont"/>
    <w:link w:val="W-medium"/>
    <w:uiPriority w:val="12"/>
    <w:rsid w:val="00753C0E"/>
    <w:rPr>
      <w:b/>
      <w:color w:val="DC958D" w:themeColor="accent4" w:themeTint="99"/>
      <w:sz w:val="36"/>
    </w:rPr>
  </w:style>
  <w:style w:type="character" w:styleId="Heading5Char" w:customStyle="1">
    <w:name w:val="Heading 5 Char"/>
    <w:basedOn w:val="DefaultParagraphFont"/>
    <w:link w:val="Heading5"/>
    <w:uiPriority w:val="9"/>
    <w:rsid w:val="00E65AA7"/>
    <w:rPr>
      <w:rFonts w:asciiTheme="majorHAnsi" w:hAnsiTheme="majorHAnsi" w:eastAsiaTheme="majorEastAsia" w:cstheme="majorBidi"/>
      <w:color w:val="BD4F87" w:themeColor="accent5"/>
    </w:rPr>
  </w:style>
  <w:style w:type="character" w:styleId="W-lightChar" w:customStyle="1">
    <w:name w:val="W-light Char"/>
    <w:basedOn w:val="DefaultParagraphFont"/>
    <w:link w:val="W-light"/>
    <w:uiPriority w:val="12"/>
    <w:rsid w:val="00753C0E"/>
    <w:rPr>
      <w:b/>
      <w:color w:val="E7B8B3" w:themeColor="accent4" w:themeTint="66"/>
      <w:sz w:val="36"/>
    </w:rPr>
  </w:style>
  <w:style w:type="paragraph" w:styleId="Text5" w:customStyle="1">
    <w:name w:val="Text 5"/>
    <w:basedOn w:val="Title"/>
    <w:link w:val="Text5Char"/>
    <w:uiPriority w:val="10"/>
    <w:qFormat/>
    <w:rsid w:val="00E65AA7"/>
    <w:pPr>
      <w:jc w:val="left"/>
    </w:pPr>
    <w:rPr>
      <w:noProof/>
      <w:color w:val="BD4F87" w:themeColor="accent5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65AA7"/>
    <w:rPr>
      <w:i w:val="0"/>
      <w:iCs/>
      <w:color w:val="BD4F87" w:themeColor="accent5"/>
      <w:u w:val="single"/>
    </w:rPr>
  </w:style>
  <w:style w:type="character" w:styleId="Text5Char" w:customStyle="1">
    <w:name w:val="Text 5 Char"/>
    <w:basedOn w:val="TitleChar"/>
    <w:link w:val="Text5"/>
    <w:uiPriority w:val="10"/>
    <w:rsid w:val="00753C0E"/>
    <w:rPr>
      <w:rFonts w:asciiTheme="majorHAnsi" w:hAnsiTheme="majorHAnsi" w:eastAsiaTheme="majorEastAsia" w:cstheme="majorBidi"/>
      <w:noProof/>
      <w:color w:val="BD4F87" w:themeColor="accent5"/>
      <w:kern w:val="28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rsid w:val="00055466"/>
    <w:rPr>
      <w:rFonts w:asciiTheme="majorHAnsi" w:hAnsiTheme="majorHAnsi" w:eastAsiaTheme="majorEastAsia" w:cstheme="majorBidi"/>
      <w:color w:val="612443" w:themeColor="accent5" w:themeShade="80"/>
    </w:rPr>
  </w:style>
  <w:style w:type="paragraph" w:styleId="Text6" w:customStyle="1">
    <w:name w:val="Text 6"/>
    <w:basedOn w:val="Normal"/>
    <w:link w:val="Text6Char"/>
    <w:uiPriority w:val="10"/>
    <w:qFormat/>
    <w:rsid w:val="00055466"/>
    <w:rPr>
      <w:rFonts w:asciiTheme="majorHAnsi" w:hAnsiTheme="majorHAnsi"/>
      <w:color w:val="612443" w:themeColor="accent5" w:themeShade="80"/>
      <w:sz w:val="22"/>
      <w:szCs w:val="22"/>
    </w:rPr>
  </w:style>
  <w:style w:type="paragraph" w:styleId="Text2" w:customStyle="1">
    <w:name w:val="Text 2"/>
    <w:basedOn w:val="Normal"/>
    <w:next w:val="Normal"/>
    <w:link w:val="Text2Char"/>
    <w:uiPriority w:val="10"/>
    <w:qFormat/>
    <w:rsid w:val="006B248A"/>
    <w:pPr>
      <w:jc w:val="center"/>
    </w:pPr>
    <w:rPr>
      <w:color w:val="auto"/>
      <w:sz w:val="16"/>
    </w:rPr>
  </w:style>
  <w:style w:type="character" w:styleId="Text6Char" w:customStyle="1">
    <w:name w:val="Text 6 Char"/>
    <w:basedOn w:val="DefaultParagraphFont"/>
    <w:link w:val="Text6"/>
    <w:uiPriority w:val="10"/>
    <w:rsid w:val="00753C0E"/>
    <w:rPr>
      <w:rFonts w:asciiTheme="majorHAnsi" w:hAnsiTheme="majorHAnsi"/>
      <w:color w:val="612443" w:themeColor="accent5" w:themeShade="80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rsid w:val="00770EC7"/>
    <w:rPr>
      <w:rFonts w:asciiTheme="majorHAnsi" w:hAnsiTheme="majorHAnsi" w:eastAsiaTheme="majorEastAsia" w:cstheme="majorBidi"/>
      <w:iCs/>
      <w:color w:val="0F5A8D" w:themeColor="accent1" w:themeShade="BF"/>
    </w:rPr>
  </w:style>
  <w:style w:type="character" w:styleId="Text2Char" w:customStyle="1">
    <w:name w:val="Text 2 Char"/>
    <w:basedOn w:val="DefaultParagraphFont"/>
    <w:link w:val="Text2"/>
    <w:uiPriority w:val="10"/>
    <w:rsid w:val="00753C0E"/>
    <w:rPr>
      <w:color w:val="auto"/>
      <w:sz w:val="16"/>
    </w:rPr>
  </w:style>
  <w:style w:type="paragraph" w:styleId="Text7" w:customStyle="1">
    <w:name w:val="Text 7"/>
    <w:basedOn w:val="Normal"/>
    <w:next w:val="Normal"/>
    <w:link w:val="Text7Char"/>
    <w:uiPriority w:val="10"/>
    <w:qFormat/>
    <w:rsid w:val="000D2C22"/>
    <w:pPr>
      <w:jc w:val="center"/>
    </w:pPr>
    <w:rPr>
      <w:rFonts w:asciiTheme="majorHAnsi" w:hAnsiTheme="majorHAnsi"/>
      <w:color w:val="147ABD" w:themeColor="accent1"/>
      <w:sz w:val="22"/>
    </w:rPr>
  </w:style>
  <w:style w:type="paragraph" w:styleId="Text8" w:customStyle="1">
    <w:name w:val="Text 8"/>
    <w:basedOn w:val="Normal"/>
    <w:next w:val="Normal"/>
    <w:link w:val="Text8Char"/>
    <w:uiPriority w:val="10"/>
    <w:qFormat/>
    <w:rsid w:val="005370AB"/>
    <w:pPr>
      <w:jc w:val="center"/>
    </w:pPr>
    <w:rPr>
      <w:rFonts w:asciiTheme="majorHAnsi" w:hAnsiTheme="majorHAnsi"/>
      <w:noProof/>
      <w:color w:val="21807D" w:themeColor="accent2"/>
    </w:rPr>
  </w:style>
  <w:style w:type="character" w:styleId="Text7Char" w:customStyle="1">
    <w:name w:val="Text 7 Char"/>
    <w:basedOn w:val="DefaultParagraphFont"/>
    <w:link w:val="Text7"/>
    <w:uiPriority w:val="10"/>
    <w:rsid w:val="00753C0E"/>
    <w:rPr>
      <w:rFonts w:asciiTheme="majorHAnsi" w:hAnsiTheme="majorHAnsi"/>
      <w:color w:val="147ABD" w:themeColor="accent1"/>
      <w:sz w:val="22"/>
    </w:rPr>
  </w:style>
  <w:style w:type="paragraph" w:styleId="Text9" w:customStyle="1">
    <w:name w:val="Text 9"/>
    <w:basedOn w:val="Normal"/>
    <w:next w:val="Normal"/>
    <w:link w:val="Text9Char"/>
    <w:uiPriority w:val="10"/>
    <w:qFormat/>
    <w:rsid w:val="00B51507"/>
    <w:pPr>
      <w:jc w:val="center"/>
    </w:pPr>
    <w:rPr>
      <w:rFonts w:asciiTheme="majorHAnsi" w:hAnsiTheme="majorHAnsi"/>
      <w:color w:val="C54F42" w:themeColor="accent4"/>
      <w:sz w:val="23"/>
    </w:rPr>
  </w:style>
  <w:style w:type="character" w:styleId="Text8Char" w:customStyle="1">
    <w:name w:val="Text 8 Char"/>
    <w:basedOn w:val="DefaultParagraphFont"/>
    <w:link w:val="Text8"/>
    <w:uiPriority w:val="10"/>
    <w:rsid w:val="00753C0E"/>
    <w:rPr>
      <w:rFonts w:asciiTheme="majorHAnsi" w:hAnsiTheme="majorHAnsi"/>
      <w:noProof/>
      <w:color w:val="21807D" w:themeColor="accent2"/>
    </w:rPr>
  </w:style>
  <w:style w:type="paragraph" w:styleId="Text10" w:customStyle="1">
    <w:name w:val="Text 10"/>
    <w:basedOn w:val="Normal"/>
    <w:next w:val="Normal"/>
    <w:link w:val="Text10Char"/>
    <w:uiPriority w:val="11"/>
    <w:qFormat/>
    <w:rsid w:val="006B77A3"/>
    <w:rPr>
      <w:rFonts w:asciiTheme="majorHAnsi" w:hAnsiTheme="majorHAnsi"/>
      <w:color w:val="BD4F87" w:themeColor="accent5"/>
      <w:sz w:val="24"/>
    </w:rPr>
  </w:style>
  <w:style w:type="character" w:styleId="Text9Char" w:customStyle="1">
    <w:name w:val="Text 9 Char"/>
    <w:basedOn w:val="DefaultParagraphFont"/>
    <w:link w:val="Text9"/>
    <w:uiPriority w:val="10"/>
    <w:rsid w:val="00753C0E"/>
    <w:rPr>
      <w:rFonts w:asciiTheme="majorHAnsi" w:hAnsiTheme="majorHAnsi"/>
      <w:color w:val="C54F42" w:themeColor="accent4"/>
      <w:sz w:val="23"/>
    </w:rPr>
  </w:style>
  <w:style w:type="character" w:styleId="Heading8Char" w:customStyle="1">
    <w:name w:val="Heading 8 Char"/>
    <w:basedOn w:val="DefaultParagraphFont"/>
    <w:link w:val="Heading8"/>
    <w:uiPriority w:val="9"/>
    <w:rsid w:val="0008715A"/>
    <w:rPr>
      <w:rFonts w:asciiTheme="majorHAnsi" w:hAnsiTheme="majorHAnsi" w:eastAsiaTheme="majorEastAsia" w:cstheme="majorBidi"/>
      <w:color w:val="815B0B" w:themeColor="accent6" w:themeShade="80"/>
    </w:rPr>
  </w:style>
  <w:style w:type="character" w:styleId="Text10Char" w:customStyle="1">
    <w:name w:val="Text 10 Char"/>
    <w:basedOn w:val="DefaultParagraphFont"/>
    <w:link w:val="Text10"/>
    <w:uiPriority w:val="11"/>
    <w:rsid w:val="00753C0E"/>
    <w:rPr>
      <w:rFonts w:asciiTheme="majorHAnsi" w:hAnsiTheme="majorHAnsi"/>
      <w:color w:val="BD4F87" w:themeColor="accent5"/>
      <w:sz w:val="24"/>
    </w:rPr>
  </w:style>
  <w:style w:type="paragraph" w:styleId="Text11" w:customStyle="1">
    <w:name w:val="Text 11"/>
    <w:basedOn w:val="Normal"/>
    <w:next w:val="Normal"/>
    <w:link w:val="Text11Char"/>
    <w:uiPriority w:val="11"/>
    <w:qFormat/>
    <w:rsid w:val="003418C4"/>
    <w:rPr>
      <w:rFonts w:asciiTheme="majorHAnsi" w:hAnsiTheme="majorHAnsi"/>
      <w:color w:val="815B0B" w:themeColor="accent6" w:themeShade="80"/>
      <w:sz w:val="24"/>
    </w:rPr>
  </w:style>
  <w:style w:type="paragraph" w:styleId="Text12" w:customStyle="1">
    <w:name w:val="Text 12"/>
    <w:basedOn w:val="Normal"/>
    <w:next w:val="Normal"/>
    <w:link w:val="Text12Char"/>
    <w:uiPriority w:val="11"/>
    <w:qFormat/>
    <w:rsid w:val="004160D5"/>
    <w:rPr>
      <w:rFonts w:asciiTheme="majorHAnsi" w:hAnsiTheme="majorHAnsi"/>
      <w:color w:val="147ABD" w:themeColor="accent1"/>
      <w:sz w:val="22"/>
    </w:rPr>
  </w:style>
  <w:style w:type="character" w:styleId="Text11Char" w:customStyle="1">
    <w:name w:val="Text 11 Char"/>
    <w:basedOn w:val="DefaultParagraphFont"/>
    <w:link w:val="Text11"/>
    <w:uiPriority w:val="11"/>
    <w:rsid w:val="00753C0E"/>
    <w:rPr>
      <w:rFonts w:asciiTheme="majorHAnsi" w:hAnsiTheme="majorHAnsi"/>
      <w:color w:val="815B0B" w:themeColor="accent6" w:themeShade="80"/>
      <w:sz w:val="24"/>
    </w:rPr>
  </w:style>
  <w:style w:type="character" w:styleId="Text12Char" w:customStyle="1">
    <w:name w:val="Text 12 Char"/>
    <w:basedOn w:val="DefaultParagraphFont"/>
    <w:link w:val="Text12"/>
    <w:uiPriority w:val="11"/>
    <w:rsid w:val="00753C0E"/>
    <w:rPr>
      <w:rFonts w:asciiTheme="majorHAnsi" w:hAnsiTheme="majorHAnsi"/>
      <w:color w:val="147ABD" w:themeColor="accent1"/>
      <w:sz w:val="22"/>
    </w:rPr>
  </w:style>
  <w:style w:type="paragraph" w:styleId="paragraph" w:customStyle="1">
    <w:name w:val="paragraph"/>
    <w:basedOn w:val="Normal"/>
    <w:rsid w:val="00B56680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IE" w:eastAsia="en-IE"/>
    </w:rPr>
  </w:style>
  <w:style w:type="character" w:styleId="normaltextrun" w:customStyle="1">
    <w:name w:val="normaltextrun"/>
    <w:basedOn w:val="DefaultParagraphFont"/>
    <w:rsid w:val="00B56680"/>
  </w:style>
  <w:style w:type="character" w:styleId="eop" w:customStyle="1">
    <w:name w:val="eop"/>
    <w:basedOn w:val="DefaultParagraphFont"/>
    <w:rsid w:val="00B5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wnloads\tf44563831_win32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5427F1DF4438E0B37CF7AD8FB8B" ma:contentTypeVersion="33" ma:contentTypeDescription="Create a new document." ma:contentTypeScope="" ma:versionID="0d2c5c2a2a16605f0b772e642fbc4e27">
  <xsd:schema xmlns:xsd="http://www.w3.org/2001/XMLSchema" xmlns:xs="http://www.w3.org/2001/XMLSchema" xmlns:p="http://schemas.microsoft.com/office/2006/metadata/properties" xmlns:ns3="7aabf9f1-8b9b-4177-b944-7bdb03ae42fe" xmlns:ns4="4dd1d6fd-c19c-44c5-84d6-638c0a6556a8" targetNamespace="http://schemas.microsoft.com/office/2006/metadata/properties" ma:root="true" ma:fieldsID="b8515cbf629ca600ae8ea26b2399bcc5" ns3:_="" ns4:_="">
    <xsd:import namespace="7aabf9f1-8b9b-4177-b944-7bdb03ae42fe"/>
    <xsd:import namespace="4dd1d6fd-c19c-44c5-84d6-638c0a6556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ath_Settings" minOccurs="0"/>
                <xsd:element ref="ns3:Distribution_Groups" minOccurs="0"/>
                <xsd:element ref="ns3:LMS_Mappin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bf9f1-8b9b-4177-b944-7bdb03ae4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IsNotebookLocked" ma:index="28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1d6fd-c19c-44c5-84d6-638c0a6556a8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aabf9f1-8b9b-4177-b944-7bdb03ae42fe" xsi:nil="true"/>
    <FolderType xmlns="7aabf9f1-8b9b-4177-b944-7bdb03ae42fe" xsi:nil="true"/>
    <Owner xmlns="7aabf9f1-8b9b-4177-b944-7bdb03ae42fe">
      <UserInfo>
        <DisplayName/>
        <AccountId xsi:nil="true"/>
        <AccountType/>
      </UserInfo>
    </Owner>
    <Teachers xmlns="7aabf9f1-8b9b-4177-b944-7bdb03ae42fe">
      <UserInfo>
        <DisplayName/>
        <AccountId xsi:nil="true"/>
        <AccountType/>
      </UserInfo>
    </Teachers>
    <Student_Groups xmlns="7aabf9f1-8b9b-4177-b944-7bdb03ae42fe">
      <UserInfo>
        <DisplayName/>
        <AccountId xsi:nil="true"/>
        <AccountType/>
      </UserInfo>
    </Student_Groups>
    <IsNotebookLocked xmlns="7aabf9f1-8b9b-4177-b944-7bdb03ae42fe" xsi:nil="true"/>
    <LMS_Mappings xmlns="7aabf9f1-8b9b-4177-b944-7bdb03ae42fe" xsi:nil="true"/>
    <NotebookType xmlns="7aabf9f1-8b9b-4177-b944-7bdb03ae42fe" xsi:nil="true"/>
    <CultureName xmlns="7aabf9f1-8b9b-4177-b944-7bdb03ae42fe" xsi:nil="true"/>
    <Distribution_Groups xmlns="7aabf9f1-8b9b-4177-b944-7bdb03ae42fe" xsi:nil="true"/>
    <DefaultSectionNames xmlns="7aabf9f1-8b9b-4177-b944-7bdb03ae42fe" xsi:nil="true"/>
    <Is_Collaboration_Space_Locked xmlns="7aabf9f1-8b9b-4177-b944-7bdb03ae42fe" xsi:nil="true"/>
    <Invited_Teachers xmlns="7aabf9f1-8b9b-4177-b944-7bdb03ae42fe" xsi:nil="true"/>
    <Templates xmlns="7aabf9f1-8b9b-4177-b944-7bdb03ae42fe" xsi:nil="true"/>
    <Self_Registration_Enabled xmlns="7aabf9f1-8b9b-4177-b944-7bdb03ae42fe" xsi:nil="true"/>
    <Has_Teacher_Only_SectionGroup xmlns="7aabf9f1-8b9b-4177-b944-7bdb03ae42fe" xsi:nil="true"/>
    <AppVersion xmlns="7aabf9f1-8b9b-4177-b944-7bdb03ae42fe" xsi:nil="true"/>
    <TeamsChannelId xmlns="7aabf9f1-8b9b-4177-b944-7bdb03ae42fe" xsi:nil="true"/>
    <Students xmlns="7aabf9f1-8b9b-4177-b944-7bdb03ae42fe">
      <UserInfo>
        <DisplayName/>
        <AccountId xsi:nil="true"/>
        <AccountType/>
      </UserInfo>
    </Students>
    <Math_Settings xmlns="7aabf9f1-8b9b-4177-b944-7bdb03ae42fe" xsi:nil="true"/>
    <Invited_Students xmlns="7aabf9f1-8b9b-4177-b944-7bdb03ae42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956B-6D36-4570-9B0F-4B1DBEEBC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bf9f1-8b9b-4177-b944-7bdb03ae42fe"/>
    <ds:schemaRef ds:uri="4dd1d6fd-c19c-44c5-84d6-638c0a655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D284C-5C84-40D1-B46B-C8E395B03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1D7DF-6048-4B4C-A5CD-289C2DD3D5CF}">
  <ds:schemaRefs>
    <ds:schemaRef ds:uri="http://purl.org/dc/elements/1.1/"/>
    <ds:schemaRef ds:uri="4dd1d6fd-c19c-44c5-84d6-638c0a6556a8"/>
    <ds:schemaRef ds:uri="http://schemas.microsoft.com/office/2006/metadata/properties"/>
    <ds:schemaRef ds:uri="7aabf9f1-8b9b-4177-b944-7bdb03ae42fe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25477E3-6ACD-485A-A185-4414542C3C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tf44563831_win32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Aine Rourke</lastModifiedBy>
  <revision>2</revision>
  <dcterms:created xsi:type="dcterms:W3CDTF">2022-12-01T20:18:00.0000000Z</dcterms:created>
  <dcterms:modified xsi:type="dcterms:W3CDTF">2022-12-01T20:42:57.5748886Z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0x010100780655427F1DF4438E0B37CF7AD8FB8B</vt:lpwstr>
  </property>
</Properties>
</file>