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13" w:type="pct"/>
        <w:tblInd w:w="-30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418"/>
        <w:gridCol w:w="3526"/>
        <w:gridCol w:w="283"/>
        <w:gridCol w:w="4943"/>
      </w:tblGrid>
      <w:tr w:rsidR="004269E1" w:rsidRPr="00535B70" w14:paraId="14EB8C41" w14:textId="77777777" w:rsidTr="00EC697E">
        <w:trPr>
          <w:trHeight w:val="183"/>
        </w:trPr>
        <w:tc>
          <w:tcPr>
            <w:tcW w:w="4944" w:type="dxa"/>
            <w:gridSpan w:val="2"/>
            <w:tcBorders>
              <w:top w:val="single" w:sz="24" w:space="0" w:color="147ABD" w:themeColor="accent1"/>
              <w:left w:val="single" w:sz="24" w:space="0" w:color="147ABD" w:themeColor="accent1"/>
              <w:bottom w:val="single" w:sz="24" w:space="0" w:color="147ABD" w:themeColor="accent1"/>
              <w:right w:val="single" w:sz="24" w:space="0" w:color="147ABD" w:themeColor="accent1"/>
            </w:tcBorders>
            <w:shd w:val="clear" w:color="auto" w:fill="auto"/>
            <w:vAlign w:val="center"/>
          </w:tcPr>
          <w:p w14:paraId="65B485C3" w14:textId="227B27F9" w:rsidR="004269E1" w:rsidRPr="00535B70" w:rsidRDefault="00946F7C" w:rsidP="001359FD">
            <w:pPr>
              <w:pStyle w:val="Heading1"/>
              <w:rPr>
                <w:lang w:val="en-GB"/>
              </w:rPr>
            </w:pPr>
            <w:r>
              <w:rPr>
                <w:lang w:val="en-GB"/>
              </w:rPr>
              <w:t>Computer Systems 1</w:t>
            </w:r>
          </w:p>
        </w:tc>
        <w:tc>
          <w:tcPr>
            <w:tcW w:w="283" w:type="dxa"/>
            <w:vMerge w:val="restart"/>
            <w:tcBorders>
              <w:top w:val="nil"/>
              <w:left w:val="single" w:sz="24" w:space="0" w:color="147ABD" w:themeColor="accent1"/>
              <w:bottom w:val="nil"/>
              <w:right w:val="single" w:sz="24" w:space="0" w:color="147ABD" w:themeColor="accent1"/>
            </w:tcBorders>
          </w:tcPr>
          <w:p w14:paraId="597C75A9" w14:textId="77777777" w:rsidR="004269E1" w:rsidRPr="00535B70" w:rsidRDefault="004269E1" w:rsidP="007D7436">
            <w:pPr>
              <w:pStyle w:val="NoSpacing"/>
              <w:rPr>
                <w:lang w:val="en-GB"/>
              </w:rPr>
            </w:pPr>
          </w:p>
        </w:tc>
        <w:tc>
          <w:tcPr>
            <w:tcW w:w="4943" w:type="dxa"/>
            <w:tcBorders>
              <w:top w:val="single" w:sz="24" w:space="0" w:color="147ABD" w:themeColor="accent1"/>
              <w:left w:val="single" w:sz="24" w:space="0" w:color="147ABD" w:themeColor="accent1"/>
              <w:bottom w:val="single" w:sz="24" w:space="0" w:color="147ABD" w:themeColor="accent1"/>
              <w:right w:val="single" w:sz="24" w:space="0" w:color="147ABD" w:themeColor="accent1"/>
            </w:tcBorders>
            <w:vAlign w:val="center"/>
          </w:tcPr>
          <w:p w14:paraId="16BABCD9" w14:textId="66BDA789" w:rsidR="004269E1" w:rsidRPr="00535B70" w:rsidRDefault="00EC697E" w:rsidP="00244290">
            <w:pPr>
              <w:pStyle w:val="Heading1"/>
              <w:rPr>
                <w:lang w:val="en-GB"/>
              </w:rPr>
            </w:pPr>
            <w:r>
              <w:rPr>
                <w:lang w:val="en-GB"/>
              </w:rPr>
              <w:t>Computer Systems 2  -  Von Neuman</w:t>
            </w:r>
          </w:p>
        </w:tc>
      </w:tr>
      <w:tr w:rsidR="007A6EE0" w:rsidRPr="00535B70" w14:paraId="58F2BE82" w14:textId="77777777" w:rsidTr="00EC697E">
        <w:trPr>
          <w:trHeight w:val="2211"/>
        </w:trPr>
        <w:tc>
          <w:tcPr>
            <w:tcW w:w="4944" w:type="dxa"/>
            <w:gridSpan w:val="2"/>
            <w:tcBorders>
              <w:top w:val="single" w:sz="24" w:space="0" w:color="147ABD" w:themeColor="accent1"/>
              <w:left w:val="single" w:sz="24" w:space="0" w:color="147ABD" w:themeColor="accent1"/>
              <w:bottom w:val="nil"/>
              <w:right w:val="single" w:sz="24" w:space="0" w:color="147ABD" w:themeColor="accent1"/>
            </w:tcBorders>
          </w:tcPr>
          <w:p w14:paraId="2B704EAA" w14:textId="58A81688" w:rsidR="001359FD" w:rsidRDefault="00946F7C" w:rsidP="001359FD">
            <w:pPr>
              <w:pStyle w:val="Text1"/>
              <w:rPr>
                <w:lang w:val="en-GB"/>
              </w:rPr>
            </w:pPr>
            <w:r>
              <w:rPr>
                <w:lang w:val="en-GB"/>
              </w:rPr>
              <w:t>What is a computer system</w:t>
            </w:r>
          </w:p>
          <w:p w14:paraId="4375502C" w14:textId="77777777" w:rsidR="000C4BCA" w:rsidRPr="000C4BCA" w:rsidRDefault="000C4BCA" w:rsidP="000C4BCA">
            <w:pPr>
              <w:rPr>
                <w:lang w:val="en-GB"/>
              </w:rPr>
            </w:pPr>
          </w:p>
          <w:p w14:paraId="5CDABEA3" w14:textId="5738AE52" w:rsidR="007A6EE0" w:rsidRDefault="00C3771E" w:rsidP="00C3771E">
            <w:pPr>
              <w:pStyle w:val="NoSpacing"/>
              <w:jc w:val="center"/>
              <w:rPr>
                <w:b/>
                <w:iCs/>
                <w:lang w:val="en-IE"/>
              </w:rPr>
            </w:pPr>
            <w:r>
              <w:rPr>
                <w:b/>
                <w:iCs/>
                <w:lang w:val="en-IE"/>
              </w:rPr>
              <w:t xml:space="preserve">A system that </w:t>
            </w:r>
            <w:r w:rsidR="007D2907">
              <w:rPr>
                <w:b/>
                <w:iCs/>
                <w:lang w:val="en-IE"/>
              </w:rPr>
              <w:t>involves</w:t>
            </w:r>
            <w:r>
              <w:rPr>
                <w:b/>
                <w:iCs/>
                <w:lang w:val="en-IE"/>
              </w:rPr>
              <w:t xml:space="preserve"> </w:t>
            </w:r>
            <w:r w:rsidR="007D2907">
              <w:rPr>
                <w:b/>
                <w:iCs/>
                <w:lang w:val="en-IE"/>
              </w:rPr>
              <w:t>interactions</w:t>
            </w:r>
            <w:r>
              <w:rPr>
                <w:b/>
                <w:iCs/>
                <w:lang w:val="en-IE"/>
              </w:rPr>
              <w:t xml:space="preserve"> between</w:t>
            </w:r>
          </w:p>
          <w:p w14:paraId="348475CD" w14:textId="77777777" w:rsidR="000C4BCA" w:rsidRPr="00C3771E" w:rsidRDefault="000C4BCA" w:rsidP="00C3771E">
            <w:pPr>
              <w:pStyle w:val="NoSpacing"/>
              <w:jc w:val="center"/>
              <w:rPr>
                <w:b/>
                <w:iCs/>
                <w:lang w:val="en-IE"/>
              </w:rPr>
            </w:pPr>
          </w:p>
          <w:p w14:paraId="4ED0494F" w14:textId="4D6FDA1B" w:rsidR="001359FD" w:rsidRPr="001359FD" w:rsidRDefault="00C3771E" w:rsidP="001359FD">
            <w:pPr>
              <w:pStyle w:val="NoSpacing"/>
              <w:numPr>
                <w:ilvl w:val="0"/>
                <w:numId w:val="18"/>
              </w:num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Hardware (physical components)</w:t>
            </w:r>
          </w:p>
          <w:p w14:paraId="27992A3A" w14:textId="53EDFF6B" w:rsidR="001359FD" w:rsidRDefault="00C3771E" w:rsidP="001359FD">
            <w:pPr>
              <w:pStyle w:val="NoSpacing"/>
              <w:numPr>
                <w:ilvl w:val="0"/>
                <w:numId w:val="18"/>
              </w:num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Software (</w:t>
            </w:r>
            <w:r w:rsidR="007D2907" w:rsidRPr="007D2907">
              <w:rPr>
                <w:sz w:val="20"/>
                <w:szCs w:val="20"/>
                <w:lang w:val="en-GB"/>
              </w:rPr>
              <w:t>set of instructions, data or programs</w:t>
            </w:r>
            <w:r w:rsidR="007D2907">
              <w:rPr>
                <w:sz w:val="20"/>
                <w:szCs w:val="20"/>
                <w:lang w:val="en-GB"/>
              </w:rPr>
              <w:t>)</w:t>
            </w:r>
          </w:p>
          <w:p w14:paraId="03C985E6" w14:textId="2A6C6E76" w:rsidR="007D2907" w:rsidRDefault="00A3475B" w:rsidP="001359FD">
            <w:pPr>
              <w:pStyle w:val="NoSpacing"/>
              <w:numPr>
                <w:ilvl w:val="0"/>
                <w:numId w:val="18"/>
              </w:num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Data</w:t>
            </w:r>
          </w:p>
          <w:p w14:paraId="692CE0EE" w14:textId="15C936FB" w:rsidR="00A3475B" w:rsidRPr="001359FD" w:rsidRDefault="00A3475B" w:rsidP="001359FD">
            <w:pPr>
              <w:pStyle w:val="NoSpacing"/>
              <w:numPr>
                <w:ilvl w:val="0"/>
                <w:numId w:val="18"/>
              </w:num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 person (user)</w:t>
            </w:r>
          </w:p>
          <w:p w14:paraId="39F5B455" w14:textId="77777777" w:rsidR="001359FD" w:rsidRDefault="001359FD" w:rsidP="001359FD">
            <w:pPr>
              <w:pStyle w:val="NoSpacing"/>
              <w:ind w:left="720"/>
              <w:rPr>
                <w:sz w:val="20"/>
                <w:szCs w:val="20"/>
                <w:lang w:val="en-GB"/>
              </w:rPr>
            </w:pPr>
          </w:p>
          <w:p w14:paraId="4847D9D6" w14:textId="77777777" w:rsidR="00494727" w:rsidRPr="001359FD" w:rsidRDefault="00494727" w:rsidP="001359FD">
            <w:pPr>
              <w:pStyle w:val="NoSpacing"/>
              <w:ind w:left="720"/>
              <w:rPr>
                <w:sz w:val="20"/>
                <w:szCs w:val="20"/>
                <w:lang w:val="en-GB"/>
              </w:rPr>
            </w:pPr>
          </w:p>
          <w:p w14:paraId="34BE0B66" w14:textId="06DF42E5" w:rsidR="008F1BF1" w:rsidRPr="001359FD" w:rsidRDefault="00517FAC" w:rsidP="00494727">
            <w:pPr>
              <w:pStyle w:val="NoSpacing"/>
              <w:jc w:val="center"/>
              <w:rPr>
                <w:b/>
                <w:iCs/>
                <w:lang w:val="en-IE"/>
              </w:rPr>
            </w:pPr>
            <w:r>
              <w:rPr>
                <w:b/>
                <w:iCs/>
                <w:lang w:val="en-IE"/>
              </w:rPr>
              <w:t>Most</w:t>
            </w:r>
            <w:r w:rsidR="009B0999">
              <w:rPr>
                <w:b/>
                <w:iCs/>
                <w:lang w:val="en-IE"/>
              </w:rPr>
              <w:t xml:space="preserve"> modern computers run have a similar architecture (structu</w:t>
            </w:r>
            <w:r w:rsidR="008F1BF1">
              <w:rPr>
                <w:b/>
                <w:iCs/>
                <w:lang w:val="en-IE"/>
              </w:rPr>
              <w:t>red and connected) called</w:t>
            </w:r>
          </w:p>
        </w:tc>
        <w:tc>
          <w:tcPr>
            <w:tcW w:w="283" w:type="dxa"/>
            <w:vMerge/>
            <w:tcBorders>
              <w:top w:val="nil"/>
              <w:left w:val="single" w:sz="24" w:space="0" w:color="147ABD" w:themeColor="accent1"/>
              <w:bottom w:val="nil"/>
              <w:right w:val="single" w:sz="24" w:space="0" w:color="147ABD" w:themeColor="accent1"/>
            </w:tcBorders>
          </w:tcPr>
          <w:p w14:paraId="79C82856" w14:textId="77777777" w:rsidR="007A6EE0" w:rsidRPr="00535B70" w:rsidRDefault="007A6EE0" w:rsidP="007D7436">
            <w:pPr>
              <w:pStyle w:val="NoSpacing"/>
              <w:rPr>
                <w:lang w:val="en-GB"/>
              </w:rPr>
            </w:pPr>
          </w:p>
        </w:tc>
        <w:tc>
          <w:tcPr>
            <w:tcW w:w="4943" w:type="dxa"/>
            <w:tcBorders>
              <w:top w:val="single" w:sz="24" w:space="0" w:color="147ABD" w:themeColor="accent1"/>
              <w:left w:val="single" w:sz="24" w:space="0" w:color="147ABD" w:themeColor="accent1"/>
              <w:bottom w:val="nil"/>
              <w:right w:val="single" w:sz="24" w:space="0" w:color="147ABD" w:themeColor="accent1"/>
            </w:tcBorders>
          </w:tcPr>
          <w:p w14:paraId="276806DB" w14:textId="43F111D5" w:rsidR="007A6EE0" w:rsidRDefault="007A6EE0" w:rsidP="003B022E">
            <w:pPr>
              <w:pStyle w:val="NoSpacing"/>
              <w:jc w:val="center"/>
              <w:rPr>
                <w:lang w:val="en-GB"/>
              </w:rPr>
            </w:pPr>
          </w:p>
          <w:p w14:paraId="75DD1601" w14:textId="3ED06C8B" w:rsidR="00EC697E" w:rsidRDefault="00EC697E" w:rsidP="003B022E">
            <w:pPr>
              <w:pStyle w:val="NoSpacing"/>
              <w:jc w:val="center"/>
              <w:rPr>
                <w:lang w:val="en-GB"/>
              </w:rPr>
            </w:pPr>
          </w:p>
          <w:p w14:paraId="037FCD47" w14:textId="705F275E" w:rsidR="00EC697E" w:rsidRPr="00535B70" w:rsidRDefault="000C4BCA" w:rsidP="003B022E">
            <w:pPr>
              <w:pStyle w:val="NoSpacing"/>
              <w:jc w:val="center"/>
              <w:rPr>
                <w:lang w:val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41344" behindDoc="0" locked="0" layoutInCell="1" allowOverlap="1" wp14:anchorId="5F2F1C52" wp14:editId="03FA8E3F">
                  <wp:simplePos x="0" y="0"/>
                  <wp:positionH relativeFrom="column">
                    <wp:posOffset>-372428</wp:posOffset>
                  </wp:positionH>
                  <wp:positionV relativeFrom="paragraph">
                    <wp:posOffset>367348</wp:posOffset>
                  </wp:positionV>
                  <wp:extent cx="3714183" cy="2600000"/>
                  <wp:effectExtent l="4763" t="0" r="5397" b="5398"/>
                  <wp:wrapNone/>
                  <wp:docPr id="181" name="Picture 181" descr="Von Neumann Architecture - Computer Science GCSE GUR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on Neumann Architecture - Computer Science GCSE GUR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3714183" cy="2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A6EE0" w:rsidRPr="00535B70" w14:paraId="50447709" w14:textId="77777777" w:rsidTr="000C4BCA">
        <w:trPr>
          <w:trHeight w:val="2320"/>
        </w:trPr>
        <w:tc>
          <w:tcPr>
            <w:tcW w:w="4944" w:type="dxa"/>
            <w:gridSpan w:val="2"/>
            <w:tcBorders>
              <w:top w:val="nil"/>
              <w:left w:val="single" w:sz="24" w:space="0" w:color="147ABD" w:themeColor="accent1"/>
              <w:bottom w:val="single" w:sz="24" w:space="0" w:color="147ABD" w:themeColor="accent1"/>
              <w:right w:val="single" w:sz="24" w:space="0" w:color="147ABD" w:themeColor="accent1"/>
            </w:tcBorders>
            <w:shd w:val="clear" w:color="auto" w:fill="auto"/>
          </w:tcPr>
          <w:p w14:paraId="6018E3DB" w14:textId="77777777" w:rsidR="001359FD" w:rsidRDefault="008F1BF1" w:rsidP="008F1BF1">
            <w:pPr>
              <w:pStyle w:val="Heading1"/>
              <w:jc w:val="center"/>
              <w:rPr>
                <w:lang w:val="en-GB"/>
              </w:rPr>
            </w:pPr>
            <w:r>
              <w:rPr>
                <w:lang w:val="en-GB"/>
              </w:rPr>
              <w:t>Von Neuman Architecture</w:t>
            </w:r>
          </w:p>
          <w:p w14:paraId="37EE060F" w14:textId="77777777" w:rsidR="00494727" w:rsidRPr="00494727" w:rsidRDefault="00494727" w:rsidP="00494727">
            <w:pPr>
              <w:rPr>
                <w:lang w:val="en-GB"/>
              </w:rPr>
            </w:pPr>
          </w:p>
          <w:p w14:paraId="46205729" w14:textId="7E75030A" w:rsidR="000C4BCA" w:rsidRPr="00244290" w:rsidRDefault="00494727" w:rsidP="000C4BCA">
            <w:pPr>
              <w:pStyle w:val="NoSpacing"/>
              <w:jc w:val="center"/>
              <w:rPr>
                <w:lang w:val="en-GB"/>
              </w:rPr>
            </w:pPr>
            <w:r>
              <w:rPr>
                <w:lang w:val="en-GB"/>
              </w:rPr>
              <w:t>Von Neuman was a Hungarian/American mathematician who described this architecture we</w:t>
            </w:r>
            <w:r w:rsidR="000C4BCA">
              <w:rPr>
                <w:lang w:val="en-GB"/>
              </w:rPr>
              <w:t xml:space="preserve"> </w:t>
            </w:r>
            <w:r>
              <w:rPr>
                <w:lang w:val="en-GB"/>
              </w:rPr>
              <w:t>still use today in 1945</w:t>
            </w:r>
          </w:p>
        </w:tc>
        <w:tc>
          <w:tcPr>
            <w:tcW w:w="283" w:type="dxa"/>
            <w:vMerge/>
            <w:tcBorders>
              <w:top w:val="nil"/>
              <w:left w:val="single" w:sz="24" w:space="0" w:color="147ABD" w:themeColor="accent1"/>
              <w:bottom w:val="nil"/>
              <w:right w:val="single" w:sz="24" w:space="0" w:color="147ABD" w:themeColor="accent1"/>
            </w:tcBorders>
          </w:tcPr>
          <w:p w14:paraId="61BCA39F" w14:textId="77777777" w:rsidR="007A6EE0" w:rsidRPr="00535B70" w:rsidRDefault="007A6EE0" w:rsidP="007D7436">
            <w:pPr>
              <w:pStyle w:val="NoSpacing"/>
              <w:rPr>
                <w:lang w:val="en-GB"/>
              </w:rPr>
            </w:pPr>
          </w:p>
        </w:tc>
        <w:tc>
          <w:tcPr>
            <w:tcW w:w="4943" w:type="dxa"/>
            <w:tcBorders>
              <w:top w:val="nil"/>
              <w:left w:val="single" w:sz="24" w:space="0" w:color="147ABD" w:themeColor="accent1"/>
              <w:bottom w:val="single" w:sz="24" w:space="0" w:color="147ABD" w:themeColor="accent1"/>
              <w:right w:val="single" w:sz="24" w:space="0" w:color="147ABD" w:themeColor="accent1"/>
            </w:tcBorders>
          </w:tcPr>
          <w:p w14:paraId="1CDE01E6" w14:textId="0AA1377C" w:rsidR="001359FD" w:rsidRDefault="001359FD" w:rsidP="001359FD">
            <w:pPr>
              <w:rPr>
                <w:lang w:val="en-GB"/>
              </w:rPr>
            </w:pPr>
          </w:p>
          <w:p w14:paraId="0BFBA70E" w14:textId="54E881DD" w:rsidR="007A6EE0" w:rsidRPr="001359FD" w:rsidRDefault="001359FD" w:rsidP="001359FD">
            <w:pPr>
              <w:tabs>
                <w:tab w:val="left" w:pos="1305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</w:p>
        </w:tc>
      </w:tr>
      <w:tr w:rsidR="007D7436" w:rsidRPr="00535B70" w14:paraId="3FF4B76B" w14:textId="77777777" w:rsidTr="00EC697E">
        <w:trPr>
          <w:trHeight w:val="170"/>
        </w:trPr>
        <w:tc>
          <w:tcPr>
            <w:tcW w:w="4944" w:type="dxa"/>
            <w:gridSpan w:val="2"/>
            <w:tcBorders>
              <w:top w:val="single" w:sz="24" w:space="0" w:color="147ABD" w:themeColor="accent1"/>
              <w:left w:val="nil"/>
              <w:bottom w:val="single" w:sz="24" w:space="0" w:color="147ABD" w:themeColor="accent1"/>
              <w:right w:val="nil"/>
            </w:tcBorders>
          </w:tcPr>
          <w:p w14:paraId="6D9781E3" w14:textId="77777777" w:rsidR="007D7436" w:rsidRPr="00535B70" w:rsidRDefault="007D7436" w:rsidP="00270788">
            <w:pPr>
              <w:rPr>
                <w:lang w:val="en-GB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85ED7B3" w14:textId="77777777" w:rsidR="007D7436" w:rsidRPr="00535B70" w:rsidRDefault="007D7436" w:rsidP="007D7436">
            <w:pPr>
              <w:pStyle w:val="NoSpacing"/>
              <w:rPr>
                <w:lang w:val="en-GB"/>
              </w:rPr>
            </w:pPr>
          </w:p>
        </w:tc>
        <w:tc>
          <w:tcPr>
            <w:tcW w:w="4943" w:type="dxa"/>
            <w:tcBorders>
              <w:top w:val="single" w:sz="24" w:space="0" w:color="147ABD" w:themeColor="accent1"/>
              <w:left w:val="nil"/>
              <w:bottom w:val="single" w:sz="24" w:space="0" w:color="147ABD" w:themeColor="accent1"/>
              <w:right w:val="nil"/>
            </w:tcBorders>
          </w:tcPr>
          <w:p w14:paraId="1985E025" w14:textId="77777777" w:rsidR="007D7436" w:rsidRPr="00535B70" w:rsidRDefault="007D7436" w:rsidP="00270788">
            <w:pPr>
              <w:rPr>
                <w:lang w:val="en-GB"/>
              </w:rPr>
            </w:pPr>
          </w:p>
        </w:tc>
      </w:tr>
      <w:tr w:rsidR="004269E1" w:rsidRPr="00535B70" w14:paraId="154DB338" w14:textId="77777777" w:rsidTr="000C4BCA">
        <w:trPr>
          <w:trHeight w:val="484"/>
        </w:trPr>
        <w:tc>
          <w:tcPr>
            <w:tcW w:w="4944" w:type="dxa"/>
            <w:gridSpan w:val="2"/>
            <w:tcBorders>
              <w:top w:val="single" w:sz="24" w:space="0" w:color="147ABD" w:themeColor="accent1"/>
              <w:left w:val="single" w:sz="24" w:space="0" w:color="147ABD" w:themeColor="accent1"/>
              <w:bottom w:val="single" w:sz="24" w:space="0" w:color="147ABD" w:themeColor="accent1"/>
              <w:right w:val="single" w:sz="24" w:space="0" w:color="147ABD" w:themeColor="accent1"/>
            </w:tcBorders>
            <w:vAlign w:val="center"/>
          </w:tcPr>
          <w:p w14:paraId="2A2D64C1" w14:textId="439A7B83" w:rsidR="004269E1" w:rsidRPr="00535B70" w:rsidRDefault="000C4BCA" w:rsidP="001359FD">
            <w:pPr>
              <w:pStyle w:val="Heading1"/>
              <w:jc w:val="center"/>
              <w:rPr>
                <w:lang w:val="en-GB"/>
              </w:rPr>
            </w:pPr>
            <w:r>
              <w:rPr>
                <w:lang w:val="en-GB"/>
              </w:rPr>
              <w:t>Computer Systems 3  -  Definitions</w:t>
            </w:r>
          </w:p>
        </w:tc>
        <w:tc>
          <w:tcPr>
            <w:tcW w:w="283" w:type="dxa"/>
            <w:tcBorders>
              <w:top w:val="nil"/>
              <w:left w:val="single" w:sz="24" w:space="0" w:color="147ABD" w:themeColor="accent1"/>
              <w:bottom w:val="nil"/>
              <w:right w:val="single" w:sz="24" w:space="0" w:color="147ABD" w:themeColor="accent1"/>
            </w:tcBorders>
          </w:tcPr>
          <w:p w14:paraId="2A7F14A2" w14:textId="77777777" w:rsidR="004269E1" w:rsidRPr="00535B70" w:rsidRDefault="004269E1" w:rsidP="007D7436">
            <w:pPr>
              <w:pStyle w:val="NoSpacing"/>
              <w:rPr>
                <w:lang w:val="en-GB"/>
              </w:rPr>
            </w:pPr>
          </w:p>
        </w:tc>
        <w:tc>
          <w:tcPr>
            <w:tcW w:w="4943" w:type="dxa"/>
            <w:tcBorders>
              <w:top w:val="single" w:sz="24" w:space="0" w:color="147ABD" w:themeColor="accent1"/>
              <w:left w:val="single" w:sz="24" w:space="0" w:color="147ABD" w:themeColor="accent1"/>
              <w:bottom w:val="single" w:sz="24" w:space="0" w:color="147ABD" w:themeColor="accent1"/>
              <w:right w:val="single" w:sz="24" w:space="0" w:color="147ABD" w:themeColor="accent1"/>
            </w:tcBorders>
            <w:vAlign w:val="center"/>
          </w:tcPr>
          <w:p w14:paraId="6847607E" w14:textId="595A6A91" w:rsidR="004269E1" w:rsidRPr="00535B70" w:rsidRDefault="000C4BCA" w:rsidP="001359FD">
            <w:pPr>
              <w:pStyle w:val="Heading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Computer Systems 4  -  </w:t>
            </w:r>
            <w:r w:rsidR="00E03BF3">
              <w:rPr>
                <w:lang w:val="en-GB"/>
              </w:rPr>
              <w:t>Types of Memory</w:t>
            </w:r>
          </w:p>
        </w:tc>
      </w:tr>
      <w:tr w:rsidR="00151539" w:rsidRPr="00535B70" w14:paraId="35F03B3C" w14:textId="77777777" w:rsidTr="00151539">
        <w:trPr>
          <w:trHeight w:val="454"/>
        </w:trPr>
        <w:tc>
          <w:tcPr>
            <w:tcW w:w="1418" w:type="dxa"/>
            <w:tcBorders>
              <w:top w:val="single" w:sz="24" w:space="0" w:color="147ABD" w:themeColor="accent1"/>
              <w:left w:val="single" w:sz="24" w:space="0" w:color="147ABD" w:themeColor="accent1"/>
              <w:bottom w:val="nil"/>
              <w:right w:val="single" w:sz="24" w:space="0" w:color="147ABD" w:themeColor="accent1"/>
            </w:tcBorders>
          </w:tcPr>
          <w:p w14:paraId="226A0B43" w14:textId="6E88BD6F" w:rsidR="00EC697E" w:rsidRPr="00535B70" w:rsidRDefault="00151539" w:rsidP="00151539">
            <w:pPr>
              <w:rPr>
                <w:lang w:val="en-GB"/>
              </w:rPr>
            </w:pPr>
            <w:r>
              <w:rPr>
                <w:lang w:val="en-GB"/>
              </w:rPr>
              <w:t>CPU</w:t>
            </w:r>
          </w:p>
        </w:tc>
        <w:tc>
          <w:tcPr>
            <w:tcW w:w="3526" w:type="dxa"/>
            <w:tcBorders>
              <w:top w:val="single" w:sz="24" w:space="0" w:color="147ABD" w:themeColor="accent1"/>
              <w:left w:val="single" w:sz="24" w:space="0" w:color="147ABD" w:themeColor="accent1"/>
              <w:bottom w:val="nil"/>
              <w:right w:val="single" w:sz="24" w:space="0" w:color="147ABD" w:themeColor="accent1"/>
            </w:tcBorders>
          </w:tcPr>
          <w:p w14:paraId="376DEFB4" w14:textId="77777777" w:rsidR="00EC697E" w:rsidRPr="00535B70" w:rsidRDefault="00EC697E" w:rsidP="001359FD">
            <w:pPr>
              <w:pStyle w:val="NoSpacing"/>
              <w:jc w:val="center"/>
              <w:rPr>
                <w:lang w:val="en-GB"/>
              </w:rPr>
            </w:pPr>
            <w:r w:rsidRPr="00535B70">
              <w:rPr>
                <w:rFonts w:ascii="Rockwell" w:eastAsia="Rockwell" w:hAnsi="Rockwell" w:cs="Tahoma"/>
                <w:noProof/>
                <w:sz w:val="24"/>
                <w:szCs w:val="24"/>
                <w:lang w:val="en-GB" w:bidi="en-GB"/>
              </w:rPr>
              <w:t xml:space="preserve"> </w:t>
            </w:r>
          </w:p>
        </w:tc>
        <w:tc>
          <w:tcPr>
            <w:tcW w:w="283" w:type="dxa"/>
            <w:vMerge w:val="restart"/>
            <w:tcBorders>
              <w:top w:val="nil"/>
              <w:left w:val="single" w:sz="24" w:space="0" w:color="147ABD" w:themeColor="accent1"/>
              <w:right w:val="single" w:sz="24" w:space="0" w:color="147ABD" w:themeColor="accent1"/>
            </w:tcBorders>
          </w:tcPr>
          <w:p w14:paraId="0F919D8B" w14:textId="77777777" w:rsidR="00EC697E" w:rsidRPr="00535B70" w:rsidRDefault="00EC697E" w:rsidP="007D7436">
            <w:pPr>
              <w:pStyle w:val="NoSpacing"/>
              <w:rPr>
                <w:lang w:val="en-GB"/>
              </w:rPr>
            </w:pPr>
          </w:p>
        </w:tc>
        <w:tc>
          <w:tcPr>
            <w:tcW w:w="4943" w:type="dxa"/>
            <w:vMerge w:val="restart"/>
            <w:tcBorders>
              <w:top w:val="single" w:sz="24" w:space="0" w:color="147ABD" w:themeColor="accent1"/>
              <w:left w:val="single" w:sz="24" w:space="0" w:color="147ABD" w:themeColor="accent1"/>
              <w:bottom w:val="single" w:sz="24" w:space="0" w:color="147ABD" w:themeColor="accent1"/>
              <w:right w:val="single" w:sz="24" w:space="0" w:color="147ABD" w:themeColor="accent1"/>
            </w:tcBorders>
          </w:tcPr>
          <w:p w14:paraId="6055861B" w14:textId="64AEDC87" w:rsidR="00EC697E" w:rsidRPr="00535B70" w:rsidRDefault="00EC697E" w:rsidP="003B022E">
            <w:pPr>
              <w:pStyle w:val="Text1"/>
              <w:rPr>
                <w:lang w:val="en-GB"/>
              </w:rPr>
            </w:pPr>
          </w:p>
          <w:p w14:paraId="4C06A4E1" w14:textId="68FFB1E1" w:rsidR="00EC697E" w:rsidRPr="00535B70" w:rsidRDefault="006F44EB" w:rsidP="003B022E">
            <w:pPr>
              <w:pStyle w:val="NoSpacing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8000176" wp14:editId="31265F36">
                      <wp:simplePos x="0" y="0"/>
                      <wp:positionH relativeFrom="column">
                        <wp:posOffset>1113790</wp:posOffset>
                      </wp:positionH>
                      <wp:positionV relativeFrom="paragraph">
                        <wp:posOffset>805180</wp:posOffset>
                      </wp:positionV>
                      <wp:extent cx="0" cy="1485900"/>
                      <wp:effectExtent l="19050" t="0" r="19050" b="1905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8590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>
                                <a:solidFill>
                                  <a:srgbClr val="000000"/>
                                </a:solidFill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CE5AFB" id="Straight Connector 34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7pt,63.4pt" to="87.7pt,1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" strokeweight="3pt">
                      <v:stroke miterlimit="4" joinstyle="miter"/>
                    </v:lin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DAEACFF" wp14:editId="0EC68014">
                      <wp:simplePos x="0" y="0"/>
                      <wp:positionH relativeFrom="column">
                        <wp:posOffset>1704340</wp:posOffset>
                      </wp:positionH>
                      <wp:positionV relativeFrom="paragraph">
                        <wp:posOffset>405130</wp:posOffset>
                      </wp:positionV>
                      <wp:extent cx="0" cy="2279650"/>
                      <wp:effectExtent l="19050" t="0" r="19050" b="2540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27965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>
                                <a:solidFill>
                                  <a:srgbClr val="000000"/>
                                </a:solidFill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0EA95E" id="Straight Connector 35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2pt,31.9pt" to="134.2pt,2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" strokeweight="3pt">
                      <v:stroke miterlimit="4" joinstyle="miter"/>
                    </v:line>
                  </w:pict>
                </mc:Fallback>
              </mc:AlternateContent>
            </w:r>
            <w:r w:rsidR="001E04FB"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8911E55" wp14:editId="4BAD9AFF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1186180</wp:posOffset>
                      </wp:positionV>
                      <wp:extent cx="0" cy="660400"/>
                      <wp:effectExtent l="19050" t="0" r="19050" b="2540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6040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>
                                <a:solidFill>
                                  <a:srgbClr val="000000"/>
                                </a:solidFill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C78A621" id="Straight Connector 37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7pt,93.4pt" to="44.7pt,1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" strokeweight="3pt">
                      <v:stroke miterlimit="4" joinstyle="miter"/>
                    </v:line>
                  </w:pict>
                </mc:Fallback>
              </mc:AlternateContent>
            </w:r>
            <w:r w:rsidR="001E04FB"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77CBC18" wp14:editId="27A423FA">
                      <wp:simplePos x="0" y="0"/>
                      <wp:positionH relativeFrom="column">
                        <wp:posOffset>2282190</wp:posOffset>
                      </wp:positionH>
                      <wp:positionV relativeFrom="paragraph">
                        <wp:posOffset>43180</wp:posOffset>
                      </wp:positionV>
                      <wp:extent cx="0" cy="2946400"/>
                      <wp:effectExtent l="19050" t="0" r="19050" b="2540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4640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>
                                <a:solidFill>
                                  <a:srgbClr val="000000"/>
                                </a:solidFill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611FB0B" id="Straight Connector 36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7pt,3.4pt" to="179.7pt,2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" strokeweight="3pt">
                      <v:stroke miterlimit="4" joinstyle="miter"/>
                    </v:line>
                  </w:pict>
                </mc:Fallback>
              </mc:AlternateContent>
            </w:r>
            <w:r w:rsidR="001E04FB"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CD99E2D" wp14:editId="4F19C5D1">
                      <wp:simplePos x="0" y="0"/>
                      <wp:positionH relativeFrom="column">
                        <wp:posOffset>-443229</wp:posOffset>
                      </wp:positionH>
                      <wp:positionV relativeFrom="paragraph">
                        <wp:posOffset>139065</wp:posOffset>
                      </wp:positionV>
                      <wp:extent cx="3808730" cy="2857500"/>
                      <wp:effectExtent l="0" t="19685" r="19685" b="38735"/>
                      <wp:wrapNone/>
                      <wp:docPr id="31" name="Isosceles Tri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808730" cy="2857500"/>
                              </a:xfrm>
                              <a:prstGeom prst="triangle">
                                <a:avLst/>
                              </a:prstGeom>
                              <a:noFill/>
                              <a:ln w="25400" cap="flat">
                                <a:solidFill>
                                  <a:srgbClr val="000000"/>
                                </a:solidFill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7561DD37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31" o:spid="_x0000_s1026" type="#_x0000_t5" style="position:absolute;margin-left:-34.9pt;margin-top:10.95pt;width:299.9pt;height:225pt;rotation:-90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" filled="f" strokeweight="2pt">
                      <v:stroke miterlimit="4"/>
                      <v:textbox style="mso-fit-shape-to-text:t" inset="3pt,3pt,3pt,3pt"/>
                    </v:shape>
                  </w:pict>
                </mc:Fallback>
              </mc:AlternateContent>
            </w:r>
            <w:r w:rsidR="00EC697E" w:rsidRPr="00535B70">
              <w:rPr>
                <w:rFonts w:ascii="Rockwell" w:eastAsia="Rockwell" w:hAnsi="Rockwell" w:cs="Tahoma"/>
                <w:noProof/>
                <w:sz w:val="24"/>
                <w:szCs w:val="24"/>
                <w:lang w:val="en-GB" w:bidi="en-GB"/>
              </w:rPr>
              <w:t xml:space="preserve"> </w:t>
            </w:r>
          </w:p>
        </w:tc>
      </w:tr>
      <w:tr w:rsidR="00151539" w:rsidRPr="00535B70" w14:paraId="3B70C4CF" w14:textId="77777777" w:rsidTr="00151539">
        <w:trPr>
          <w:trHeight w:val="454"/>
        </w:trPr>
        <w:tc>
          <w:tcPr>
            <w:tcW w:w="1418" w:type="dxa"/>
            <w:tcBorders>
              <w:top w:val="single" w:sz="24" w:space="0" w:color="147ABD" w:themeColor="accent1"/>
              <w:left w:val="single" w:sz="24" w:space="0" w:color="147ABD" w:themeColor="accent1"/>
              <w:bottom w:val="nil"/>
              <w:right w:val="single" w:sz="24" w:space="0" w:color="147ABD" w:themeColor="accent1"/>
            </w:tcBorders>
          </w:tcPr>
          <w:p w14:paraId="32929056" w14:textId="5F5EA348" w:rsidR="00EC697E" w:rsidRPr="00535B70" w:rsidRDefault="00151539" w:rsidP="00151539">
            <w:pPr>
              <w:rPr>
                <w:lang w:val="en-GB"/>
              </w:rPr>
            </w:pPr>
            <w:r>
              <w:rPr>
                <w:lang w:val="en-GB"/>
              </w:rPr>
              <w:t>ALU</w:t>
            </w:r>
          </w:p>
        </w:tc>
        <w:tc>
          <w:tcPr>
            <w:tcW w:w="3526" w:type="dxa"/>
            <w:tcBorders>
              <w:top w:val="single" w:sz="24" w:space="0" w:color="147ABD" w:themeColor="accent1"/>
              <w:left w:val="single" w:sz="24" w:space="0" w:color="147ABD" w:themeColor="accent1"/>
              <w:bottom w:val="nil"/>
              <w:right w:val="single" w:sz="24" w:space="0" w:color="147ABD" w:themeColor="accent1"/>
            </w:tcBorders>
          </w:tcPr>
          <w:p w14:paraId="06119E54" w14:textId="33DCA429" w:rsidR="00EC697E" w:rsidRPr="00535B70" w:rsidRDefault="00EC697E" w:rsidP="003B022E">
            <w:pPr>
              <w:pStyle w:val="Text1"/>
              <w:rPr>
                <w:lang w:val="en-GB"/>
              </w:rPr>
            </w:pPr>
          </w:p>
        </w:tc>
        <w:tc>
          <w:tcPr>
            <w:tcW w:w="283" w:type="dxa"/>
            <w:vMerge/>
            <w:tcBorders>
              <w:left w:val="single" w:sz="24" w:space="0" w:color="147ABD" w:themeColor="accent1"/>
              <w:right w:val="single" w:sz="24" w:space="0" w:color="147ABD" w:themeColor="accent1"/>
            </w:tcBorders>
          </w:tcPr>
          <w:p w14:paraId="6CF3C232" w14:textId="77777777" w:rsidR="00EC697E" w:rsidRPr="00535B70" w:rsidRDefault="00EC697E" w:rsidP="007D7436">
            <w:pPr>
              <w:pStyle w:val="NoSpacing"/>
              <w:rPr>
                <w:lang w:val="en-GB"/>
              </w:rPr>
            </w:pPr>
          </w:p>
        </w:tc>
        <w:tc>
          <w:tcPr>
            <w:tcW w:w="4943" w:type="dxa"/>
            <w:vMerge/>
            <w:tcBorders>
              <w:top w:val="single" w:sz="24" w:space="0" w:color="147ABD" w:themeColor="accent1"/>
              <w:left w:val="single" w:sz="24" w:space="0" w:color="147ABD" w:themeColor="accent1"/>
              <w:bottom w:val="single" w:sz="24" w:space="0" w:color="147ABD" w:themeColor="accent1"/>
              <w:right w:val="single" w:sz="24" w:space="0" w:color="147ABD" w:themeColor="accent1"/>
            </w:tcBorders>
          </w:tcPr>
          <w:p w14:paraId="5E6DF584" w14:textId="77777777" w:rsidR="00EC697E" w:rsidRDefault="00EC697E" w:rsidP="003B022E">
            <w:pPr>
              <w:pStyle w:val="Text1"/>
              <w:rPr>
                <w:lang w:val="en-GB"/>
              </w:rPr>
            </w:pPr>
          </w:p>
        </w:tc>
      </w:tr>
      <w:tr w:rsidR="00151539" w:rsidRPr="00535B70" w14:paraId="00E9B4D4" w14:textId="77777777" w:rsidTr="00151539">
        <w:trPr>
          <w:trHeight w:val="454"/>
        </w:trPr>
        <w:tc>
          <w:tcPr>
            <w:tcW w:w="1418" w:type="dxa"/>
            <w:tcBorders>
              <w:top w:val="single" w:sz="24" w:space="0" w:color="147ABD" w:themeColor="accent1"/>
              <w:left w:val="single" w:sz="24" w:space="0" w:color="147ABD" w:themeColor="accent1"/>
              <w:bottom w:val="nil"/>
              <w:right w:val="single" w:sz="24" w:space="0" w:color="147ABD" w:themeColor="accent1"/>
            </w:tcBorders>
          </w:tcPr>
          <w:p w14:paraId="689D9220" w14:textId="4081529C" w:rsidR="00EC697E" w:rsidRPr="00535B70" w:rsidRDefault="00151539" w:rsidP="00151539">
            <w:pPr>
              <w:rPr>
                <w:lang w:val="en-GB"/>
              </w:rPr>
            </w:pPr>
            <w:r>
              <w:rPr>
                <w:lang w:val="en-GB"/>
              </w:rPr>
              <w:t>Registers</w:t>
            </w:r>
          </w:p>
        </w:tc>
        <w:tc>
          <w:tcPr>
            <w:tcW w:w="3526" w:type="dxa"/>
            <w:tcBorders>
              <w:top w:val="single" w:sz="24" w:space="0" w:color="147ABD" w:themeColor="accent1"/>
              <w:left w:val="single" w:sz="24" w:space="0" w:color="147ABD" w:themeColor="accent1"/>
              <w:bottom w:val="nil"/>
              <w:right w:val="single" w:sz="24" w:space="0" w:color="147ABD" w:themeColor="accent1"/>
            </w:tcBorders>
          </w:tcPr>
          <w:p w14:paraId="703B1CB4" w14:textId="44E38CCE" w:rsidR="00EC697E" w:rsidRPr="00535B70" w:rsidRDefault="00EC697E" w:rsidP="003B022E">
            <w:pPr>
              <w:pStyle w:val="Text1"/>
              <w:rPr>
                <w:lang w:val="en-GB"/>
              </w:rPr>
            </w:pPr>
          </w:p>
        </w:tc>
        <w:tc>
          <w:tcPr>
            <w:tcW w:w="283" w:type="dxa"/>
            <w:vMerge/>
            <w:tcBorders>
              <w:left w:val="single" w:sz="24" w:space="0" w:color="147ABD" w:themeColor="accent1"/>
              <w:right w:val="single" w:sz="24" w:space="0" w:color="147ABD" w:themeColor="accent1"/>
            </w:tcBorders>
          </w:tcPr>
          <w:p w14:paraId="26C907A0" w14:textId="77777777" w:rsidR="00EC697E" w:rsidRPr="00535B70" w:rsidRDefault="00EC697E" w:rsidP="007D7436">
            <w:pPr>
              <w:pStyle w:val="NoSpacing"/>
              <w:rPr>
                <w:lang w:val="en-GB"/>
              </w:rPr>
            </w:pPr>
          </w:p>
        </w:tc>
        <w:tc>
          <w:tcPr>
            <w:tcW w:w="4943" w:type="dxa"/>
            <w:vMerge/>
            <w:tcBorders>
              <w:top w:val="single" w:sz="24" w:space="0" w:color="147ABD" w:themeColor="accent1"/>
              <w:left w:val="single" w:sz="24" w:space="0" w:color="147ABD" w:themeColor="accent1"/>
              <w:bottom w:val="single" w:sz="24" w:space="0" w:color="147ABD" w:themeColor="accent1"/>
              <w:right w:val="single" w:sz="24" w:space="0" w:color="147ABD" w:themeColor="accent1"/>
            </w:tcBorders>
          </w:tcPr>
          <w:p w14:paraId="09363DB3" w14:textId="77777777" w:rsidR="00EC697E" w:rsidRDefault="00EC697E" w:rsidP="003B022E">
            <w:pPr>
              <w:pStyle w:val="Text1"/>
              <w:rPr>
                <w:lang w:val="en-GB"/>
              </w:rPr>
            </w:pPr>
          </w:p>
        </w:tc>
      </w:tr>
      <w:tr w:rsidR="00151539" w:rsidRPr="00535B70" w14:paraId="05AE755E" w14:textId="77777777" w:rsidTr="00151539">
        <w:trPr>
          <w:trHeight w:val="454"/>
        </w:trPr>
        <w:tc>
          <w:tcPr>
            <w:tcW w:w="1418" w:type="dxa"/>
            <w:tcBorders>
              <w:top w:val="single" w:sz="24" w:space="0" w:color="147ABD" w:themeColor="accent1"/>
              <w:left w:val="single" w:sz="24" w:space="0" w:color="147ABD" w:themeColor="accent1"/>
              <w:bottom w:val="nil"/>
              <w:right w:val="single" w:sz="24" w:space="0" w:color="147ABD" w:themeColor="accent1"/>
            </w:tcBorders>
          </w:tcPr>
          <w:p w14:paraId="4FB07DF3" w14:textId="2BA7E9D7" w:rsidR="00EC697E" w:rsidRPr="00535B70" w:rsidRDefault="00151539" w:rsidP="00151539">
            <w:pPr>
              <w:rPr>
                <w:lang w:val="en-GB"/>
              </w:rPr>
            </w:pPr>
            <w:r>
              <w:rPr>
                <w:lang w:val="en-GB"/>
              </w:rPr>
              <w:t>Memory (RAM &amp; ROM)</w:t>
            </w:r>
          </w:p>
        </w:tc>
        <w:tc>
          <w:tcPr>
            <w:tcW w:w="3526" w:type="dxa"/>
            <w:tcBorders>
              <w:top w:val="single" w:sz="24" w:space="0" w:color="147ABD" w:themeColor="accent1"/>
              <w:left w:val="single" w:sz="24" w:space="0" w:color="147ABD" w:themeColor="accent1"/>
              <w:bottom w:val="nil"/>
              <w:right w:val="single" w:sz="24" w:space="0" w:color="147ABD" w:themeColor="accent1"/>
            </w:tcBorders>
          </w:tcPr>
          <w:p w14:paraId="20CAD05B" w14:textId="3AAE66F4" w:rsidR="00EC697E" w:rsidRPr="00535B70" w:rsidRDefault="00EC697E" w:rsidP="003B022E">
            <w:pPr>
              <w:pStyle w:val="Text1"/>
              <w:rPr>
                <w:lang w:val="en-GB"/>
              </w:rPr>
            </w:pPr>
          </w:p>
        </w:tc>
        <w:tc>
          <w:tcPr>
            <w:tcW w:w="283" w:type="dxa"/>
            <w:vMerge/>
            <w:tcBorders>
              <w:left w:val="single" w:sz="24" w:space="0" w:color="147ABD" w:themeColor="accent1"/>
              <w:right w:val="single" w:sz="24" w:space="0" w:color="147ABD" w:themeColor="accent1"/>
            </w:tcBorders>
          </w:tcPr>
          <w:p w14:paraId="1FA7F466" w14:textId="77777777" w:rsidR="00EC697E" w:rsidRPr="00535B70" w:rsidRDefault="00EC697E" w:rsidP="007D7436">
            <w:pPr>
              <w:pStyle w:val="NoSpacing"/>
              <w:rPr>
                <w:lang w:val="en-GB"/>
              </w:rPr>
            </w:pPr>
          </w:p>
        </w:tc>
        <w:tc>
          <w:tcPr>
            <w:tcW w:w="4943" w:type="dxa"/>
            <w:vMerge/>
            <w:tcBorders>
              <w:top w:val="single" w:sz="24" w:space="0" w:color="147ABD" w:themeColor="accent1"/>
              <w:left w:val="single" w:sz="24" w:space="0" w:color="147ABD" w:themeColor="accent1"/>
              <w:bottom w:val="single" w:sz="24" w:space="0" w:color="147ABD" w:themeColor="accent1"/>
              <w:right w:val="single" w:sz="24" w:space="0" w:color="147ABD" w:themeColor="accent1"/>
            </w:tcBorders>
          </w:tcPr>
          <w:p w14:paraId="0957BB05" w14:textId="77777777" w:rsidR="00EC697E" w:rsidRDefault="00EC697E" w:rsidP="003B022E">
            <w:pPr>
              <w:pStyle w:val="Text1"/>
              <w:rPr>
                <w:lang w:val="en-GB"/>
              </w:rPr>
            </w:pPr>
          </w:p>
        </w:tc>
      </w:tr>
      <w:tr w:rsidR="00151539" w:rsidRPr="00535B70" w14:paraId="7B04D672" w14:textId="77777777" w:rsidTr="00151539">
        <w:trPr>
          <w:trHeight w:val="454"/>
        </w:trPr>
        <w:tc>
          <w:tcPr>
            <w:tcW w:w="1418" w:type="dxa"/>
            <w:tcBorders>
              <w:top w:val="single" w:sz="24" w:space="0" w:color="147ABD" w:themeColor="accent1"/>
              <w:left w:val="single" w:sz="24" w:space="0" w:color="147ABD" w:themeColor="accent1"/>
              <w:bottom w:val="nil"/>
              <w:right w:val="single" w:sz="24" w:space="0" w:color="147ABD" w:themeColor="accent1"/>
            </w:tcBorders>
          </w:tcPr>
          <w:p w14:paraId="1E4225E5" w14:textId="0C058F99" w:rsidR="00EC697E" w:rsidRPr="00535B70" w:rsidRDefault="00151539" w:rsidP="00151539">
            <w:pPr>
              <w:rPr>
                <w:lang w:val="en-GB"/>
              </w:rPr>
            </w:pPr>
            <w:r>
              <w:rPr>
                <w:lang w:val="en-GB"/>
              </w:rPr>
              <w:t>Buses (marks on diagram)</w:t>
            </w:r>
          </w:p>
        </w:tc>
        <w:tc>
          <w:tcPr>
            <w:tcW w:w="3526" w:type="dxa"/>
            <w:tcBorders>
              <w:top w:val="single" w:sz="24" w:space="0" w:color="147ABD" w:themeColor="accent1"/>
              <w:left w:val="single" w:sz="24" w:space="0" w:color="147ABD" w:themeColor="accent1"/>
              <w:bottom w:val="nil"/>
              <w:right w:val="single" w:sz="24" w:space="0" w:color="147ABD" w:themeColor="accent1"/>
            </w:tcBorders>
          </w:tcPr>
          <w:p w14:paraId="10D93802" w14:textId="7030E15A" w:rsidR="00EC697E" w:rsidRPr="00535B70" w:rsidRDefault="00EC697E" w:rsidP="003B022E">
            <w:pPr>
              <w:pStyle w:val="Text1"/>
              <w:rPr>
                <w:lang w:val="en-GB"/>
              </w:rPr>
            </w:pPr>
          </w:p>
        </w:tc>
        <w:tc>
          <w:tcPr>
            <w:tcW w:w="283" w:type="dxa"/>
            <w:vMerge/>
            <w:tcBorders>
              <w:left w:val="single" w:sz="24" w:space="0" w:color="147ABD" w:themeColor="accent1"/>
              <w:right w:val="single" w:sz="24" w:space="0" w:color="147ABD" w:themeColor="accent1"/>
            </w:tcBorders>
          </w:tcPr>
          <w:p w14:paraId="78465DEE" w14:textId="77777777" w:rsidR="00EC697E" w:rsidRPr="00535B70" w:rsidRDefault="00EC697E" w:rsidP="007D7436">
            <w:pPr>
              <w:pStyle w:val="NoSpacing"/>
              <w:rPr>
                <w:lang w:val="en-GB"/>
              </w:rPr>
            </w:pPr>
          </w:p>
        </w:tc>
        <w:tc>
          <w:tcPr>
            <w:tcW w:w="4943" w:type="dxa"/>
            <w:vMerge/>
            <w:tcBorders>
              <w:top w:val="single" w:sz="24" w:space="0" w:color="147ABD" w:themeColor="accent1"/>
              <w:left w:val="single" w:sz="24" w:space="0" w:color="147ABD" w:themeColor="accent1"/>
              <w:bottom w:val="single" w:sz="24" w:space="0" w:color="147ABD" w:themeColor="accent1"/>
              <w:right w:val="single" w:sz="24" w:space="0" w:color="147ABD" w:themeColor="accent1"/>
            </w:tcBorders>
          </w:tcPr>
          <w:p w14:paraId="3E8E7AAB" w14:textId="77777777" w:rsidR="00EC697E" w:rsidRDefault="00EC697E" w:rsidP="003B022E">
            <w:pPr>
              <w:pStyle w:val="Text1"/>
              <w:rPr>
                <w:lang w:val="en-GB"/>
              </w:rPr>
            </w:pPr>
          </w:p>
        </w:tc>
      </w:tr>
      <w:tr w:rsidR="00151539" w:rsidRPr="00535B70" w14:paraId="039167FA" w14:textId="77777777" w:rsidTr="00151539">
        <w:trPr>
          <w:trHeight w:val="454"/>
        </w:trPr>
        <w:tc>
          <w:tcPr>
            <w:tcW w:w="1418" w:type="dxa"/>
            <w:tcBorders>
              <w:top w:val="single" w:sz="24" w:space="0" w:color="147ABD" w:themeColor="accent1"/>
              <w:left w:val="single" w:sz="24" w:space="0" w:color="147ABD" w:themeColor="accent1"/>
              <w:bottom w:val="single" w:sz="24" w:space="0" w:color="147ABD" w:themeColor="accent1"/>
              <w:right w:val="single" w:sz="24" w:space="0" w:color="147ABD" w:themeColor="accent1"/>
            </w:tcBorders>
          </w:tcPr>
          <w:p w14:paraId="355859AF" w14:textId="7FAFF616" w:rsidR="00EC697E" w:rsidRPr="00535B70" w:rsidRDefault="00151539" w:rsidP="00151539">
            <w:pPr>
              <w:rPr>
                <w:lang w:val="en-GB"/>
              </w:rPr>
            </w:pPr>
            <w:r>
              <w:rPr>
                <w:lang w:val="en-GB"/>
              </w:rPr>
              <w:t>Input Devices</w:t>
            </w:r>
          </w:p>
        </w:tc>
        <w:tc>
          <w:tcPr>
            <w:tcW w:w="3526" w:type="dxa"/>
            <w:tcBorders>
              <w:top w:val="single" w:sz="24" w:space="0" w:color="147ABD" w:themeColor="accent1"/>
              <w:left w:val="single" w:sz="24" w:space="0" w:color="147ABD" w:themeColor="accent1"/>
              <w:bottom w:val="single" w:sz="24" w:space="0" w:color="147ABD" w:themeColor="accent1"/>
              <w:right w:val="single" w:sz="24" w:space="0" w:color="147ABD" w:themeColor="accent1"/>
            </w:tcBorders>
          </w:tcPr>
          <w:p w14:paraId="03A3DBF0" w14:textId="6C19D048" w:rsidR="00EC697E" w:rsidRPr="00535B70" w:rsidRDefault="00EC697E" w:rsidP="003B022E">
            <w:pPr>
              <w:pStyle w:val="Text1"/>
              <w:rPr>
                <w:lang w:val="en-GB"/>
              </w:rPr>
            </w:pPr>
          </w:p>
        </w:tc>
        <w:tc>
          <w:tcPr>
            <w:tcW w:w="283" w:type="dxa"/>
            <w:vMerge/>
            <w:tcBorders>
              <w:left w:val="single" w:sz="24" w:space="0" w:color="147ABD" w:themeColor="accent1"/>
              <w:right w:val="single" w:sz="24" w:space="0" w:color="147ABD" w:themeColor="accent1"/>
            </w:tcBorders>
          </w:tcPr>
          <w:p w14:paraId="403937DE" w14:textId="77777777" w:rsidR="00EC697E" w:rsidRPr="00535B70" w:rsidRDefault="00EC697E" w:rsidP="007D7436">
            <w:pPr>
              <w:pStyle w:val="NoSpacing"/>
              <w:rPr>
                <w:lang w:val="en-GB"/>
              </w:rPr>
            </w:pPr>
          </w:p>
        </w:tc>
        <w:tc>
          <w:tcPr>
            <w:tcW w:w="4943" w:type="dxa"/>
            <w:vMerge/>
            <w:tcBorders>
              <w:top w:val="single" w:sz="24" w:space="0" w:color="147ABD" w:themeColor="accent1"/>
              <w:left w:val="single" w:sz="24" w:space="0" w:color="147ABD" w:themeColor="accent1"/>
              <w:bottom w:val="single" w:sz="24" w:space="0" w:color="147ABD" w:themeColor="accent1"/>
              <w:right w:val="single" w:sz="24" w:space="0" w:color="147ABD" w:themeColor="accent1"/>
            </w:tcBorders>
          </w:tcPr>
          <w:p w14:paraId="6E210388" w14:textId="77777777" w:rsidR="00EC697E" w:rsidRDefault="00EC697E" w:rsidP="003B022E">
            <w:pPr>
              <w:pStyle w:val="Text1"/>
              <w:rPr>
                <w:lang w:val="en-GB"/>
              </w:rPr>
            </w:pPr>
          </w:p>
        </w:tc>
      </w:tr>
      <w:tr w:rsidR="00151539" w:rsidRPr="00535B70" w14:paraId="56F0166B" w14:textId="77777777" w:rsidTr="00151539">
        <w:trPr>
          <w:trHeight w:val="454"/>
        </w:trPr>
        <w:tc>
          <w:tcPr>
            <w:tcW w:w="1418" w:type="dxa"/>
            <w:tcBorders>
              <w:top w:val="single" w:sz="24" w:space="0" w:color="147ABD" w:themeColor="accent1"/>
              <w:left w:val="single" w:sz="24" w:space="0" w:color="147ABD" w:themeColor="accent1"/>
              <w:bottom w:val="single" w:sz="24" w:space="0" w:color="147ABD" w:themeColor="accent1"/>
              <w:right w:val="single" w:sz="24" w:space="0" w:color="147ABD" w:themeColor="accent1"/>
            </w:tcBorders>
          </w:tcPr>
          <w:p w14:paraId="62390A70" w14:textId="5574DF86" w:rsidR="00EC697E" w:rsidRPr="00535B70" w:rsidRDefault="00151539" w:rsidP="00151539">
            <w:pPr>
              <w:rPr>
                <w:lang w:val="en-GB"/>
              </w:rPr>
            </w:pPr>
            <w:r>
              <w:rPr>
                <w:lang w:val="en-GB"/>
              </w:rPr>
              <w:t>Output devices</w:t>
            </w:r>
          </w:p>
        </w:tc>
        <w:tc>
          <w:tcPr>
            <w:tcW w:w="3526" w:type="dxa"/>
            <w:tcBorders>
              <w:top w:val="single" w:sz="24" w:space="0" w:color="147ABD" w:themeColor="accent1"/>
              <w:left w:val="single" w:sz="24" w:space="0" w:color="147ABD" w:themeColor="accent1"/>
              <w:bottom w:val="single" w:sz="24" w:space="0" w:color="147ABD" w:themeColor="accent1"/>
              <w:right w:val="single" w:sz="24" w:space="0" w:color="147ABD" w:themeColor="accent1"/>
            </w:tcBorders>
          </w:tcPr>
          <w:p w14:paraId="7C4EA720" w14:textId="31E9679F" w:rsidR="00EC697E" w:rsidRPr="00535B70" w:rsidRDefault="00EC697E" w:rsidP="003B022E">
            <w:pPr>
              <w:pStyle w:val="Text1"/>
              <w:rPr>
                <w:lang w:val="en-GB"/>
              </w:rPr>
            </w:pPr>
          </w:p>
        </w:tc>
        <w:tc>
          <w:tcPr>
            <w:tcW w:w="283" w:type="dxa"/>
            <w:vMerge/>
            <w:tcBorders>
              <w:left w:val="single" w:sz="24" w:space="0" w:color="147ABD" w:themeColor="accent1"/>
              <w:right w:val="single" w:sz="24" w:space="0" w:color="147ABD" w:themeColor="accent1"/>
            </w:tcBorders>
          </w:tcPr>
          <w:p w14:paraId="706E7780" w14:textId="77777777" w:rsidR="00EC697E" w:rsidRPr="00535B70" w:rsidRDefault="00EC697E" w:rsidP="007D7436">
            <w:pPr>
              <w:pStyle w:val="NoSpacing"/>
              <w:rPr>
                <w:lang w:val="en-GB"/>
              </w:rPr>
            </w:pPr>
          </w:p>
        </w:tc>
        <w:tc>
          <w:tcPr>
            <w:tcW w:w="4943" w:type="dxa"/>
            <w:vMerge/>
            <w:tcBorders>
              <w:top w:val="single" w:sz="24" w:space="0" w:color="147ABD" w:themeColor="accent1"/>
              <w:left w:val="single" w:sz="24" w:space="0" w:color="147ABD" w:themeColor="accent1"/>
              <w:bottom w:val="single" w:sz="24" w:space="0" w:color="147ABD" w:themeColor="accent1"/>
              <w:right w:val="single" w:sz="24" w:space="0" w:color="147ABD" w:themeColor="accent1"/>
            </w:tcBorders>
          </w:tcPr>
          <w:p w14:paraId="58EB5386" w14:textId="77777777" w:rsidR="00EC697E" w:rsidRDefault="00EC697E" w:rsidP="003B022E">
            <w:pPr>
              <w:pStyle w:val="Text1"/>
              <w:rPr>
                <w:lang w:val="en-GB"/>
              </w:rPr>
            </w:pPr>
          </w:p>
        </w:tc>
      </w:tr>
    </w:tbl>
    <w:p w14:paraId="4446A9A3" w14:textId="77777777" w:rsidR="003E60A1" w:rsidRPr="00535B70" w:rsidRDefault="003E60A1" w:rsidP="003E60A1">
      <w:pPr>
        <w:rPr>
          <w:rFonts w:ascii="Rockwell" w:hAnsi="Rockwell" w:cs="Tahoma"/>
          <w:b/>
          <w:sz w:val="24"/>
          <w:szCs w:val="24"/>
          <w:lang w:val="en-GB"/>
        </w:rPr>
      </w:pPr>
    </w:p>
    <w:p w14:paraId="4A7B37FE" w14:textId="2F8888EC" w:rsidR="002B698E" w:rsidRPr="00535B70" w:rsidRDefault="002B698E" w:rsidP="003E60A1">
      <w:pPr>
        <w:rPr>
          <w:rFonts w:ascii="Rockwell" w:hAnsi="Rockwell" w:cs="Tahoma"/>
          <w:b/>
          <w:sz w:val="24"/>
          <w:szCs w:val="24"/>
          <w:lang w:val="en-GB"/>
        </w:rPr>
      </w:pPr>
    </w:p>
    <w:tbl>
      <w:tblPr>
        <w:tblStyle w:val="TableGrid"/>
        <w:tblW w:w="5000" w:type="pct"/>
        <w:tblInd w:w="-30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531"/>
        <w:gridCol w:w="3431"/>
        <w:gridCol w:w="283"/>
        <w:gridCol w:w="1482"/>
        <w:gridCol w:w="3417"/>
      </w:tblGrid>
      <w:tr w:rsidR="004D5042" w:rsidRPr="00535B70" w14:paraId="6A0B9954" w14:textId="77777777" w:rsidTr="007857FF">
        <w:trPr>
          <w:trHeight w:val="1134"/>
        </w:trPr>
        <w:tc>
          <w:tcPr>
            <w:tcW w:w="4962" w:type="dxa"/>
            <w:gridSpan w:val="2"/>
            <w:tcBorders>
              <w:top w:val="single" w:sz="24" w:space="0" w:color="C54F42" w:themeColor="accent4"/>
              <w:left w:val="single" w:sz="24" w:space="0" w:color="C54F42" w:themeColor="accent4"/>
              <w:bottom w:val="single" w:sz="24" w:space="0" w:color="C54F42" w:themeColor="accent4"/>
              <w:right w:val="single" w:sz="24" w:space="0" w:color="C54F42" w:themeColor="accent4"/>
            </w:tcBorders>
            <w:shd w:val="clear" w:color="auto" w:fill="auto"/>
            <w:vAlign w:val="center"/>
          </w:tcPr>
          <w:p w14:paraId="09A97170" w14:textId="10F3D4BF" w:rsidR="004D5042" w:rsidRDefault="00C02BF2" w:rsidP="007A279A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Date of revision 1</w:t>
            </w:r>
            <w:r w:rsidR="000C4BCA">
              <w:rPr>
                <w:lang w:val="en-GB"/>
              </w:rPr>
              <w:t>__________</w:t>
            </w:r>
          </w:p>
          <w:p w14:paraId="402A7799" w14:textId="0FDEFAE8" w:rsidR="00C02BF2" w:rsidRDefault="00C02BF2" w:rsidP="00C02BF2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Date of revision 2</w:t>
            </w:r>
            <w:r w:rsidR="000C4BCA">
              <w:rPr>
                <w:lang w:val="en-GB"/>
              </w:rPr>
              <w:t>__________</w:t>
            </w:r>
          </w:p>
          <w:p w14:paraId="25D2E090" w14:textId="1A56B50C" w:rsidR="00C02BF2" w:rsidRPr="00C02BF2" w:rsidRDefault="00C02BF2" w:rsidP="00C02BF2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Date of revision 3</w:t>
            </w:r>
            <w:r w:rsidR="000C4BCA">
              <w:rPr>
                <w:lang w:val="en-GB"/>
              </w:rPr>
              <w:t>__________</w:t>
            </w:r>
          </w:p>
        </w:tc>
        <w:tc>
          <w:tcPr>
            <w:tcW w:w="283" w:type="dxa"/>
            <w:vMerge w:val="restart"/>
            <w:tcBorders>
              <w:top w:val="nil"/>
              <w:left w:val="single" w:sz="24" w:space="0" w:color="C54F42" w:themeColor="accent4"/>
              <w:right w:val="single" w:sz="24" w:space="0" w:color="C54F42" w:themeColor="accent4"/>
            </w:tcBorders>
          </w:tcPr>
          <w:p w14:paraId="25FDB31B" w14:textId="7FE65750" w:rsidR="004D5042" w:rsidRPr="00535B70" w:rsidRDefault="004D5042" w:rsidP="00270788">
            <w:pPr>
              <w:pStyle w:val="NoSpacing"/>
              <w:rPr>
                <w:lang w:val="en-GB"/>
              </w:rPr>
            </w:pPr>
          </w:p>
        </w:tc>
        <w:tc>
          <w:tcPr>
            <w:tcW w:w="4899" w:type="dxa"/>
            <w:gridSpan w:val="2"/>
            <w:tcBorders>
              <w:top w:val="single" w:sz="24" w:space="0" w:color="C54F42" w:themeColor="accent4"/>
              <w:left w:val="single" w:sz="24" w:space="0" w:color="C54F42" w:themeColor="accent4"/>
              <w:bottom w:val="single" w:sz="24" w:space="0" w:color="C54F42" w:themeColor="accent4"/>
              <w:right w:val="single" w:sz="24" w:space="0" w:color="C54F42" w:themeColor="accent4"/>
            </w:tcBorders>
            <w:vAlign w:val="center"/>
          </w:tcPr>
          <w:p w14:paraId="1CC66226" w14:textId="376E6D64" w:rsidR="000C4BCA" w:rsidRDefault="000C4BCA" w:rsidP="000C4BCA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Date of revision 1__________</w:t>
            </w:r>
          </w:p>
          <w:p w14:paraId="01B0007C" w14:textId="77777777" w:rsidR="000C4BCA" w:rsidRDefault="000C4BCA" w:rsidP="000C4BCA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Date of revision 2__________</w:t>
            </w:r>
          </w:p>
          <w:p w14:paraId="74B8A129" w14:textId="580F3CC2" w:rsidR="004D5042" w:rsidRPr="00535B70" w:rsidRDefault="000C4BCA" w:rsidP="000C4BCA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Date of revision 3__________</w:t>
            </w:r>
          </w:p>
        </w:tc>
      </w:tr>
      <w:tr w:rsidR="000C4BCA" w:rsidRPr="00535B70" w14:paraId="6DF7E06D" w14:textId="77777777" w:rsidTr="007857FF">
        <w:tc>
          <w:tcPr>
            <w:tcW w:w="1531" w:type="dxa"/>
            <w:tcBorders>
              <w:top w:val="single" w:sz="24" w:space="0" w:color="C54F42" w:themeColor="accent4"/>
              <w:left w:val="single" w:sz="24" w:space="0" w:color="C54F42" w:themeColor="accent4"/>
              <w:bottom w:val="nil"/>
              <w:right w:val="nil"/>
            </w:tcBorders>
          </w:tcPr>
          <w:p w14:paraId="5A061A09" w14:textId="77777777" w:rsidR="000C4BCA" w:rsidRPr="00535B70" w:rsidRDefault="000C4BCA" w:rsidP="000C4BCA">
            <w:pPr>
              <w:pStyle w:val="Graphic"/>
              <w:rPr>
                <w:lang w:val="en-GB"/>
              </w:rPr>
            </w:pPr>
            <w:r w:rsidRPr="00535B70">
              <w:rPr>
                <w:lang w:val="en-IE" w:eastAsia="en-IE"/>
              </w:rPr>
              <mc:AlternateContent>
                <mc:Choice Requires="wpg">
                  <w:drawing>
                    <wp:inline distT="0" distB="0" distL="0" distR="0" wp14:anchorId="1D116413" wp14:editId="3F38E6E6">
                      <wp:extent cx="723900" cy="723900"/>
                      <wp:effectExtent l="0" t="0" r="0" b="0"/>
                      <wp:docPr id="118" name="Group 118" descr="question mark icon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3900" cy="723900"/>
                                <a:chOff x="0" y="0"/>
                                <a:chExt cx="723900" cy="723900"/>
                              </a:xfrm>
                            </wpg:grpSpPr>
                            <wps:wsp>
                              <wps:cNvPr id="113" name="Oval 113"/>
                              <wps:cNvSpPr/>
                              <wps:spPr>
                                <a:xfrm>
                                  <a:off x="0" y="0"/>
                                  <a:ext cx="723900" cy="7239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 w="31750" cap="flat">
                                  <a:noFill/>
                                  <a:prstDash val="solid"/>
                                  <a:miter lim="400000"/>
                                </a:ln>
                                <a:effectLst/>
                                <a:sp3d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txbx>
                                <w:txbxContent>
                                  <w:p w14:paraId="6685E885" w14:textId="77777777" w:rsidR="000C4BCA" w:rsidRPr="001D49FA" w:rsidRDefault="000C4BCA" w:rsidP="00183D5B">
                                    <w:pPr>
                                      <w:rPr>
                                        <w:rFonts w:asciiTheme="majorHAnsi" w:hAnsiTheme="majorHAnsi"/>
                                        <w:color w:val="C54F42" w:themeColor="accent4"/>
                                        <w:sz w:val="52"/>
                                        <w:szCs w:val="5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1" vertOverflow="overflow" horzOverflow="overflow" vert="horz" wrap="square" lIns="0" tIns="0" rIns="0" bIns="38100" numCol="1" spcCol="3810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" name="Shape"/>
                              <wps:cNvSpPr/>
                              <wps:spPr>
                                <a:xfrm>
                                  <a:off x="114300" y="203200"/>
                                  <a:ext cx="502793" cy="31750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435" h="21600" extrusionOk="0">
                                      <a:moveTo>
                                        <a:pt x="10601" y="17850"/>
                                      </a:moveTo>
                                      <a:cubicBezTo>
                                        <a:pt x="9948" y="17850"/>
                                        <a:pt x="9426" y="18683"/>
                                        <a:pt x="9426" y="19725"/>
                                      </a:cubicBezTo>
                                      <a:cubicBezTo>
                                        <a:pt x="9426" y="20767"/>
                                        <a:pt x="9948" y="21600"/>
                                        <a:pt x="10601" y="21600"/>
                                      </a:cubicBezTo>
                                      <a:cubicBezTo>
                                        <a:pt x="11253" y="21600"/>
                                        <a:pt x="11775" y="20767"/>
                                        <a:pt x="11775" y="19725"/>
                                      </a:cubicBezTo>
                                      <a:cubicBezTo>
                                        <a:pt x="11775" y="18683"/>
                                        <a:pt x="11253" y="17850"/>
                                        <a:pt x="10601" y="17850"/>
                                      </a:cubicBezTo>
                                      <a:close/>
                                      <a:moveTo>
                                        <a:pt x="2727" y="2917"/>
                                      </a:moveTo>
                                      <a:lnTo>
                                        <a:pt x="2727" y="2917"/>
                                      </a:lnTo>
                                      <a:cubicBezTo>
                                        <a:pt x="1595" y="2917"/>
                                        <a:pt x="573" y="3959"/>
                                        <a:pt x="95" y="5556"/>
                                      </a:cubicBezTo>
                                      <a:cubicBezTo>
                                        <a:pt x="-123" y="6216"/>
                                        <a:pt x="51" y="7050"/>
                                        <a:pt x="464" y="7397"/>
                                      </a:cubicBezTo>
                                      <a:cubicBezTo>
                                        <a:pt x="878" y="7744"/>
                                        <a:pt x="1400" y="7466"/>
                                        <a:pt x="1617" y="6806"/>
                                      </a:cubicBezTo>
                                      <a:cubicBezTo>
                                        <a:pt x="1617" y="6806"/>
                                        <a:pt x="1617" y="6772"/>
                                        <a:pt x="1639" y="6772"/>
                                      </a:cubicBezTo>
                                      <a:cubicBezTo>
                                        <a:pt x="1835" y="6112"/>
                                        <a:pt x="2270" y="5660"/>
                                        <a:pt x="2727" y="5660"/>
                                      </a:cubicBezTo>
                                      <a:cubicBezTo>
                                        <a:pt x="3379" y="5660"/>
                                        <a:pt x="3923" y="6494"/>
                                        <a:pt x="3966" y="7536"/>
                                      </a:cubicBezTo>
                                      <a:cubicBezTo>
                                        <a:pt x="3988" y="8404"/>
                                        <a:pt x="3640" y="9168"/>
                                        <a:pt x="3140" y="9446"/>
                                      </a:cubicBezTo>
                                      <a:cubicBezTo>
                                        <a:pt x="2400" y="9828"/>
                                        <a:pt x="1900" y="10904"/>
                                        <a:pt x="1900" y="12154"/>
                                      </a:cubicBezTo>
                                      <a:lnTo>
                                        <a:pt x="1900" y="13231"/>
                                      </a:lnTo>
                                      <a:cubicBezTo>
                                        <a:pt x="1900" y="13995"/>
                                        <a:pt x="2292" y="14585"/>
                                        <a:pt x="2748" y="14585"/>
                                      </a:cubicBezTo>
                                      <a:cubicBezTo>
                                        <a:pt x="3205" y="14585"/>
                                        <a:pt x="3597" y="13960"/>
                                        <a:pt x="3597" y="13231"/>
                                      </a:cubicBezTo>
                                      <a:lnTo>
                                        <a:pt x="3597" y="12154"/>
                                      </a:lnTo>
                                      <a:cubicBezTo>
                                        <a:pt x="3597" y="12085"/>
                                        <a:pt x="3684" y="12015"/>
                                        <a:pt x="3684" y="12015"/>
                                      </a:cubicBezTo>
                                      <a:cubicBezTo>
                                        <a:pt x="4902" y="11356"/>
                                        <a:pt x="5707" y="9515"/>
                                        <a:pt x="5663" y="7466"/>
                                      </a:cubicBezTo>
                                      <a:cubicBezTo>
                                        <a:pt x="5620" y="4931"/>
                                        <a:pt x="4314" y="2917"/>
                                        <a:pt x="2727" y="2917"/>
                                      </a:cubicBezTo>
                                      <a:close/>
                                      <a:moveTo>
                                        <a:pt x="2748" y="15940"/>
                                      </a:moveTo>
                                      <a:lnTo>
                                        <a:pt x="2748" y="15940"/>
                                      </a:lnTo>
                                      <a:cubicBezTo>
                                        <a:pt x="2270" y="15940"/>
                                        <a:pt x="1878" y="16565"/>
                                        <a:pt x="1878" y="17329"/>
                                      </a:cubicBezTo>
                                      <a:cubicBezTo>
                                        <a:pt x="1878" y="18093"/>
                                        <a:pt x="2270" y="18718"/>
                                        <a:pt x="2748" y="18718"/>
                                      </a:cubicBezTo>
                                      <a:cubicBezTo>
                                        <a:pt x="3227" y="18718"/>
                                        <a:pt x="3618" y="18093"/>
                                        <a:pt x="3618" y="17329"/>
                                      </a:cubicBezTo>
                                      <a:cubicBezTo>
                                        <a:pt x="3597" y="16565"/>
                                        <a:pt x="3205" y="15940"/>
                                        <a:pt x="2748" y="15940"/>
                                      </a:cubicBezTo>
                                      <a:close/>
                                      <a:moveTo>
                                        <a:pt x="18519" y="2917"/>
                                      </a:moveTo>
                                      <a:lnTo>
                                        <a:pt x="18519" y="2917"/>
                                      </a:lnTo>
                                      <a:lnTo>
                                        <a:pt x="18519" y="2917"/>
                                      </a:lnTo>
                                      <a:cubicBezTo>
                                        <a:pt x="17388" y="2917"/>
                                        <a:pt x="16365" y="3959"/>
                                        <a:pt x="15887" y="5556"/>
                                      </a:cubicBezTo>
                                      <a:cubicBezTo>
                                        <a:pt x="15669" y="6216"/>
                                        <a:pt x="15843" y="7050"/>
                                        <a:pt x="16256" y="7397"/>
                                      </a:cubicBezTo>
                                      <a:cubicBezTo>
                                        <a:pt x="16670" y="7744"/>
                                        <a:pt x="17192" y="7466"/>
                                        <a:pt x="17409" y="6806"/>
                                      </a:cubicBezTo>
                                      <a:cubicBezTo>
                                        <a:pt x="17409" y="6806"/>
                                        <a:pt x="17409" y="6772"/>
                                        <a:pt x="17431" y="6772"/>
                                      </a:cubicBezTo>
                                      <a:cubicBezTo>
                                        <a:pt x="17627" y="6112"/>
                                        <a:pt x="18062" y="5660"/>
                                        <a:pt x="18519" y="5660"/>
                                      </a:cubicBezTo>
                                      <a:cubicBezTo>
                                        <a:pt x="19171" y="5660"/>
                                        <a:pt x="19715" y="6494"/>
                                        <a:pt x="19737" y="7536"/>
                                      </a:cubicBezTo>
                                      <a:cubicBezTo>
                                        <a:pt x="19759" y="8404"/>
                                        <a:pt x="19411" y="9168"/>
                                        <a:pt x="18910" y="9446"/>
                                      </a:cubicBezTo>
                                      <a:cubicBezTo>
                                        <a:pt x="18171" y="9828"/>
                                        <a:pt x="17670" y="10904"/>
                                        <a:pt x="17670" y="12154"/>
                                      </a:cubicBezTo>
                                      <a:lnTo>
                                        <a:pt x="17670" y="13231"/>
                                      </a:lnTo>
                                      <a:cubicBezTo>
                                        <a:pt x="17670" y="13995"/>
                                        <a:pt x="18062" y="14585"/>
                                        <a:pt x="18519" y="14585"/>
                                      </a:cubicBezTo>
                                      <a:cubicBezTo>
                                        <a:pt x="18975" y="14585"/>
                                        <a:pt x="19367" y="13960"/>
                                        <a:pt x="19367" y="13231"/>
                                      </a:cubicBezTo>
                                      <a:lnTo>
                                        <a:pt x="19367" y="12154"/>
                                      </a:lnTo>
                                      <a:cubicBezTo>
                                        <a:pt x="19367" y="12085"/>
                                        <a:pt x="19454" y="12015"/>
                                        <a:pt x="19454" y="12015"/>
                                      </a:cubicBezTo>
                                      <a:cubicBezTo>
                                        <a:pt x="20672" y="11356"/>
                                        <a:pt x="21477" y="9515"/>
                                        <a:pt x="21433" y="7466"/>
                                      </a:cubicBezTo>
                                      <a:cubicBezTo>
                                        <a:pt x="21390" y="4931"/>
                                        <a:pt x="20085" y="2917"/>
                                        <a:pt x="18519" y="2917"/>
                                      </a:cubicBezTo>
                                      <a:close/>
                                      <a:moveTo>
                                        <a:pt x="18519" y="15940"/>
                                      </a:moveTo>
                                      <a:lnTo>
                                        <a:pt x="18519" y="15940"/>
                                      </a:lnTo>
                                      <a:cubicBezTo>
                                        <a:pt x="18040" y="15940"/>
                                        <a:pt x="17649" y="16565"/>
                                        <a:pt x="17649" y="17294"/>
                                      </a:cubicBezTo>
                                      <a:cubicBezTo>
                                        <a:pt x="17649" y="18023"/>
                                        <a:pt x="18040" y="18683"/>
                                        <a:pt x="18519" y="18683"/>
                                      </a:cubicBezTo>
                                      <a:cubicBezTo>
                                        <a:pt x="18997" y="18683"/>
                                        <a:pt x="19389" y="18058"/>
                                        <a:pt x="19389" y="17294"/>
                                      </a:cubicBezTo>
                                      <a:cubicBezTo>
                                        <a:pt x="19367" y="16565"/>
                                        <a:pt x="18975" y="15940"/>
                                        <a:pt x="18519" y="15940"/>
                                      </a:cubicBezTo>
                                      <a:close/>
                                      <a:moveTo>
                                        <a:pt x="10579" y="0"/>
                                      </a:moveTo>
                                      <a:lnTo>
                                        <a:pt x="10557" y="0"/>
                                      </a:lnTo>
                                      <a:cubicBezTo>
                                        <a:pt x="9013" y="0"/>
                                        <a:pt x="7621" y="1424"/>
                                        <a:pt x="6968" y="3646"/>
                                      </a:cubicBezTo>
                                      <a:cubicBezTo>
                                        <a:pt x="6685" y="4584"/>
                                        <a:pt x="6925" y="5695"/>
                                        <a:pt x="7512" y="6147"/>
                                      </a:cubicBezTo>
                                      <a:cubicBezTo>
                                        <a:pt x="8099" y="6598"/>
                                        <a:pt x="8795" y="6216"/>
                                        <a:pt x="9078" y="5278"/>
                                      </a:cubicBezTo>
                                      <a:cubicBezTo>
                                        <a:pt x="9361" y="4376"/>
                                        <a:pt x="9927" y="3785"/>
                                        <a:pt x="10557" y="3750"/>
                                      </a:cubicBezTo>
                                      <a:cubicBezTo>
                                        <a:pt x="11449" y="3785"/>
                                        <a:pt x="12189" y="4896"/>
                                        <a:pt x="12254" y="6355"/>
                                      </a:cubicBezTo>
                                      <a:cubicBezTo>
                                        <a:pt x="12276" y="7536"/>
                                        <a:pt x="11819" y="8577"/>
                                        <a:pt x="11123" y="8959"/>
                                      </a:cubicBezTo>
                                      <a:cubicBezTo>
                                        <a:pt x="10122" y="9480"/>
                                        <a:pt x="9426" y="10974"/>
                                        <a:pt x="9404" y="12675"/>
                                      </a:cubicBezTo>
                                      <a:lnTo>
                                        <a:pt x="9404" y="14168"/>
                                      </a:lnTo>
                                      <a:cubicBezTo>
                                        <a:pt x="9404" y="14168"/>
                                        <a:pt x="9404" y="14168"/>
                                        <a:pt x="9404" y="14168"/>
                                      </a:cubicBezTo>
                                      <a:cubicBezTo>
                                        <a:pt x="9404" y="15210"/>
                                        <a:pt x="9927" y="16044"/>
                                        <a:pt x="10579" y="16044"/>
                                      </a:cubicBezTo>
                                      <a:cubicBezTo>
                                        <a:pt x="11232" y="16044"/>
                                        <a:pt x="11754" y="15210"/>
                                        <a:pt x="11754" y="14168"/>
                                      </a:cubicBezTo>
                                      <a:lnTo>
                                        <a:pt x="11754" y="12675"/>
                                      </a:lnTo>
                                      <a:cubicBezTo>
                                        <a:pt x="11754" y="12571"/>
                                        <a:pt x="11862" y="12502"/>
                                        <a:pt x="11862" y="12502"/>
                                      </a:cubicBezTo>
                                      <a:cubicBezTo>
                                        <a:pt x="13537" y="11599"/>
                                        <a:pt x="14647" y="9064"/>
                                        <a:pt x="14582" y="6251"/>
                                      </a:cubicBezTo>
                                      <a:cubicBezTo>
                                        <a:pt x="14538" y="2743"/>
                                        <a:pt x="12754" y="0"/>
                                        <a:pt x="1057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116413" id="Group 118" o:spid="_x0000_s1026" alt="question mark icons" style="width:57pt;height:57pt;mso-position-horizontal-relative:char;mso-position-vertical-relative:line" coordsize="7239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">
                      <v:oval id="Oval 113" o:spid="_x0000_s1027" style="position:absolute;width:7239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" fillcolor="#c54f42 [3207]" stroked="f" strokeweight="2.5pt">
                        <v:stroke miterlimit="4" joinstyle="miter"/>
                        <v:textbox inset="0,0,0,3pt">
                          <w:txbxContent>
                            <w:p w14:paraId="6685E885" w14:textId="77777777" w:rsidR="000C4BCA" w:rsidRPr="001D49FA" w:rsidRDefault="000C4BCA" w:rsidP="00183D5B">
                              <w:pPr>
                                <w:rPr>
                                  <w:rFonts w:asciiTheme="majorHAnsi" w:hAnsiTheme="majorHAnsi"/>
                                  <w:color w:val="C54F42" w:themeColor="accent4"/>
                                  <w:sz w:val="52"/>
                                  <w:szCs w:val="52"/>
                                </w:rPr>
                              </w:pPr>
                            </w:p>
                          </w:txbxContent>
                        </v:textbox>
                      </v:oval>
                      <v:shape id="Shape" o:spid="_x0000_s1028" style="position:absolute;left:1143;top:2032;width:5027;height:3175;visibility:visible;mso-wrap-style:square;v-text-anchor:middle" coordsize="2143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" path="m10601,17850v-653,,-1175,833,-1175,1875c9426,20767,9948,21600,10601,21600v652,,1174,-833,1174,-1875c11775,18683,11253,17850,10601,17850xm2727,2917r,c1595,2917,573,3959,95,5556,-123,6216,51,7050,464,7397v414,347,936,69,1153,-591c1617,6806,1617,6772,1639,6772,1835,6112,2270,5660,2727,5660v652,,1196,834,1239,1876c3988,8404,3640,9168,3140,9446v-740,382,-1240,1458,-1240,2708l1900,13231v,764,392,1354,848,1354c3205,14585,3597,13960,3597,13231r,-1077c3597,12085,3684,12015,3684,12015,4902,11356,5707,9515,5663,7466,5620,4931,4314,2917,2727,2917xm2748,15940r,c2270,15940,1878,16565,1878,17329v,764,392,1389,870,1389c3227,18718,3618,18093,3618,17329v-21,-764,-413,-1389,-870,-1389xm18519,2917r,l18519,2917v-1131,,-2154,1042,-2632,2639c15669,6216,15843,7050,16256,7397v414,347,936,69,1153,-591c17409,6806,17409,6772,17431,6772v196,-660,631,-1112,1088,-1112c19171,5660,19715,6494,19737,7536v22,868,-326,1632,-827,1910c18171,9828,17670,10904,17670,12154r,1077c17670,13995,18062,14585,18519,14585v456,,848,-625,848,-1354l19367,12154v,-69,87,-139,87,-139c20672,11356,21477,9515,21433,7466,21390,4931,20085,2917,18519,2917xm18519,15940r,c18040,15940,17649,16565,17649,17294v,729,391,1389,870,1389c18997,18683,19389,18058,19389,17294v-22,-729,-414,-1354,-870,-1354xm10579,r-22,c9013,,7621,1424,6968,3646v-283,938,-43,2049,544,2501c8099,6598,8795,6216,9078,5278v283,-902,849,-1493,1479,-1528c11449,3785,12189,4896,12254,6355v22,1181,-435,2222,-1131,2604c10122,9480,9426,10974,9404,12675r,1493c9404,14168,9404,14168,9404,14168v,1042,523,1876,1175,1876c11232,16044,11754,15210,11754,14168r,-1493c11754,12571,11862,12502,11862,12502v1675,-903,2785,-3438,2720,-6251c14538,2743,12754,,10579,xe" fillcolor="white [3212]" stroked="f" strokeweight="1pt">
                        <v:stroke miterlimit="4" joinstyle="miter"/>
                        <v:path arrowok="t" o:extrusionok="f" o:connecttype="custom" o:connectlocs="251397,158750;251397,158750;251397,158750;251397,158750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31" w:type="dxa"/>
            <w:tcBorders>
              <w:top w:val="single" w:sz="24" w:space="0" w:color="C54F42" w:themeColor="accent4"/>
              <w:left w:val="nil"/>
              <w:bottom w:val="nil"/>
              <w:right w:val="single" w:sz="24" w:space="0" w:color="C54F42" w:themeColor="accent4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721A20A" w14:textId="5D66C9D4" w:rsidR="000C4BCA" w:rsidRPr="00535B70" w:rsidRDefault="000C4BCA" w:rsidP="000C4BCA">
            <w:pPr>
              <w:pStyle w:val="Text4"/>
              <w:rPr>
                <w:lang w:val="en-GB"/>
              </w:rPr>
            </w:pPr>
            <w:r>
              <w:rPr>
                <w:lang w:val="en-GB"/>
              </w:rPr>
              <w:t>How well did you remember this information?</w:t>
            </w:r>
          </w:p>
        </w:tc>
        <w:tc>
          <w:tcPr>
            <w:tcW w:w="283" w:type="dxa"/>
            <w:vMerge/>
            <w:tcBorders>
              <w:left w:val="single" w:sz="24" w:space="0" w:color="C54F42" w:themeColor="accent4"/>
              <w:right w:val="single" w:sz="24" w:space="0" w:color="C54F42" w:themeColor="accent4"/>
            </w:tcBorders>
          </w:tcPr>
          <w:p w14:paraId="20521A26" w14:textId="77777777" w:rsidR="000C4BCA" w:rsidRPr="00535B70" w:rsidRDefault="000C4BCA" w:rsidP="000C4BCA">
            <w:pPr>
              <w:pStyle w:val="NoSpacing"/>
              <w:rPr>
                <w:lang w:val="en-GB"/>
              </w:rPr>
            </w:pPr>
          </w:p>
        </w:tc>
        <w:tc>
          <w:tcPr>
            <w:tcW w:w="1482" w:type="dxa"/>
            <w:tcBorders>
              <w:top w:val="single" w:sz="24" w:space="0" w:color="C54F42" w:themeColor="accent4"/>
              <w:left w:val="single" w:sz="24" w:space="0" w:color="C54F42" w:themeColor="accent4"/>
              <w:bottom w:val="nil"/>
              <w:right w:val="nil"/>
            </w:tcBorders>
          </w:tcPr>
          <w:p w14:paraId="08C1E658" w14:textId="668C6C70" w:rsidR="000C4BCA" w:rsidRPr="00535B70" w:rsidRDefault="000C4BCA" w:rsidP="000C4BCA">
            <w:pPr>
              <w:pStyle w:val="Graphic"/>
              <w:rPr>
                <w:lang w:val="en-GB"/>
              </w:rPr>
            </w:pPr>
            <w:r w:rsidRPr="00535B70">
              <w:rPr>
                <w:lang w:val="en-IE" w:eastAsia="en-IE"/>
              </w:rPr>
              <mc:AlternateContent>
                <mc:Choice Requires="wpg">
                  <w:drawing>
                    <wp:inline distT="0" distB="0" distL="0" distR="0" wp14:anchorId="04FECFAA" wp14:editId="3E715286">
                      <wp:extent cx="723900" cy="723900"/>
                      <wp:effectExtent l="0" t="0" r="0" b="0"/>
                      <wp:docPr id="125" name="Group 125" descr="question mark icon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3900" cy="723900"/>
                                <a:chOff x="0" y="0"/>
                                <a:chExt cx="723900" cy="723900"/>
                              </a:xfrm>
                            </wpg:grpSpPr>
                            <wps:wsp>
                              <wps:cNvPr id="126" name="Oval 126"/>
                              <wps:cNvSpPr/>
                              <wps:spPr>
                                <a:xfrm>
                                  <a:off x="0" y="0"/>
                                  <a:ext cx="723900" cy="7239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 w="31750" cap="flat">
                                  <a:noFill/>
                                  <a:prstDash val="solid"/>
                                  <a:miter lim="400000"/>
                                </a:ln>
                                <a:effectLst/>
                                <a:sp3d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txbx>
                                <w:txbxContent>
                                  <w:p w14:paraId="4ADC74C0" w14:textId="77777777" w:rsidR="000C4BCA" w:rsidRPr="001D49FA" w:rsidRDefault="000C4BCA" w:rsidP="001D49FA">
                                    <w:pPr>
                                      <w:jc w:val="center"/>
                                      <w:rPr>
                                        <w:rFonts w:asciiTheme="majorHAnsi" w:hAnsiTheme="majorHAnsi"/>
                                        <w:color w:val="C54F42" w:themeColor="accent4"/>
                                        <w:sz w:val="52"/>
                                        <w:szCs w:val="5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1" vertOverflow="overflow" horzOverflow="overflow" vert="horz" wrap="square" lIns="0" tIns="0" rIns="0" bIns="38100" numCol="1" spcCol="3810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" name="Shape"/>
                              <wps:cNvSpPr/>
                              <wps:spPr>
                                <a:xfrm>
                                  <a:off x="114300" y="203200"/>
                                  <a:ext cx="502793" cy="31750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435" h="21600" extrusionOk="0">
                                      <a:moveTo>
                                        <a:pt x="10601" y="17850"/>
                                      </a:moveTo>
                                      <a:cubicBezTo>
                                        <a:pt x="9948" y="17850"/>
                                        <a:pt x="9426" y="18683"/>
                                        <a:pt x="9426" y="19725"/>
                                      </a:cubicBezTo>
                                      <a:cubicBezTo>
                                        <a:pt x="9426" y="20767"/>
                                        <a:pt x="9948" y="21600"/>
                                        <a:pt x="10601" y="21600"/>
                                      </a:cubicBezTo>
                                      <a:cubicBezTo>
                                        <a:pt x="11253" y="21600"/>
                                        <a:pt x="11775" y="20767"/>
                                        <a:pt x="11775" y="19725"/>
                                      </a:cubicBezTo>
                                      <a:cubicBezTo>
                                        <a:pt x="11775" y="18683"/>
                                        <a:pt x="11253" y="17850"/>
                                        <a:pt x="10601" y="17850"/>
                                      </a:cubicBezTo>
                                      <a:close/>
                                      <a:moveTo>
                                        <a:pt x="2727" y="2917"/>
                                      </a:moveTo>
                                      <a:lnTo>
                                        <a:pt x="2727" y="2917"/>
                                      </a:lnTo>
                                      <a:cubicBezTo>
                                        <a:pt x="1595" y="2917"/>
                                        <a:pt x="573" y="3959"/>
                                        <a:pt x="95" y="5556"/>
                                      </a:cubicBezTo>
                                      <a:cubicBezTo>
                                        <a:pt x="-123" y="6216"/>
                                        <a:pt x="51" y="7050"/>
                                        <a:pt x="464" y="7397"/>
                                      </a:cubicBezTo>
                                      <a:cubicBezTo>
                                        <a:pt x="878" y="7744"/>
                                        <a:pt x="1400" y="7466"/>
                                        <a:pt x="1617" y="6806"/>
                                      </a:cubicBezTo>
                                      <a:cubicBezTo>
                                        <a:pt x="1617" y="6806"/>
                                        <a:pt x="1617" y="6772"/>
                                        <a:pt x="1639" y="6772"/>
                                      </a:cubicBezTo>
                                      <a:cubicBezTo>
                                        <a:pt x="1835" y="6112"/>
                                        <a:pt x="2270" y="5660"/>
                                        <a:pt x="2727" y="5660"/>
                                      </a:cubicBezTo>
                                      <a:cubicBezTo>
                                        <a:pt x="3379" y="5660"/>
                                        <a:pt x="3923" y="6494"/>
                                        <a:pt x="3966" y="7536"/>
                                      </a:cubicBezTo>
                                      <a:cubicBezTo>
                                        <a:pt x="3988" y="8404"/>
                                        <a:pt x="3640" y="9168"/>
                                        <a:pt x="3140" y="9446"/>
                                      </a:cubicBezTo>
                                      <a:cubicBezTo>
                                        <a:pt x="2400" y="9828"/>
                                        <a:pt x="1900" y="10904"/>
                                        <a:pt x="1900" y="12154"/>
                                      </a:cubicBezTo>
                                      <a:lnTo>
                                        <a:pt x="1900" y="13231"/>
                                      </a:lnTo>
                                      <a:cubicBezTo>
                                        <a:pt x="1900" y="13995"/>
                                        <a:pt x="2292" y="14585"/>
                                        <a:pt x="2748" y="14585"/>
                                      </a:cubicBezTo>
                                      <a:cubicBezTo>
                                        <a:pt x="3205" y="14585"/>
                                        <a:pt x="3597" y="13960"/>
                                        <a:pt x="3597" y="13231"/>
                                      </a:cubicBezTo>
                                      <a:lnTo>
                                        <a:pt x="3597" y="12154"/>
                                      </a:lnTo>
                                      <a:cubicBezTo>
                                        <a:pt x="3597" y="12085"/>
                                        <a:pt x="3684" y="12015"/>
                                        <a:pt x="3684" y="12015"/>
                                      </a:cubicBezTo>
                                      <a:cubicBezTo>
                                        <a:pt x="4902" y="11356"/>
                                        <a:pt x="5707" y="9515"/>
                                        <a:pt x="5663" y="7466"/>
                                      </a:cubicBezTo>
                                      <a:cubicBezTo>
                                        <a:pt x="5620" y="4931"/>
                                        <a:pt x="4314" y="2917"/>
                                        <a:pt x="2727" y="2917"/>
                                      </a:cubicBezTo>
                                      <a:close/>
                                      <a:moveTo>
                                        <a:pt x="2748" y="15940"/>
                                      </a:moveTo>
                                      <a:lnTo>
                                        <a:pt x="2748" y="15940"/>
                                      </a:lnTo>
                                      <a:cubicBezTo>
                                        <a:pt x="2270" y="15940"/>
                                        <a:pt x="1878" y="16565"/>
                                        <a:pt x="1878" y="17329"/>
                                      </a:cubicBezTo>
                                      <a:cubicBezTo>
                                        <a:pt x="1878" y="18093"/>
                                        <a:pt x="2270" y="18718"/>
                                        <a:pt x="2748" y="18718"/>
                                      </a:cubicBezTo>
                                      <a:cubicBezTo>
                                        <a:pt x="3227" y="18718"/>
                                        <a:pt x="3618" y="18093"/>
                                        <a:pt x="3618" y="17329"/>
                                      </a:cubicBezTo>
                                      <a:cubicBezTo>
                                        <a:pt x="3597" y="16565"/>
                                        <a:pt x="3205" y="15940"/>
                                        <a:pt x="2748" y="15940"/>
                                      </a:cubicBezTo>
                                      <a:close/>
                                      <a:moveTo>
                                        <a:pt x="18519" y="2917"/>
                                      </a:moveTo>
                                      <a:lnTo>
                                        <a:pt x="18519" y="2917"/>
                                      </a:lnTo>
                                      <a:lnTo>
                                        <a:pt x="18519" y="2917"/>
                                      </a:lnTo>
                                      <a:cubicBezTo>
                                        <a:pt x="17388" y="2917"/>
                                        <a:pt x="16365" y="3959"/>
                                        <a:pt x="15887" y="5556"/>
                                      </a:cubicBezTo>
                                      <a:cubicBezTo>
                                        <a:pt x="15669" y="6216"/>
                                        <a:pt x="15843" y="7050"/>
                                        <a:pt x="16256" y="7397"/>
                                      </a:cubicBezTo>
                                      <a:cubicBezTo>
                                        <a:pt x="16670" y="7744"/>
                                        <a:pt x="17192" y="7466"/>
                                        <a:pt x="17409" y="6806"/>
                                      </a:cubicBezTo>
                                      <a:cubicBezTo>
                                        <a:pt x="17409" y="6806"/>
                                        <a:pt x="17409" y="6772"/>
                                        <a:pt x="17431" y="6772"/>
                                      </a:cubicBezTo>
                                      <a:cubicBezTo>
                                        <a:pt x="17627" y="6112"/>
                                        <a:pt x="18062" y="5660"/>
                                        <a:pt x="18519" y="5660"/>
                                      </a:cubicBezTo>
                                      <a:cubicBezTo>
                                        <a:pt x="19171" y="5660"/>
                                        <a:pt x="19715" y="6494"/>
                                        <a:pt x="19737" y="7536"/>
                                      </a:cubicBezTo>
                                      <a:cubicBezTo>
                                        <a:pt x="19759" y="8404"/>
                                        <a:pt x="19411" y="9168"/>
                                        <a:pt x="18910" y="9446"/>
                                      </a:cubicBezTo>
                                      <a:cubicBezTo>
                                        <a:pt x="18171" y="9828"/>
                                        <a:pt x="17670" y="10904"/>
                                        <a:pt x="17670" y="12154"/>
                                      </a:cubicBezTo>
                                      <a:lnTo>
                                        <a:pt x="17670" y="13231"/>
                                      </a:lnTo>
                                      <a:cubicBezTo>
                                        <a:pt x="17670" y="13995"/>
                                        <a:pt x="18062" y="14585"/>
                                        <a:pt x="18519" y="14585"/>
                                      </a:cubicBezTo>
                                      <a:cubicBezTo>
                                        <a:pt x="18975" y="14585"/>
                                        <a:pt x="19367" y="13960"/>
                                        <a:pt x="19367" y="13231"/>
                                      </a:cubicBezTo>
                                      <a:lnTo>
                                        <a:pt x="19367" y="12154"/>
                                      </a:lnTo>
                                      <a:cubicBezTo>
                                        <a:pt x="19367" y="12085"/>
                                        <a:pt x="19454" y="12015"/>
                                        <a:pt x="19454" y="12015"/>
                                      </a:cubicBezTo>
                                      <a:cubicBezTo>
                                        <a:pt x="20672" y="11356"/>
                                        <a:pt x="21477" y="9515"/>
                                        <a:pt x="21433" y="7466"/>
                                      </a:cubicBezTo>
                                      <a:cubicBezTo>
                                        <a:pt x="21390" y="4931"/>
                                        <a:pt x="20085" y="2917"/>
                                        <a:pt x="18519" y="2917"/>
                                      </a:cubicBezTo>
                                      <a:close/>
                                      <a:moveTo>
                                        <a:pt x="18519" y="15940"/>
                                      </a:moveTo>
                                      <a:lnTo>
                                        <a:pt x="18519" y="15940"/>
                                      </a:lnTo>
                                      <a:cubicBezTo>
                                        <a:pt x="18040" y="15940"/>
                                        <a:pt x="17649" y="16565"/>
                                        <a:pt x="17649" y="17294"/>
                                      </a:cubicBezTo>
                                      <a:cubicBezTo>
                                        <a:pt x="17649" y="18023"/>
                                        <a:pt x="18040" y="18683"/>
                                        <a:pt x="18519" y="18683"/>
                                      </a:cubicBezTo>
                                      <a:cubicBezTo>
                                        <a:pt x="18997" y="18683"/>
                                        <a:pt x="19389" y="18058"/>
                                        <a:pt x="19389" y="17294"/>
                                      </a:cubicBezTo>
                                      <a:cubicBezTo>
                                        <a:pt x="19367" y="16565"/>
                                        <a:pt x="18975" y="15940"/>
                                        <a:pt x="18519" y="15940"/>
                                      </a:cubicBezTo>
                                      <a:close/>
                                      <a:moveTo>
                                        <a:pt x="10579" y="0"/>
                                      </a:moveTo>
                                      <a:lnTo>
                                        <a:pt x="10557" y="0"/>
                                      </a:lnTo>
                                      <a:cubicBezTo>
                                        <a:pt x="9013" y="0"/>
                                        <a:pt x="7621" y="1424"/>
                                        <a:pt x="6968" y="3646"/>
                                      </a:cubicBezTo>
                                      <a:cubicBezTo>
                                        <a:pt x="6685" y="4584"/>
                                        <a:pt x="6925" y="5695"/>
                                        <a:pt x="7512" y="6147"/>
                                      </a:cubicBezTo>
                                      <a:cubicBezTo>
                                        <a:pt x="8099" y="6598"/>
                                        <a:pt x="8795" y="6216"/>
                                        <a:pt x="9078" y="5278"/>
                                      </a:cubicBezTo>
                                      <a:cubicBezTo>
                                        <a:pt x="9361" y="4376"/>
                                        <a:pt x="9927" y="3785"/>
                                        <a:pt x="10557" y="3750"/>
                                      </a:cubicBezTo>
                                      <a:cubicBezTo>
                                        <a:pt x="11449" y="3785"/>
                                        <a:pt x="12189" y="4896"/>
                                        <a:pt x="12254" y="6355"/>
                                      </a:cubicBezTo>
                                      <a:cubicBezTo>
                                        <a:pt x="12276" y="7536"/>
                                        <a:pt x="11819" y="8577"/>
                                        <a:pt x="11123" y="8959"/>
                                      </a:cubicBezTo>
                                      <a:cubicBezTo>
                                        <a:pt x="10122" y="9480"/>
                                        <a:pt x="9426" y="10974"/>
                                        <a:pt x="9404" y="12675"/>
                                      </a:cubicBezTo>
                                      <a:lnTo>
                                        <a:pt x="9404" y="14168"/>
                                      </a:lnTo>
                                      <a:cubicBezTo>
                                        <a:pt x="9404" y="14168"/>
                                        <a:pt x="9404" y="14168"/>
                                        <a:pt x="9404" y="14168"/>
                                      </a:cubicBezTo>
                                      <a:cubicBezTo>
                                        <a:pt x="9404" y="15210"/>
                                        <a:pt x="9927" y="16044"/>
                                        <a:pt x="10579" y="16044"/>
                                      </a:cubicBezTo>
                                      <a:cubicBezTo>
                                        <a:pt x="11232" y="16044"/>
                                        <a:pt x="11754" y="15210"/>
                                        <a:pt x="11754" y="14168"/>
                                      </a:cubicBezTo>
                                      <a:lnTo>
                                        <a:pt x="11754" y="12675"/>
                                      </a:lnTo>
                                      <a:cubicBezTo>
                                        <a:pt x="11754" y="12571"/>
                                        <a:pt x="11862" y="12502"/>
                                        <a:pt x="11862" y="12502"/>
                                      </a:cubicBezTo>
                                      <a:cubicBezTo>
                                        <a:pt x="13537" y="11599"/>
                                        <a:pt x="14647" y="9064"/>
                                        <a:pt x="14582" y="6251"/>
                                      </a:cubicBezTo>
                                      <a:cubicBezTo>
                                        <a:pt x="14538" y="2743"/>
                                        <a:pt x="12754" y="0"/>
                                        <a:pt x="1057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FECFAA" id="Group 125" o:spid="_x0000_s1029" alt="question mark icons" style="width:57pt;height:57pt;mso-position-horizontal-relative:char;mso-position-vertical-relative:line" coordsize="7239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">
                      <v:oval id="Oval 126" o:spid="_x0000_s1030" style="position:absolute;width:7239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" fillcolor="#c54f42 [3207]" stroked="f" strokeweight="2.5pt">
                        <v:stroke miterlimit="4" joinstyle="miter"/>
                        <v:textbox inset="0,0,0,3pt">
                          <w:txbxContent>
                            <w:p w14:paraId="4ADC74C0" w14:textId="77777777" w:rsidR="000C4BCA" w:rsidRPr="001D49FA" w:rsidRDefault="000C4BCA" w:rsidP="001D49FA">
                              <w:pPr>
                                <w:jc w:val="center"/>
                                <w:rPr>
                                  <w:rFonts w:asciiTheme="majorHAnsi" w:hAnsiTheme="majorHAnsi"/>
                                  <w:color w:val="C54F42" w:themeColor="accent4"/>
                                  <w:sz w:val="52"/>
                                  <w:szCs w:val="52"/>
                                </w:rPr>
                              </w:pPr>
                            </w:p>
                          </w:txbxContent>
                        </v:textbox>
                      </v:oval>
                      <v:shape id="Shape" o:spid="_x0000_s1031" style="position:absolute;left:1143;top:2032;width:5027;height:3175;visibility:visible;mso-wrap-style:square;v-text-anchor:middle" coordsize="2143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" path="m10601,17850v-653,,-1175,833,-1175,1875c9426,20767,9948,21600,10601,21600v652,,1174,-833,1174,-1875c11775,18683,11253,17850,10601,17850xm2727,2917r,c1595,2917,573,3959,95,5556,-123,6216,51,7050,464,7397v414,347,936,69,1153,-591c1617,6806,1617,6772,1639,6772,1835,6112,2270,5660,2727,5660v652,,1196,834,1239,1876c3988,8404,3640,9168,3140,9446v-740,382,-1240,1458,-1240,2708l1900,13231v,764,392,1354,848,1354c3205,14585,3597,13960,3597,13231r,-1077c3597,12085,3684,12015,3684,12015,4902,11356,5707,9515,5663,7466,5620,4931,4314,2917,2727,2917xm2748,15940r,c2270,15940,1878,16565,1878,17329v,764,392,1389,870,1389c3227,18718,3618,18093,3618,17329v-21,-764,-413,-1389,-870,-1389xm18519,2917r,l18519,2917v-1131,,-2154,1042,-2632,2639c15669,6216,15843,7050,16256,7397v414,347,936,69,1153,-591c17409,6806,17409,6772,17431,6772v196,-660,631,-1112,1088,-1112c19171,5660,19715,6494,19737,7536v22,868,-326,1632,-827,1910c18171,9828,17670,10904,17670,12154r,1077c17670,13995,18062,14585,18519,14585v456,,848,-625,848,-1354l19367,12154v,-69,87,-139,87,-139c20672,11356,21477,9515,21433,7466,21390,4931,20085,2917,18519,2917xm18519,15940r,c18040,15940,17649,16565,17649,17294v,729,391,1389,870,1389c18997,18683,19389,18058,19389,17294v-22,-729,-414,-1354,-870,-1354xm10579,r-22,c9013,,7621,1424,6968,3646v-283,938,-43,2049,544,2501c8099,6598,8795,6216,9078,5278v283,-902,849,-1493,1479,-1528c11449,3785,12189,4896,12254,6355v22,1181,-435,2222,-1131,2604c10122,9480,9426,10974,9404,12675r,1493c9404,14168,9404,14168,9404,14168v,1042,523,1876,1175,1876c11232,16044,11754,15210,11754,14168r,-1493c11754,12571,11862,12502,11862,12502v1675,-903,2785,-3438,2720,-6251c14538,2743,12754,,10579,xe" fillcolor="white [3212]" stroked="f" strokeweight="1pt">
                        <v:stroke miterlimit="4" joinstyle="miter"/>
                        <v:path arrowok="t" o:extrusionok="f" o:connecttype="custom" o:connectlocs="251397,158750;251397,158750;251397,158750;251397,158750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17" w:type="dxa"/>
            <w:tcBorders>
              <w:top w:val="single" w:sz="24" w:space="0" w:color="C54F42" w:themeColor="accent4"/>
              <w:left w:val="nil"/>
              <w:bottom w:val="nil"/>
              <w:right w:val="single" w:sz="24" w:space="0" w:color="C54F42" w:themeColor="accent4"/>
            </w:tcBorders>
          </w:tcPr>
          <w:p w14:paraId="11AE7CD6" w14:textId="48072627" w:rsidR="000C4BCA" w:rsidRPr="00535B70" w:rsidRDefault="000C4BCA" w:rsidP="000C4BCA">
            <w:pPr>
              <w:pStyle w:val="Text4"/>
              <w:rPr>
                <w:lang w:val="en-GB"/>
              </w:rPr>
            </w:pPr>
            <w:r>
              <w:rPr>
                <w:lang w:val="en-GB"/>
              </w:rPr>
              <w:t>How well did you remember this information?</w:t>
            </w:r>
          </w:p>
        </w:tc>
      </w:tr>
      <w:tr w:rsidR="000C4BCA" w:rsidRPr="00535B70" w14:paraId="68100E49" w14:textId="77777777" w:rsidTr="007857FF">
        <w:tc>
          <w:tcPr>
            <w:tcW w:w="4962" w:type="dxa"/>
            <w:gridSpan w:val="2"/>
            <w:tcBorders>
              <w:top w:val="nil"/>
              <w:left w:val="single" w:sz="24" w:space="0" w:color="C54F42" w:themeColor="accent4"/>
              <w:bottom w:val="single" w:sz="24" w:space="0" w:color="C54F42" w:themeColor="accent4"/>
              <w:right w:val="single" w:sz="24" w:space="0" w:color="C54F42" w:themeColor="accent4"/>
            </w:tcBorders>
            <w:tcMar>
              <w:left w:w="115" w:type="dxa"/>
              <w:bottom w:w="432" w:type="dxa"/>
              <w:right w:w="115" w:type="dxa"/>
            </w:tcMar>
          </w:tcPr>
          <w:p w14:paraId="62F4B731" w14:textId="3ADBD556" w:rsidR="000C4BCA" w:rsidRDefault="000C4BCA" w:rsidP="000C4BCA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anchor distT="0" distB="0" distL="114300" distR="114300" simplePos="0" relativeHeight="251667968" behindDoc="1" locked="0" layoutInCell="1" allowOverlap="1" wp14:anchorId="6B327596" wp14:editId="56972BC7">
                  <wp:simplePos x="0" y="0"/>
                  <wp:positionH relativeFrom="column">
                    <wp:posOffset>1405890</wp:posOffset>
                  </wp:positionH>
                  <wp:positionV relativeFrom="paragraph">
                    <wp:posOffset>64135</wp:posOffset>
                  </wp:positionV>
                  <wp:extent cx="1193800" cy="379095"/>
                  <wp:effectExtent l="0" t="0" r="6350" b="1905"/>
                  <wp:wrapTight wrapText="bothSides">
                    <wp:wrapPolygon edited="0">
                      <wp:start x="689" y="0"/>
                      <wp:lineTo x="0" y="2171"/>
                      <wp:lineTo x="0" y="17367"/>
                      <wp:lineTo x="345" y="20623"/>
                      <wp:lineTo x="21026" y="20623"/>
                      <wp:lineTo x="21370" y="17367"/>
                      <wp:lineTo x="21370" y="2171"/>
                      <wp:lineTo x="20681" y="0"/>
                      <wp:lineTo x="689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ABA60D3" w14:textId="741DEB61" w:rsidR="000C4BCA" w:rsidRDefault="000C4BCA" w:rsidP="000C4BCA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Revision 1</w:t>
            </w:r>
          </w:p>
          <w:p w14:paraId="5D34290C" w14:textId="09F448E4" w:rsidR="000C4BCA" w:rsidRDefault="000C4BCA" w:rsidP="000C4BCA">
            <w:pPr>
              <w:rPr>
                <w:lang w:val="en-GB"/>
              </w:rPr>
            </w:pPr>
          </w:p>
          <w:p w14:paraId="671DE8D7" w14:textId="727898D0" w:rsidR="000C4BCA" w:rsidRDefault="000C4BCA" w:rsidP="000C4BCA">
            <w:pPr>
              <w:rPr>
                <w:lang w:val="en-GB"/>
              </w:rPr>
            </w:pPr>
          </w:p>
          <w:p w14:paraId="53544319" w14:textId="612E65F0" w:rsidR="000C4BCA" w:rsidRDefault="000C4BCA" w:rsidP="000C4BCA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anchor distT="0" distB="0" distL="114300" distR="114300" simplePos="0" relativeHeight="251668992" behindDoc="1" locked="0" layoutInCell="1" allowOverlap="1" wp14:anchorId="778E2D65" wp14:editId="0AF75D38">
                  <wp:simplePos x="0" y="0"/>
                  <wp:positionH relativeFrom="column">
                    <wp:posOffset>1403350</wp:posOffset>
                  </wp:positionH>
                  <wp:positionV relativeFrom="paragraph">
                    <wp:posOffset>71120</wp:posOffset>
                  </wp:positionV>
                  <wp:extent cx="1193800" cy="379095"/>
                  <wp:effectExtent l="0" t="0" r="6350" b="1905"/>
                  <wp:wrapTight wrapText="bothSides">
                    <wp:wrapPolygon edited="0">
                      <wp:start x="689" y="0"/>
                      <wp:lineTo x="0" y="2171"/>
                      <wp:lineTo x="0" y="17367"/>
                      <wp:lineTo x="345" y="20623"/>
                      <wp:lineTo x="21026" y="20623"/>
                      <wp:lineTo x="21370" y="17367"/>
                      <wp:lineTo x="21370" y="2171"/>
                      <wp:lineTo x="20681" y="0"/>
                      <wp:lineTo x="689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29F098B" w14:textId="53261F36" w:rsidR="000C4BCA" w:rsidRDefault="000C4BCA" w:rsidP="000C4BCA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 xml:space="preserve">Revision </w:t>
            </w:r>
            <w:r w:rsidR="003A6211">
              <w:rPr>
                <w:lang w:val="en-GB"/>
              </w:rPr>
              <w:t>2</w:t>
            </w:r>
            <w:r>
              <w:rPr>
                <w:lang w:val="en-GB"/>
              </w:rPr>
              <w:t xml:space="preserve">         </w:t>
            </w:r>
          </w:p>
          <w:p w14:paraId="0AE59FC8" w14:textId="77777777" w:rsidR="000C4BCA" w:rsidRDefault="000C4BCA" w:rsidP="000C4BCA">
            <w:pPr>
              <w:rPr>
                <w:lang w:val="en-GB"/>
              </w:rPr>
            </w:pPr>
          </w:p>
          <w:p w14:paraId="04FDDA92" w14:textId="0226C38B" w:rsidR="000C4BCA" w:rsidRDefault="000C4BCA" w:rsidP="000C4BCA">
            <w:pPr>
              <w:rPr>
                <w:lang w:val="en-GB"/>
              </w:rPr>
            </w:pPr>
          </w:p>
          <w:p w14:paraId="139CEB1F" w14:textId="60BC400F" w:rsidR="000C4BCA" w:rsidRDefault="000C4BCA" w:rsidP="000C4BCA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anchor distT="0" distB="0" distL="114300" distR="114300" simplePos="0" relativeHeight="251670016" behindDoc="1" locked="0" layoutInCell="1" allowOverlap="1" wp14:anchorId="7D2AF645" wp14:editId="4528DAB2">
                  <wp:simplePos x="0" y="0"/>
                  <wp:positionH relativeFrom="column">
                    <wp:posOffset>1403350</wp:posOffset>
                  </wp:positionH>
                  <wp:positionV relativeFrom="paragraph">
                    <wp:posOffset>28575</wp:posOffset>
                  </wp:positionV>
                  <wp:extent cx="1193800" cy="379095"/>
                  <wp:effectExtent l="0" t="0" r="6350" b="1905"/>
                  <wp:wrapTight wrapText="bothSides">
                    <wp:wrapPolygon edited="0">
                      <wp:start x="689" y="0"/>
                      <wp:lineTo x="0" y="2171"/>
                      <wp:lineTo x="0" y="17367"/>
                      <wp:lineTo x="345" y="20623"/>
                      <wp:lineTo x="21026" y="20623"/>
                      <wp:lineTo x="21370" y="17367"/>
                      <wp:lineTo x="21370" y="2171"/>
                      <wp:lineTo x="20681" y="0"/>
                      <wp:lineTo x="689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5F4B378" w14:textId="1BEF8293" w:rsidR="000C4BCA" w:rsidRDefault="000C4BCA" w:rsidP="000C4BCA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 xml:space="preserve">Revision </w:t>
            </w:r>
            <w:r w:rsidR="003A6211">
              <w:rPr>
                <w:lang w:val="en-GB"/>
              </w:rPr>
              <w:t>3</w:t>
            </w:r>
          </w:p>
          <w:p w14:paraId="60A5B948" w14:textId="04DA48F9" w:rsidR="000C4BCA" w:rsidRPr="00535B70" w:rsidRDefault="000C4BCA" w:rsidP="000C4BCA">
            <w:pPr>
              <w:rPr>
                <w:lang w:val="en-GB"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24" w:space="0" w:color="C54F42" w:themeColor="accent4"/>
              <w:bottom w:val="nil"/>
              <w:right w:val="single" w:sz="24" w:space="0" w:color="C54F42" w:themeColor="accent4"/>
            </w:tcBorders>
            <w:tcMar>
              <w:left w:w="115" w:type="dxa"/>
              <w:bottom w:w="432" w:type="dxa"/>
              <w:right w:w="115" w:type="dxa"/>
            </w:tcMar>
          </w:tcPr>
          <w:p w14:paraId="50C1FA13" w14:textId="77777777" w:rsidR="000C4BCA" w:rsidRPr="00535B70" w:rsidRDefault="000C4BCA" w:rsidP="000C4BCA">
            <w:pPr>
              <w:pStyle w:val="NoSpacing"/>
              <w:rPr>
                <w:lang w:val="en-GB"/>
              </w:rPr>
            </w:pPr>
          </w:p>
        </w:tc>
        <w:tc>
          <w:tcPr>
            <w:tcW w:w="4899" w:type="dxa"/>
            <w:gridSpan w:val="2"/>
            <w:tcBorders>
              <w:top w:val="nil"/>
              <w:left w:val="single" w:sz="24" w:space="0" w:color="C54F42" w:themeColor="accent4"/>
              <w:bottom w:val="single" w:sz="24" w:space="0" w:color="C54F42" w:themeColor="accent4"/>
              <w:right w:val="single" w:sz="24" w:space="0" w:color="C54F42" w:themeColor="accent4"/>
            </w:tcBorders>
            <w:tcMar>
              <w:left w:w="115" w:type="dxa"/>
              <w:bottom w:w="432" w:type="dxa"/>
              <w:right w:w="115" w:type="dxa"/>
            </w:tcMar>
          </w:tcPr>
          <w:p w14:paraId="18C3C638" w14:textId="77777777" w:rsidR="000C4BCA" w:rsidRDefault="000C4BCA" w:rsidP="000C4BCA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anchor distT="0" distB="0" distL="114300" distR="114300" simplePos="0" relativeHeight="251671040" behindDoc="1" locked="0" layoutInCell="1" allowOverlap="1" wp14:anchorId="265330E2" wp14:editId="60872099">
                  <wp:simplePos x="0" y="0"/>
                  <wp:positionH relativeFrom="column">
                    <wp:posOffset>1405890</wp:posOffset>
                  </wp:positionH>
                  <wp:positionV relativeFrom="paragraph">
                    <wp:posOffset>64135</wp:posOffset>
                  </wp:positionV>
                  <wp:extent cx="1193800" cy="379095"/>
                  <wp:effectExtent l="0" t="0" r="6350" b="1905"/>
                  <wp:wrapTight wrapText="bothSides">
                    <wp:wrapPolygon edited="0">
                      <wp:start x="689" y="0"/>
                      <wp:lineTo x="0" y="2171"/>
                      <wp:lineTo x="0" y="17367"/>
                      <wp:lineTo x="345" y="20623"/>
                      <wp:lineTo x="21026" y="20623"/>
                      <wp:lineTo x="21370" y="17367"/>
                      <wp:lineTo x="21370" y="2171"/>
                      <wp:lineTo x="20681" y="0"/>
                      <wp:lineTo x="689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9980599" w14:textId="77777777" w:rsidR="000C4BCA" w:rsidRDefault="000C4BCA" w:rsidP="000C4BCA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Revision 1</w:t>
            </w:r>
          </w:p>
          <w:p w14:paraId="481B7B59" w14:textId="77777777" w:rsidR="000C4BCA" w:rsidRDefault="000C4BCA" w:rsidP="000C4BCA">
            <w:pPr>
              <w:rPr>
                <w:lang w:val="en-GB"/>
              </w:rPr>
            </w:pPr>
          </w:p>
          <w:p w14:paraId="6157EB15" w14:textId="77777777" w:rsidR="000C4BCA" w:rsidRDefault="000C4BCA" w:rsidP="000C4BCA">
            <w:pPr>
              <w:rPr>
                <w:lang w:val="en-GB"/>
              </w:rPr>
            </w:pPr>
          </w:p>
          <w:p w14:paraId="04E27819" w14:textId="77777777" w:rsidR="000C4BCA" w:rsidRDefault="000C4BCA" w:rsidP="000C4BCA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anchor distT="0" distB="0" distL="114300" distR="114300" simplePos="0" relativeHeight="251672064" behindDoc="1" locked="0" layoutInCell="1" allowOverlap="1" wp14:anchorId="3AFA66E6" wp14:editId="334A4CD0">
                  <wp:simplePos x="0" y="0"/>
                  <wp:positionH relativeFrom="column">
                    <wp:posOffset>1403350</wp:posOffset>
                  </wp:positionH>
                  <wp:positionV relativeFrom="paragraph">
                    <wp:posOffset>71120</wp:posOffset>
                  </wp:positionV>
                  <wp:extent cx="1193800" cy="379095"/>
                  <wp:effectExtent l="0" t="0" r="6350" b="1905"/>
                  <wp:wrapTight wrapText="bothSides">
                    <wp:wrapPolygon edited="0">
                      <wp:start x="689" y="0"/>
                      <wp:lineTo x="0" y="2171"/>
                      <wp:lineTo x="0" y="17367"/>
                      <wp:lineTo x="345" y="20623"/>
                      <wp:lineTo x="21026" y="20623"/>
                      <wp:lineTo x="21370" y="17367"/>
                      <wp:lineTo x="21370" y="2171"/>
                      <wp:lineTo x="20681" y="0"/>
                      <wp:lineTo x="689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F260708" w14:textId="621E02FD" w:rsidR="000C4BCA" w:rsidRDefault="000C4BCA" w:rsidP="000C4BCA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 xml:space="preserve">Revision </w:t>
            </w:r>
            <w:r w:rsidR="003A6211">
              <w:rPr>
                <w:lang w:val="en-GB"/>
              </w:rPr>
              <w:t>2</w:t>
            </w:r>
            <w:r>
              <w:rPr>
                <w:lang w:val="en-GB"/>
              </w:rPr>
              <w:t xml:space="preserve">         </w:t>
            </w:r>
          </w:p>
          <w:p w14:paraId="70E8C7B2" w14:textId="77777777" w:rsidR="000C4BCA" w:rsidRDefault="000C4BCA" w:rsidP="000C4BCA">
            <w:pPr>
              <w:rPr>
                <w:lang w:val="en-GB"/>
              </w:rPr>
            </w:pPr>
          </w:p>
          <w:p w14:paraId="2D41F95E" w14:textId="77777777" w:rsidR="000C4BCA" w:rsidRDefault="000C4BCA" w:rsidP="000C4BCA">
            <w:pPr>
              <w:rPr>
                <w:lang w:val="en-GB"/>
              </w:rPr>
            </w:pPr>
          </w:p>
          <w:p w14:paraId="57084ECF" w14:textId="77777777" w:rsidR="000C4BCA" w:rsidRDefault="000C4BCA" w:rsidP="000C4BCA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anchor distT="0" distB="0" distL="114300" distR="114300" simplePos="0" relativeHeight="251673088" behindDoc="1" locked="0" layoutInCell="1" allowOverlap="1" wp14:anchorId="44719770" wp14:editId="54CB6F4A">
                  <wp:simplePos x="0" y="0"/>
                  <wp:positionH relativeFrom="column">
                    <wp:posOffset>1403350</wp:posOffset>
                  </wp:positionH>
                  <wp:positionV relativeFrom="paragraph">
                    <wp:posOffset>28575</wp:posOffset>
                  </wp:positionV>
                  <wp:extent cx="1193800" cy="379095"/>
                  <wp:effectExtent l="0" t="0" r="6350" b="1905"/>
                  <wp:wrapTight wrapText="bothSides">
                    <wp:wrapPolygon edited="0">
                      <wp:start x="689" y="0"/>
                      <wp:lineTo x="0" y="2171"/>
                      <wp:lineTo x="0" y="17367"/>
                      <wp:lineTo x="345" y="20623"/>
                      <wp:lineTo x="21026" y="20623"/>
                      <wp:lineTo x="21370" y="17367"/>
                      <wp:lineTo x="21370" y="2171"/>
                      <wp:lineTo x="20681" y="0"/>
                      <wp:lineTo x="689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A833EE2" w14:textId="38EB8E81" w:rsidR="000C4BCA" w:rsidRPr="00535B70" w:rsidRDefault="000C4BCA" w:rsidP="000C4BCA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 xml:space="preserve">Revision </w:t>
            </w:r>
            <w:r w:rsidR="003A6211">
              <w:rPr>
                <w:lang w:val="en-GB"/>
              </w:rPr>
              <w:t>3</w:t>
            </w:r>
          </w:p>
        </w:tc>
      </w:tr>
      <w:tr w:rsidR="002D7E3E" w:rsidRPr="00535B70" w14:paraId="758BC8C4" w14:textId="77777777" w:rsidTr="007857FF">
        <w:trPr>
          <w:trHeight w:val="170"/>
        </w:trPr>
        <w:tc>
          <w:tcPr>
            <w:tcW w:w="4962" w:type="dxa"/>
            <w:gridSpan w:val="2"/>
            <w:tcBorders>
              <w:top w:val="single" w:sz="24" w:space="0" w:color="C54F42" w:themeColor="accent4"/>
              <w:left w:val="nil"/>
              <w:bottom w:val="single" w:sz="24" w:space="0" w:color="C54F42" w:themeColor="accent4"/>
              <w:right w:val="nil"/>
            </w:tcBorders>
          </w:tcPr>
          <w:p w14:paraId="7D87ACCB" w14:textId="77777777" w:rsidR="002D7E3E" w:rsidRDefault="002D7E3E" w:rsidP="00270788">
            <w:pPr>
              <w:rPr>
                <w:lang w:val="en-GB"/>
              </w:rPr>
            </w:pPr>
          </w:p>
          <w:p w14:paraId="63704C6B" w14:textId="77777777" w:rsidR="00C02BF2" w:rsidRDefault="00C02BF2" w:rsidP="00270788">
            <w:pPr>
              <w:rPr>
                <w:lang w:val="en-GB"/>
              </w:rPr>
            </w:pPr>
          </w:p>
          <w:p w14:paraId="4B00EA79" w14:textId="29635994" w:rsidR="00C02BF2" w:rsidRPr="00535B70" w:rsidRDefault="00C02BF2" w:rsidP="00270788">
            <w:pPr>
              <w:rPr>
                <w:lang w:val="en-GB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D3009A2" w14:textId="77777777" w:rsidR="002D7E3E" w:rsidRPr="00535B70" w:rsidRDefault="002D7E3E" w:rsidP="00270788">
            <w:pPr>
              <w:pStyle w:val="NoSpacing"/>
              <w:rPr>
                <w:lang w:val="en-GB"/>
              </w:rPr>
            </w:pPr>
          </w:p>
        </w:tc>
        <w:tc>
          <w:tcPr>
            <w:tcW w:w="4899" w:type="dxa"/>
            <w:gridSpan w:val="2"/>
            <w:tcBorders>
              <w:top w:val="single" w:sz="24" w:space="0" w:color="C54F42" w:themeColor="accent4"/>
              <w:left w:val="nil"/>
              <w:bottom w:val="single" w:sz="24" w:space="0" w:color="C54F42" w:themeColor="accent4"/>
              <w:right w:val="nil"/>
            </w:tcBorders>
          </w:tcPr>
          <w:p w14:paraId="36EE7859" w14:textId="77777777" w:rsidR="002D7E3E" w:rsidRPr="00535B70" w:rsidRDefault="002D7E3E" w:rsidP="00270788">
            <w:pPr>
              <w:rPr>
                <w:lang w:val="en-GB"/>
              </w:rPr>
            </w:pPr>
          </w:p>
        </w:tc>
      </w:tr>
      <w:tr w:rsidR="00A803FC" w:rsidRPr="00535B70" w14:paraId="00C375BC" w14:textId="77777777" w:rsidTr="007857FF">
        <w:trPr>
          <w:trHeight w:val="1134"/>
        </w:trPr>
        <w:tc>
          <w:tcPr>
            <w:tcW w:w="4962" w:type="dxa"/>
            <w:gridSpan w:val="2"/>
            <w:tcBorders>
              <w:top w:val="single" w:sz="24" w:space="0" w:color="C54F42" w:themeColor="accent4"/>
              <w:left w:val="single" w:sz="24" w:space="0" w:color="C54F42" w:themeColor="accent4"/>
              <w:bottom w:val="single" w:sz="24" w:space="0" w:color="C54F42" w:themeColor="accent4"/>
              <w:right w:val="single" w:sz="24" w:space="0" w:color="C54F42" w:themeColor="accent4"/>
            </w:tcBorders>
            <w:vAlign w:val="center"/>
          </w:tcPr>
          <w:p w14:paraId="4C0ACF3A" w14:textId="77777777" w:rsidR="000C4BCA" w:rsidRDefault="000C4BCA" w:rsidP="000C4BCA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Date of revision 1__________</w:t>
            </w:r>
          </w:p>
          <w:p w14:paraId="55BCBFA2" w14:textId="77777777" w:rsidR="000C4BCA" w:rsidRDefault="000C4BCA" w:rsidP="000C4BCA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Date of revision 2__________</w:t>
            </w:r>
          </w:p>
          <w:p w14:paraId="7CF6C5D2" w14:textId="45108258" w:rsidR="00A803FC" w:rsidRPr="00535B70" w:rsidRDefault="000C4BCA" w:rsidP="000C4BCA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Date of revision 3__________</w:t>
            </w:r>
          </w:p>
        </w:tc>
        <w:tc>
          <w:tcPr>
            <w:tcW w:w="283" w:type="dxa"/>
            <w:tcBorders>
              <w:top w:val="nil"/>
              <w:left w:val="single" w:sz="24" w:space="0" w:color="C54F42" w:themeColor="accent4"/>
              <w:bottom w:val="nil"/>
              <w:right w:val="single" w:sz="24" w:space="0" w:color="C54F42" w:themeColor="accent4"/>
            </w:tcBorders>
          </w:tcPr>
          <w:p w14:paraId="220FFD81" w14:textId="77777777" w:rsidR="00A803FC" w:rsidRPr="00535B70" w:rsidRDefault="00A803FC" w:rsidP="00270788">
            <w:pPr>
              <w:pStyle w:val="NoSpacing"/>
              <w:rPr>
                <w:lang w:val="en-GB"/>
              </w:rPr>
            </w:pPr>
          </w:p>
        </w:tc>
        <w:tc>
          <w:tcPr>
            <w:tcW w:w="4899" w:type="dxa"/>
            <w:gridSpan w:val="2"/>
            <w:tcBorders>
              <w:top w:val="single" w:sz="24" w:space="0" w:color="C54F42" w:themeColor="accent4"/>
              <w:left w:val="single" w:sz="24" w:space="0" w:color="C54F42" w:themeColor="accent4"/>
              <w:bottom w:val="single" w:sz="24" w:space="0" w:color="C54F42" w:themeColor="accent4"/>
              <w:right w:val="single" w:sz="24" w:space="0" w:color="C54F42" w:themeColor="accent4"/>
            </w:tcBorders>
            <w:vAlign w:val="center"/>
          </w:tcPr>
          <w:p w14:paraId="53E60F53" w14:textId="77777777" w:rsidR="000C4BCA" w:rsidRDefault="000C4BCA" w:rsidP="000C4BCA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Date of revision 1__________</w:t>
            </w:r>
          </w:p>
          <w:p w14:paraId="3BE6B739" w14:textId="77777777" w:rsidR="000C4BCA" w:rsidRDefault="000C4BCA" w:rsidP="000C4BCA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Date of revision 2__________</w:t>
            </w:r>
          </w:p>
          <w:p w14:paraId="21562483" w14:textId="1D0FD7E8" w:rsidR="00A803FC" w:rsidRPr="00535B70" w:rsidRDefault="000C4BCA" w:rsidP="000C4BCA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Date of revision 3__________</w:t>
            </w:r>
          </w:p>
        </w:tc>
      </w:tr>
      <w:tr w:rsidR="00151539" w:rsidRPr="00535B70" w14:paraId="5F69E408" w14:textId="77777777" w:rsidTr="007857FF">
        <w:tc>
          <w:tcPr>
            <w:tcW w:w="1531" w:type="dxa"/>
            <w:tcBorders>
              <w:top w:val="single" w:sz="24" w:space="0" w:color="C54F42" w:themeColor="accent4"/>
              <w:left w:val="single" w:sz="24" w:space="0" w:color="C54F42" w:themeColor="accent4"/>
              <w:bottom w:val="nil"/>
              <w:right w:val="nil"/>
            </w:tcBorders>
          </w:tcPr>
          <w:p w14:paraId="65884CFD" w14:textId="0D38E1A3" w:rsidR="00151539" w:rsidRPr="00535B70" w:rsidRDefault="00151539" w:rsidP="00151539">
            <w:pPr>
              <w:pStyle w:val="Graphic"/>
              <w:rPr>
                <w:lang w:val="en-GB"/>
              </w:rPr>
            </w:pPr>
            <w:r w:rsidRPr="00535B70">
              <w:rPr>
                <w:lang w:val="en-IE" w:eastAsia="en-IE"/>
              </w:rPr>
              <mc:AlternateContent>
                <mc:Choice Requires="wpg">
                  <w:drawing>
                    <wp:inline distT="0" distB="0" distL="0" distR="0" wp14:anchorId="5A34D898" wp14:editId="386629C4">
                      <wp:extent cx="723900" cy="723900"/>
                      <wp:effectExtent l="0" t="0" r="0" b="0"/>
                      <wp:docPr id="7" name="Group 7" descr="question mark icon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3900" cy="723900"/>
                                <a:chOff x="0" y="0"/>
                                <a:chExt cx="723900" cy="723900"/>
                              </a:xfrm>
                            </wpg:grpSpPr>
                            <wps:wsp>
                              <wps:cNvPr id="8" name="Oval 8"/>
                              <wps:cNvSpPr/>
                              <wps:spPr>
                                <a:xfrm>
                                  <a:off x="0" y="0"/>
                                  <a:ext cx="723900" cy="7239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 w="31750" cap="flat">
                                  <a:noFill/>
                                  <a:prstDash val="solid"/>
                                  <a:miter lim="400000"/>
                                </a:ln>
                                <a:effectLst/>
                                <a:sp3d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txbx>
                                <w:txbxContent>
                                  <w:p w14:paraId="13004A8E" w14:textId="77777777" w:rsidR="00151539" w:rsidRPr="001D49FA" w:rsidRDefault="00151539" w:rsidP="00183D5B">
                                    <w:pPr>
                                      <w:rPr>
                                        <w:rFonts w:asciiTheme="majorHAnsi" w:hAnsiTheme="majorHAnsi"/>
                                        <w:color w:val="C54F42" w:themeColor="accent4"/>
                                        <w:sz w:val="52"/>
                                        <w:szCs w:val="5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1" vertOverflow="overflow" horzOverflow="overflow" vert="horz" wrap="square" lIns="0" tIns="0" rIns="0" bIns="38100" numCol="1" spcCol="3810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Shape"/>
                              <wps:cNvSpPr/>
                              <wps:spPr>
                                <a:xfrm>
                                  <a:off x="114300" y="203200"/>
                                  <a:ext cx="502793" cy="31750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435" h="21600" extrusionOk="0">
                                      <a:moveTo>
                                        <a:pt x="10601" y="17850"/>
                                      </a:moveTo>
                                      <a:cubicBezTo>
                                        <a:pt x="9948" y="17850"/>
                                        <a:pt x="9426" y="18683"/>
                                        <a:pt x="9426" y="19725"/>
                                      </a:cubicBezTo>
                                      <a:cubicBezTo>
                                        <a:pt x="9426" y="20767"/>
                                        <a:pt x="9948" y="21600"/>
                                        <a:pt x="10601" y="21600"/>
                                      </a:cubicBezTo>
                                      <a:cubicBezTo>
                                        <a:pt x="11253" y="21600"/>
                                        <a:pt x="11775" y="20767"/>
                                        <a:pt x="11775" y="19725"/>
                                      </a:cubicBezTo>
                                      <a:cubicBezTo>
                                        <a:pt x="11775" y="18683"/>
                                        <a:pt x="11253" y="17850"/>
                                        <a:pt x="10601" y="17850"/>
                                      </a:cubicBezTo>
                                      <a:close/>
                                      <a:moveTo>
                                        <a:pt x="2727" y="2917"/>
                                      </a:moveTo>
                                      <a:lnTo>
                                        <a:pt x="2727" y="2917"/>
                                      </a:lnTo>
                                      <a:cubicBezTo>
                                        <a:pt x="1595" y="2917"/>
                                        <a:pt x="573" y="3959"/>
                                        <a:pt x="95" y="5556"/>
                                      </a:cubicBezTo>
                                      <a:cubicBezTo>
                                        <a:pt x="-123" y="6216"/>
                                        <a:pt x="51" y="7050"/>
                                        <a:pt x="464" y="7397"/>
                                      </a:cubicBezTo>
                                      <a:cubicBezTo>
                                        <a:pt x="878" y="7744"/>
                                        <a:pt x="1400" y="7466"/>
                                        <a:pt x="1617" y="6806"/>
                                      </a:cubicBezTo>
                                      <a:cubicBezTo>
                                        <a:pt x="1617" y="6806"/>
                                        <a:pt x="1617" y="6772"/>
                                        <a:pt x="1639" y="6772"/>
                                      </a:cubicBezTo>
                                      <a:cubicBezTo>
                                        <a:pt x="1835" y="6112"/>
                                        <a:pt x="2270" y="5660"/>
                                        <a:pt x="2727" y="5660"/>
                                      </a:cubicBezTo>
                                      <a:cubicBezTo>
                                        <a:pt x="3379" y="5660"/>
                                        <a:pt x="3923" y="6494"/>
                                        <a:pt x="3966" y="7536"/>
                                      </a:cubicBezTo>
                                      <a:cubicBezTo>
                                        <a:pt x="3988" y="8404"/>
                                        <a:pt x="3640" y="9168"/>
                                        <a:pt x="3140" y="9446"/>
                                      </a:cubicBezTo>
                                      <a:cubicBezTo>
                                        <a:pt x="2400" y="9828"/>
                                        <a:pt x="1900" y="10904"/>
                                        <a:pt x="1900" y="12154"/>
                                      </a:cubicBezTo>
                                      <a:lnTo>
                                        <a:pt x="1900" y="13231"/>
                                      </a:lnTo>
                                      <a:cubicBezTo>
                                        <a:pt x="1900" y="13995"/>
                                        <a:pt x="2292" y="14585"/>
                                        <a:pt x="2748" y="14585"/>
                                      </a:cubicBezTo>
                                      <a:cubicBezTo>
                                        <a:pt x="3205" y="14585"/>
                                        <a:pt x="3597" y="13960"/>
                                        <a:pt x="3597" y="13231"/>
                                      </a:cubicBezTo>
                                      <a:lnTo>
                                        <a:pt x="3597" y="12154"/>
                                      </a:lnTo>
                                      <a:cubicBezTo>
                                        <a:pt x="3597" y="12085"/>
                                        <a:pt x="3684" y="12015"/>
                                        <a:pt x="3684" y="12015"/>
                                      </a:cubicBezTo>
                                      <a:cubicBezTo>
                                        <a:pt x="4902" y="11356"/>
                                        <a:pt x="5707" y="9515"/>
                                        <a:pt x="5663" y="7466"/>
                                      </a:cubicBezTo>
                                      <a:cubicBezTo>
                                        <a:pt x="5620" y="4931"/>
                                        <a:pt x="4314" y="2917"/>
                                        <a:pt x="2727" y="2917"/>
                                      </a:cubicBezTo>
                                      <a:close/>
                                      <a:moveTo>
                                        <a:pt x="2748" y="15940"/>
                                      </a:moveTo>
                                      <a:lnTo>
                                        <a:pt x="2748" y="15940"/>
                                      </a:lnTo>
                                      <a:cubicBezTo>
                                        <a:pt x="2270" y="15940"/>
                                        <a:pt x="1878" y="16565"/>
                                        <a:pt x="1878" y="17329"/>
                                      </a:cubicBezTo>
                                      <a:cubicBezTo>
                                        <a:pt x="1878" y="18093"/>
                                        <a:pt x="2270" y="18718"/>
                                        <a:pt x="2748" y="18718"/>
                                      </a:cubicBezTo>
                                      <a:cubicBezTo>
                                        <a:pt x="3227" y="18718"/>
                                        <a:pt x="3618" y="18093"/>
                                        <a:pt x="3618" y="17329"/>
                                      </a:cubicBezTo>
                                      <a:cubicBezTo>
                                        <a:pt x="3597" y="16565"/>
                                        <a:pt x="3205" y="15940"/>
                                        <a:pt x="2748" y="15940"/>
                                      </a:cubicBezTo>
                                      <a:close/>
                                      <a:moveTo>
                                        <a:pt x="18519" y="2917"/>
                                      </a:moveTo>
                                      <a:lnTo>
                                        <a:pt x="18519" y="2917"/>
                                      </a:lnTo>
                                      <a:lnTo>
                                        <a:pt x="18519" y="2917"/>
                                      </a:lnTo>
                                      <a:cubicBezTo>
                                        <a:pt x="17388" y="2917"/>
                                        <a:pt x="16365" y="3959"/>
                                        <a:pt x="15887" y="5556"/>
                                      </a:cubicBezTo>
                                      <a:cubicBezTo>
                                        <a:pt x="15669" y="6216"/>
                                        <a:pt x="15843" y="7050"/>
                                        <a:pt x="16256" y="7397"/>
                                      </a:cubicBezTo>
                                      <a:cubicBezTo>
                                        <a:pt x="16670" y="7744"/>
                                        <a:pt x="17192" y="7466"/>
                                        <a:pt x="17409" y="6806"/>
                                      </a:cubicBezTo>
                                      <a:cubicBezTo>
                                        <a:pt x="17409" y="6806"/>
                                        <a:pt x="17409" y="6772"/>
                                        <a:pt x="17431" y="6772"/>
                                      </a:cubicBezTo>
                                      <a:cubicBezTo>
                                        <a:pt x="17627" y="6112"/>
                                        <a:pt x="18062" y="5660"/>
                                        <a:pt x="18519" y="5660"/>
                                      </a:cubicBezTo>
                                      <a:cubicBezTo>
                                        <a:pt x="19171" y="5660"/>
                                        <a:pt x="19715" y="6494"/>
                                        <a:pt x="19737" y="7536"/>
                                      </a:cubicBezTo>
                                      <a:cubicBezTo>
                                        <a:pt x="19759" y="8404"/>
                                        <a:pt x="19411" y="9168"/>
                                        <a:pt x="18910" y="9446"/>
                                      </a:cubicBezTo>
                                      <a:cubicBezTo>
                                        <a:pt x="18171" y="9828"/>
                                        <a:pt x="17670" y="10904"/>
                                        <a:pt x="17670" y="12154"/>
                                      </a:cubicBezTo>
                                      <a:lnTo>
                                        <a:pt x="17670" y="13231"/>
                                      </a:lnTo>
                                      <a:cubicBezTo>
                                        <a:pt x="17670" y="13995"/>
                                        <a:pt x="18062" y="14585"/>
                                        <a:pt x="18519" y="14585"/>
                                      </a:cubicBezTo>
                                      <a:cubicBezTo>
                                        <a:pt x="18975" y="14585"/>
                                        <a:pt x="19367" y="13960"/>
                                        <a:pt x="19367" y="13231"/>
                                      </a:cubicBezTo>
                                      <a:lnTo>
                                        <a:pt x="19367" y="12154"/>
                                      </a:lnTo>
                                      <a:cubicBezTo>
                                        <a:pt x="19367" y="12085"/>
                                        <a:pt x="19454" y="12015"/>
                                        <a:pt x="19454" y="12015"/>
                                      </a:cubicBezTo>
                                      <a:cubicBezTo>
                                        <a:pt x="20672" y="11356"/>
                                        <a:pt x="21477" y="9515"/>
                                        <a:pt x="21433" y="7466"/>
                                      </a:cubicBezTo>
                                      <a:cubicBezTo>
                                        <a:pt x="21390" y="4931"/>
                                        <a:pt x="20085" y="2917"/>
                                        <a:pt x="18519" y="2917"/>
                                      </a:cubicBezTo>
                                      <a:close/>
                                      <a:moveTo>
                                        <a:pt x="18519" y="15940"/>
                                      </a:moveTo>
                                      <a:lnTo>
                                        <a:pt x="18519" y="15940"/>
                                      </a:lnTo>
                                      <a:cubicBezTo>
                                        <a:pt x="18040" y="15940"/>
                                        <a:pt x="17649" y="16565"/>
                                        <a:pt x="17649" y="17294"/>
                                      </a:cubicBezTo>
                                      <a:cubicBezTo>
                                        <a:pt x="17649" y="18023"/>
                                        <a:pt x="18040" y="18683"/>
                                        <a:pt x="18519" y="18683"/>
                                      </a:cubicBezTo>
                                      <a:cubicBezTo>
                                        <a:pt x="18997" y="18683"/>
                                        <a:pt x="19389" y="18058"/>
                                        <a:pt x="19389" y="17294"/>
                                      </a:cubicBezTo>
                                      <a:cubicBezTo>
                                        <a:pt x="19367" y="16565"/>
                                        <a:pt x="18975" y="15940"/>
                                        <a:pt x="18519" y="15940"/>
                                      </a:cubicBezTo>
                                      <a:close/>
                                      <a:moveTo>
                                        <a:pt x="10579" y="0"/>
                                      </a:moveTo>
                                      <a:lnTo>
                                        <a:pt x="10557" y="0"/>
                                      </a:lnTo>
                                      <a:cubicBezTo>
                                        <a:pt x="9013" y="0"/>
                                        <a:pt x="7621" y="1424"/>
                                        <a:pt x="6968" y="3646"/>
                                      </a:cubicBezTo>
                                      <a:cubicBezTo>
                                        <a:pt x="6685" y="4584"/>
                                        <a:pt x="6925" y="5695"/>
                                        <a:pt x="7512" y="6147"/>
                                      </a:cubicBezTo>
                                      <a:cubicBezTo>
                                        <a:pt x="8099" y="6598"/>
                                        <a:pt x="8795" y="6216"/>
                                        <a:pt x="9078" y="5278"/>
                                      </a:cubicBezTo>
                                      <a:cubicBezTo>
                                        <a:pt x="9361" y="4376"/>
                                        <a:pt x="9927" y="3785"/>
                                        <a:pt x="10557" y="3750"/>
                                      </a:cubicBezTo>
                                      <a:cubicBezTo>
                                        <a:pt x="11449" y="3785"/>
                                        <a:pt x="12189" y="4896"/>
                                        <a:pt x="12254" y="6355"/>
                                      </a:cubicBezTo>
                                      <a:cubicBezTo>
                                        <a:pt x="12276" y="7536"/>
                                        <a:pt x="11819" y="8577"/>
                                        <a:pt x="11123" y="8959"/>
                                      </a:cubicBezTo>
                                      <a:cubicBezTo>
                                        <a:pt x="10122" y="9480"/>
                                        <a:pt x="9426" y="10974"/>
                                        <a:pt x="9404" y="12675"/>
                                      </a:cubicBezTo>
                                      <a:lnTo>
                                        <a:pt x="9404" y="14168"/>
                                      </a:lnTo>
                                      <a:cubicBezTo>
                                        <a:pt x="9404" y="14168"/>
                                        <a:pt x="9404" y="14168"/>
                                        <a:pt x="9404" y="14168"/>
                                      </a:cubicBezTo>
                                      <a:cubicBezTo>
                                        <a:pt x="9404" y="15210"/>
                                        <a:pt x="9927" y="16044"/>
                                        <a:pt x="10579" y="16044"/>
                                      </a:cubicBezTo>
                                      <a:cubicBezTo>
                                        <a:pt x="11232" y="16044"/>
                                        <a:pt x="11754" y="15210"/>
                                        <a:pt x="11754" y="14168"/>
                                      </a:cubicBezTo>
                                      <a:lnTo>
                                        <a:pt x="11754" y="12675"/>
                                      </a:lnTo>
                                      <a:cubicBezTo>
                                        <a:pt x="11754" y="12571"/>
                                        <a:pt x="11862" y="12502"/>
                                        <a:pt x="11862" y="12502"/>
                                      </a:cubicBezTo>
                                      <a:cubicBezTo>
                                        <a:pt x="13537" y="11599"/>
                                        <a:pt x="14647" y="9064"/>
                                        <a:pt x="14582" y="6251"/>
                                      </a:cubicBezTo>
                                      <a:cubicBezTo>
                                        <a:pt x="14538" y="2743"/>
                                        <a:pt x="12754" y="0"/>
                                        <a:pt x="1057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34D898" id="Group 7" o:spid="_x0000_s1032" alt="question mark icons" style="width:57pt;height:57pt;mso-position-horizontal-relative:char;mso-position-vertical-relative:line" coordsize="7239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">
                      <v:oval id="Oval 8" o:spid="_x0000_s1033" style="position:absolute;width:7239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" fillcolor="#c54f42 [3207]" stroked="f" strokeweight="2.5pt">
                        <v:stroke miterlimit="4" joinstyle="miter"/>
                        <v:textbox inset="0,0,0,3pt">
                          <w:txbxContent>
                            <w:p w14:paraId="13004A8E" w14:textId="77777777" w:rsidR="00151539" w:rsidRPr="001D49FA" w:rsidRDefault="00151539" w:rsidP="00183D5B">
                              <w:pPr>
                                <w:rPr>
                                  <w:rFonts w:asciiTheme="majorHAnsi" w:hAnsiTheme="majorHAnsi"/>
                                  <w:color w:val="C54F42" w:themeColor="accent4"/>
                                  <w:sz w:val="52"/>
                                  <w:szCs w:val="52"/>
                                </w:rPr>
                              </w:pPr>
                            </w:p>
                          </w:txbxContent>
                        </v:textbox>
                      </v:oval>
                      <v:shape id="Shape" o:spid="_x0000_s1034" style="position:absolute;left:1143;top:2032;width:5027;height:3175;visibility:visible;mso-wrap-style:square;v-text-anchor:middle" coordsize="2143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" path="m10601,17850v-653,,-1175,833,-1175,1875c9426,20767,9948,21600,10601,21600v652,,1174,-833,1174,-1875c11775,18683,11253,17850,10601,17850xm2727,2917r,c1595,2917,573,3959,95,5556,-123,6216,51,7050,464,7397v414,347,936,69,1153,-591c1617,6806,1617,6772,1639,6772,1835,6112,2270,5660,2727,5660v652,,1196,834,1239,1876c3988,8404,3640,9168,3140,9446v-740,382,-1240,1458,-1240,2708l1900,13231v,764,392,1354,848,1354c3205,14585,3597,13960,3597,13231r,-1077c3597,12085,3684,12015,3684,12015,4902,11356,5707,9515,5663,7466,5620,4931,4314,2917,2727,2917xm2748,15940r,c2270,15940,1878,16565,1878,17329v,764,392,1389,870,1389c3227,18718,3618,18093,3618,17329v-21,-764,-413,-1389,-870,-1389xm18519,2917r,l18519,2917v-1131,,-2154,1042,-2632,2639c15669,6216,15843,7050,16256,7397v414,347,936,69,1153,-591c17409,6806,17409,6772,17431,6772v196,-660,631,-1112,1088,-1112c19171,5660,19715,6494,19737,7536v22,868,-326,1632,-827,1910c18171,9828,17670,10904,17670,12154r,1077c17670,13995,18062,14585,18519,14585v456,,848,-625,848,-1354l19367,12154v,-69,87,-139,87,-139c20672,11356,21477,9515,21433,7466,21390,4931,20085,2917,18519,2917xm18519,15940r,c18040,15940,17649,16565,17649,17294v,729,391,1389,870,1389c18997,18683,19389,18058,19389,17294v-22,-729,-414,-1354,-870,-1354xm10579,r-22,c9013,,7621,1424,6968,3646v-283,938,-43,2049,544,2501c8099,6598,8795,6216,9078,5278v283,-902,849,-1493,1479,-1528c11449,3785,12189,4896,12254,6355v22,1181,-435,2222,-1131,2604c10122,9480,9426,10974,9404,12675r,1493c9404,14168,9404,14168,9404,14168v,1042,523,1876,1175,1876c11232,16044,11754,15210,11754,14168r,-1493c11754,12571,11862,12502,11862,12502v1675,-903,2785,-3438,2720,-6251c14538,2743,12754,,10579,xe" fillcolor="white [3212]" stroked="f" strokeweight="1pt">
                        <v:stroke miterlimit="4" joinstyle="miter"/>
                        <v:path arrowok="t" o:extrusionok="f" o:connecttype="custom" o:connectlocs="251397,158750;251397,158750;251397,158750;251397,158750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31" w:type="dxa"/>
            <w:tcBorders>
              <w:top w:val="single" w:sz="24" w:space="0" w:color="C54F42" w:themeColor="accent4"/>
              <w:left w:val="nil"/>
              <w:bottom w:val="nil"/>
              <w:right w:val="single" w:sz="24" w:space="0" w:color="C54F42" w:themeColor="accent4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8FE7FBF" w14:textId="75AC7766" w:rsidR="00151539" w:rsidRPr="00535B70" w:rsidRDefault="00151539" w:rsidP="00151539">
            <w:pPr>
              <w:pStyle w:val="Text4"/>
              <w:rPr>
                <w:lang w:val="en-GB"/>
              </w:rPr>
            </w:pPr>
            <w:r>
              <w:rPr>
                <w:lang w:val="en-GB"/>
              </w:rPr>
              <w:t>How well did you remember this information?</w:t>
            </w:r>
          </w:p>
        </w:tc>
        <w:tc>
          <w:tcPr>
            <w:tcW w:w="283" w:type="dxa"/>
            <w:vMerge w:val="restart"/>
            <w:tcBorders>
              <w:top w:val="nil"/>
              <w:left w:val="single" w:sz="24" w:space="0" w:color="C54F42" w:themeColor="accent4"/>
              <w:bottom w:val="nil"/>
              <w:right w:val="single" w:sz="24" w:space="0" w:color="C54F42" w:themeColor="accent4"/>
            </w:tcBorders>
          </w:tcPr>
          <w:p w14:paraId="16778EAB" w14:textId="7BF1AED9" w:rsidR="00151539" w:rsidRPr="00535B70" w:rsidRDefault="00151539" w:rsidP="00151539">
            <w:pPr>
              <w:pStyle w:val="NoSpacing"/>
              <w:rPr>
                <w:lang w:val="en-GB"/>
              </w:rPr>
            </w:pPr>
          </w:p>
        </w:tc>
        <w:tc>
          <w:tcPr>
            <w:tcW w:w="1482" w:type="dxa"/>
            <w:tcBorders>
              <w:top w:val="single" w:sz="24" w:space="0" w:color="C54F42" w:themeColor="accent4"/>
              <w:left w:val="single" w:sz="24" w:space="0" w:color="C54F42" w:themeColor="accent4"/>
              <w:bottom w:val="nil"/>
              <w:right w:val="nil"/>
            </w:tcBorders>
          </w:tcPr>
          <w:p w14:paraId="03A8E627" w14:textId="77777777" w:rsidR="00151539" w:rsidRPr="00535B70" w:rsidRDefault="00151539" w:rsidP="00151539">
            <w:pPr>
              <w:pStyle w:val="Graphic"/>
              <w:rPr>
                <w:lang w:val="en-GB"/>
              </w:rPr>
            </w:pPr>
            <w:r w:rsidRPr="00535B70">
              <w:rPr>
                <w:lang w:val="en-IE" w:eastAsia="en-IE"/>
              </w:rPr>
              <mc:AlternateContent>
                <mc:Choice Requires="wpg">
                  <w:drawing>
                    <wp:inline distT="0" distB="0" distL="0" distR="0" wp14:anchorId="6779A7AA" wp14:editId="41220F28">
                      <wp:extent cx="723900" cy="723900"/>
                      <wp:effectExtent l="0" t="0" r="0" b="0"/>
                      <wp:docPr id="131" name="Group 131" descr="question mark icon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3900" cy="723900"/>
                                <a:chOff x="0" y="0"/>
                                <a:chExt cx="723900" cy="723900"/>
                              </a:xfrm>
                            </wpg:grpSpPr>
                            <wps:wsp>
                              <wps:cNvPr id="132" name="Oval 132"/>
                              <wps:cNvSpPr/>
                              <wps:spPr>
                                <a:xfrm>
                                  <a:off x="0" y="0"/>
                                  <a:ext cx="723900" cy="7239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 w="31750" cap="flat">
                                  <a:noFill/>
                                  <a:prstDash val="solid"/>
                                  <a:miter lim="400000"/>
                                </a:ln>
                                <a:effectLst/>
                                <a:sp3d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txbx>
                                <w:txbxContent>
                                  <w:p w14:paraId="1EAE1A9A" w14:textId="77777777" w:rsidR="00151539" w:rsidRPr="001D49FA" w:rsidRDefault="00151539" w:rsidP="001D49FA">
                                    <w:pPr>
                                      <w:jc w:val="center"/>
                                      <w:rPr>
                                        <w:rFonts w:asciiTheme="majorHAnsi" w:hAnsiTheme="majorHAnsi"/>
                                        <w:color w:val="C54F42" w:themeColor="accent4"/>
                                        <w:sz w:val="52"/>
                                        <w:szCs w:val="5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1" vertOverflow="overflow" horzOverflow="overflow" vert="horz" wrap="square" lIns="0" tIns="0" rIns="0" bIns="38100" numCol="1" spcCol="3810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" name="Shape"/>
                              <wps:cNvSpPr/>
                              <wps:spPr>
                                <a:xfrm>
                                  <a:off x="114300" y="203200"/>
                                  <a:ext cx="502793" cy="31750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435" h="21600" extrusionOk="0">
                                      <a:moveTo>
                                        <a:pt x="10601" y="17850"/>
                                      </a:moveTo>
                                      <a:cubicBezTo>
                                        <a:pt x="9948" y="17850"/>
                                        <a:pt x="9426" y="18683"/>
                                        <a:pt x="9426" y="19725"/>
                                      </a:cubicBezTo>
                                      <a:cubicBezTo>
                                        <a:pt x="9426" y="20767"/>
                                        <a:pt x="9948" y="21600"/>
                                        <a:pt x="10601" y="21600"/>
                                      </a:cubicBezTo>
                                      <a:cubicBezTo>
                                        <a:pt x="11253" y="21600"/>
                                        <a:pt x="11775" y="20767"/>
                                        <a:pt x="11775" y="19725"/>
                                      </a:cubicBezTo>
                                      <a:cubicBezTo>
                                        <a:pt x="11775" y="18683"/>
                                        <a:pt x="11253" y="17850"/>
                                        <a:pt x="10601" y="17850"/>
                                      </a:cubicBezTo>
                                      <a:close/>
                                      <a:moveTo>
                                        <a:pt x="2727" y="2917"/>
                                      </a:moveTo>
                                      <a:lnTo>
                                        <a:pt x="2727" y="2917"/>
                                      </a:lnTo>
                                      <a:cubicBezTo>
                                        <a:pt x="1595" y="2917"/>
                                        <a:pt x="573" y="3959"/>
                                        <a:pt x="95" y="5556"/>
                                      </a:cubicBezTo>
                                      <a:cubicBezTo>
                                        <a:pt x="-123" y="6216"/>
                                        <a:pt x="51" y="7050"/>
                                        <a:pt x="464" y="7397"/>
                                      </a:cubicBezTo>
                                      <a:cubicBezTo>
                                        <a:pt x="878" y="7744"/>
                                        <a:pt x="1400" y="7466"/>
                                        <a:pt x="1617" y="6806"/>
                                      </a:cubicBezTo>
                                      <a:cubicBezTo>
                                        <a:pt x="1617" y="6806"/>
                                        <a:pt x="1617" y="6772"/>
                                        <a:pt x="1639" y="6772"/>
                                      </a:cubicBezTo>
                                      <a:cubicBezTo>
                                        <a:pt x="1835" y="6112"/>
                                        <a:pt x="2270" y="5660"/>
                                        <a:pt x="2727" y="5660"/>
                                      </a:cubicBezTo>
                                      <a:cubicBezTo>
                                        <a:pt x="3379" y="5660"/>
                                        <a:pt x="3923" y="6494"/>
                                        <a:pt x="3966" y="7536"/>
                                      </a:cubicBezTo>
                                      <a:cubicBezTo>
                                        <a:pt x="3988" y="8404"/>
                                        <a:pt x="3640" y="9168"/>
                                        <a:pt x="3140" y="9446"/>
                                      </a:cubicBezTo>
                                      <a:cubicBezTo>
                                        <a:pt x="2400" y="9828"/>
                                        <a:pt x="1900" y="10904"/>
                                        <a:pt x="1900" y="12154"/>
                                      </a:cubicBezTo>
                                      <a:lnTo>
                                        <a:pt x="1900" y="13231"/>
                                      </a:lnTo>
                                      <a:cubicBezTo>
                                        <a:pt x="1900" y="13995"/>
                                        <a:pt x="2292" y="14585"/>
                                        <a:pt x="2748" y="14585"/>
                                      </a:cubicBezTo>
                                      <a:cubicBezTo>
                                        <a:pt x="3205" y="14585"/>
                                        <a:pt x="3597" y="13960"/>
                                        <a:pt x="3597" y="13231"/>
                                      </a:cubicBezTo>
                                      <a:lnTo>
                                        <a:pt x="3597" y="12154"/>
                                      </a:lnTo>
                                      <a:cubicBezTo>
                                        <a:pt x="3597" y="12085"/>
                                        <a:pt x="3684" y="12015"/>
                                        <a:pt x="3684" y="12015"/>
                                      </a:cubicBezTo>
                                      <a:cubicBezTo>
                                        <a:pt x="4902" y="11356"/>
                                        <a:pt x="5707" y="9515"/>
                                        <a:pt x="5663" y="7466"/>
                                      </a:cubicBezTo>
                                      <a:cubicBezTo>
                                        <a:pt x="5620" y="4931"/>
                                        <a:pt x="4314" y="2917"/>
                                        <a:pt x="2727" y="2917"/>
                                      </a:cubicBezTo>
                                      <a:close/>
                                      <a:moveTo>
                                        <a:pt x="2748" y="15940"/>
                                      </a:moveTo>
                                      <a:lnTo>
                                        <a:pt x="2748" y="15940"/>
                                      </a:lnTo>
                                      <a:cubicBezTo>
                                        <a:pt x="2270" y="15940"/>
                                        <a:pt x="1878" y="16565"/>
                                        <a:pt x="1878" y="17329"/>
                                      </a:cubicBezTo>
                                      <a:cubicBezTo>
                                        <a:pt x="1878" y="18093"/>
                                        <a:pt x="2270" y="18718"/>
                                        <a:pt x="2748" y="18718"/>
                                      </a:cubicBezTo>
                                      <a:cubicBezTo>
                                        <a:pt x="3227" y="18718"/>
                                        <a:pt x="3618" y="18093"/>
                                        <a:pt x="3618" y="17329"/>
                                      </a:cubicBezTo>
                                      <a:cubicBezTo>
                                        <a:pt x="3597" y="16565"/>
                                        <a:pt x="3205" y="15940"/>
                                        <a:pt x="2748" y="15940"/>
                                      </a:cubicBezTo>
                                      <a:close/>
                                      <a:moveTo>
                                        <a:pt x="18519" y="2917"/>
                                      </a:moveTo>
                                      <a:lnTo>
                                        <a:pt x="18519" y="2917"/>
                                      </a:lnTo>
                                      <a:lnTo>
                                        <a:pt x="18519" y="2917"/>
                                      </a:lnTo>
                                      <a:cubicBezTo>
                                        <a:pt x="17388" y="2917"/>
                                        <a:pt x="16365" y="3959"/>
                                        <a:pt x="15887" y="5556"/>
                                      </a:cubicBezTo>
                                      <a:cubicBezTo>
                                        <a:pt x="15669" y="6216"/>
                                        <a:pt x="15843" y="7050"/>
                                        <a:pt x="16256" y="7397"/>
                                      </a:cubicBezTo>
                                      <a:cubicBezTo>
                                        <a:pt x="16670" y="7744"/>
                                        <a:pt x="17192" y="7466"/>
                                        <a:pt x="17409" y="6806"/>
                                      </a:cubicBezTo>
                                      <a:cubicBezTo>
                                        <a:pt x="17409" y="6806"/>
                                        <a:pt x="17409" y="6772"/>
                                        <a:pt x="17431" y="6772"/>
                                      </a:cubicBezTo>
                                      <a:cubicBezTo>
                                        <a:pt x="17627" y="6112"/>
                                        <a:pt x="18062" y="5660"/>
                                        <a:pt x="18519" y="5660"/>
                                      </a:cubicBezTo>
                                      <a:cubicBezTo>
                                        <a:pt x="19171" y="5660"/>
                                        <a:pt x="19715" y="6494"/>
                                        <a:pt x="19737" y="7536"/>
                                      </a:cubicBezTo>
                                      <a:cubicBezTo>
                                        <a:pt x="19759" y="8404"/>
                                        <a:pt x="19411" y="9168"/>
                                        <a:pt x="18910" y="9446"/>
                                      </a:cubicBezTo>
                                      <a:cubicBezTo>
                                        <a:pt x="18171" y="9828"/>
                                        <a:pt x="17670" y="10904"/>
                                        <a:pt x="17670" y="12154"/>
                                      </a:cubicBezTo>
                                      <a:lnTo>
                                        <a:pt x="17670" y="13231"/>
                                      </a:lnTo>
                                      <a:cubicBezTo>
                                        <a:pt x="17670" y="13995"/>
                                        <a:pt x="18062" y="14585"/>
                                        <a:pt x="18519" y="14585"/>
                                      </a:cubicBezTo>
                                      <a:cubicBezTo>
                                        <a:pt x="18975" y="14585"/>
                                        <a:pt x="19367" y="13960"/>
                                        <a:pt x="19367" y="13231"/>
                                      </a:cubicBezTo>
                                      <a:lnTo>
                                        <a:pt x="19367" y="12154"/>
                                      </a:lnTo>
                                      <a:cubicBezTo>
                                        <a:pt x="19367" y="12085"/>
                                        <a:pt x="19454" y="12015"/>
                                        <a:pt x="19454" y="12015"/>
                                      </a:cubicBezTo>
                                      <a:cubicBezTo>
                                        <a:pt x="20672" y="11356"/>
                                        <a:pt x="21477" y="9515"/>
                                        <a:pt x="21433" y="7466"/>
                                      </a:cubicBezTo>
                                      <a:cubicBezTo>
                                        <a:pt x="21390" y="4931"/>
                                        <a:pt x="20085" y="2917"/>
                                        <a:pt x="18519" y="2917"/>
                                      </a:cubicBezTo>
                                      <a:close/>
                                      <a:moveTo>
                                        <a:pt x="18519" y="15940"/>
                                      </a:moveTo>
                                      <a:lnTo>
                                        <a:pt x="18519" y="15940"/>
                                      </a:lnTo>
                                      <a:cubicBezTo>
                                        <a:pt x="18040" y="15940"/>
                                        <a:pt x="17649" y="16565"/>
                                        <a:pt x="17649" y="17294"/>
                                      </a:cubicBezTo>
                                      <a:cubicBezTo>
                                        <a:pt x="17649" y="18023"/>
                                        <a:pt x="18040" y="18683"/>
                                        <a:pt x="18519" y="18683"/>
                                      </a:cubicBezTo>
                                      <a:cubicBezTo>
                                        <a:pt x="18997" y="18683"/>
                                        <a:pt x="19389" y="18058"/>
                                        <a:pt x="19389" y="17294"/>
                                      </a:cubicBezTo>
                                      <a:cubicBezTo>
                                        <a:pt x="19367" y="16565"/>
                                        <a:pt x="18975" y="15940"/>
                                        <a:pt x="18519" y="15940"/>
                                      </a:cubicBezTo>
                                      <a:close/>
                                      <a:moveTo>
                                        <a:pt x="10579" y="0"/>
                                      </a:moveTo>
                                      <a:lnTo>
                                        <a:pt x="10557" y="0"/>
                                      </a:lnTo>
                                      <a:cubicBezTo>
                                        <a:pt x="9013" y="0"/>
                                        <a:pt x="7621" y="1424"/>
                                        <a:pt x="6968" y="3646"/>
                                      </a:cubicBezTo>
                                      <a:cubicBezTo>
                                        <a:pt x="6685" y="4584"/>
                                        <a:pt x="6925" y="5695"/>
                                        <a:pt x="7512" y="6147"/>
                                      </a:cubicBezTo>
                                      <a:cubicBezTo>
                                        <a:pt x="8099" y="6598"/>
                                        <a:pt x="8795" y="6216"/>
                                        <a:pt x="9078" y="5278"/>
                                      </a:cubicBezTo>
                                      <a:cubicBezTo>
                                        <a:pt x="9361" y="4376"/>
                                        <a:pt x="9927" y="3785"/>
                                        <a:pt x="10557" y="3750"/>
                                      </a:cubicBezTo>
                                      <a:cubicBezTo>
                                        <a:pt x="11449" y="3785"/>
                                        <a:pt x="12189" y="4896"/>
                                        <a:pt x="12254" y="6355"/>
                                      </a:cubicBezTo>
                                      <a:cubicBezTo>
                                        <a:pt x="12276" y="7536"/>
                                        <a:pt x="11819" y="8577"/>
                                        <a:pt x="11123" y="8959"/>
                                      </a:cubicBezTo>
                                      <a:cubicBezTo>
                                        <a:pt x="10122" y="9480"/>
                                        <a:pt x="9426" y="10974"/>
                                        <a:pt x="9404" y="12675"/>
                                      </a:cubicBezTo>
                                      <a:lnTo>
                                        <a:pt x="9404" y="14168"/>
                                      </a:lnTo>
                                      <a:cubicBezTo>
                                        <a:pt x="9404" y="14168"/>
                                        <a:pt x="9404" y="14168"/>
                                        <a:pt x="9404" y="14168"/>
                                      </a:cubicBezTo>
                                      <a:cubicBezTo>
                                        <a:pt x="9404" y="15210"/>
                                        <a:pt x="9927" y="16044"/>
                                        <a:pt x="10579" y="16044"/>
                                      </a:cubicBezTo>
                                      <a:cubicBezTo>
                                        <a:pt x="11232" y="16044"/>
                                        <a:pt x="11754" y="15210"/>
                                        <a:pt x="11754" y="14168"/>
                                      </a:cubicBezTo>
                                      <a:lnTo>
                                        <a:pt x="11754" y="12675"/>
                                      </a:lnTo>
                                      <a:cubicBezTo>
                                        <a:pt x="11754" y="12571"/>
                                        <a:pt x="11862" y="12502"/>
                                        <a:pt x="11862" y="12502"/>
                                      </a:cubicBezTo>
                                      <a:cubicBezTo>
                                        <a:pt x="13537" y="11599"/>
                                        <a:pt x="14647" y="9064"/>
                                        <a:pt x="14582" y="6251"/>
                                      </a:cubicBezTo>
                                      <a:cubicBezTo>
                                        <a:pt x="14538" y="2743"/>
                                        <a:pt x="12754" y="0"/>
                                        <a:pt x="1057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79A7AA" id="Group 131" o:spid="_x0000_s1035" alt="question mark icons" style="width:57pt;height:57pt;mso-position-horizontal-relative:char;mso-position-vertical-relative:line" coordsize="7239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">
                      <v:oval id="Oval 132" o:spid="_x0000_s1036" style="position:absolute;width:7239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" fillcolor="#c54f42 [3207]" stroked="f" strokeweight="2.5pt">
                        <v:stroke miterlimit="4" joinstyle="miter"/>
                        <v:textbox inset="0,0,0,3pt">
                          <w:txbxContent>
                            <w:p w14:paraId="1EAE1A9A" w14:textId="77777777" w:rsidR="00151539" w:rsidRPr="001D49FA" w:rsidRDefault="00151539" w:rsidP="001D49FA">
                              <w:pPr>
                                <w:jc w:val="center"/>
                                <w:rPr>
                                  <w:rFonts w:asciiTheme="majorHAnsi" w:hAnsiTheme="majorHAnsi"/>
                                  <w:color w:val="C54F42" w:themeColor="accent4"/>
                                  <w:sz w:val="52"/>
                                  <w:szCs w:val="52"/>
                                </w:rPr>
                              </w:pPr>
                            </w:p>
                          </w:txbxContent>
                        </v:textbox>
                      </v:oval>
                      <v:shape id="Shape" o:spid="_x0000_s1037" style="position:absolute;left:1143;top:2032;width:5027;height:3175;visibility:visible;mso-wrap-style:square;v-text-anchor:middle" coordsize="2143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" path="m10601,17850v-653,,-1175,833,-1175,1875c9426,20767,9948,21600,10601,21600v652,,1174,-833,1174,-1875c11775,18683,11253,17850,10601,17850xm2727,2917r,c1595,2917,573,3959,95,5556,-123,6216,51,7050,464,7397v414,347,936,69,1153,-591c1617,6806,1617,6772,1639,6772,1835,6112,2270,5660,2727,5660v652,,1196,834,1239,1876c3988,8404,3640,9168,3140,9446v-740,382,-1240,1458,-1240,2708l1900,13231v,764,392,1354,848,1354c3205,14585,3597,13960,3597,13231r,-1077c3597,12085,3684,12015,3684,12015,4902,11356,5707,9515,5663,7466,5620,4931,4314,2917,2727,2917xm2748,15940r,c2270,15940,1878,16565,1878,17329v,764,392,1389,870,1389c3227,18718,3618,18093,3618,17329v-21,-764,-413,-1389,-870,-1389xm18519,2917r,l18519,2917v-1131,,-2154,1042,-2632,2639c15669,6216,15843,7050,16256,7397v414,347,936,69,1153,-591c17409,6806,17409,6772,17431,6772v196,-660,631,-1112,1088,-1112c19171,5660,19715,6494,19737,7536v22,868,-326,1632,-827,1910c18171,9828,17670,10904,17670,12154r,1077c17670,13995,18062,14585,18519,14585v456,,848,-625,848,-1354l19367,12154v,-69,87,-139,87,-139c20672,11356,21477,9515,21433,7466,21390,4931,20085,2917,18519,2917xm18519,15940r,c18040,15940,17649,16565,17649,17294v,729,391,1389,870,1389c18997,18683,19389,18058,19389,17294v-22,-729,-414,-1354,-870,-1354xm10579,r-22,c9013,,7621,1424,6968,3646v-283,938,-43,2049,544,2501c8099,6598,8795,6216,9078,5278v283,-902,849,-1493,1479,-1528c11449,3785,12189,4896,12254,6355v22,1181,-435,2222,-1131,2604c10122,9480,9426,10974,9404,12675r,1493c9404,14168,9404,14168,9404,14168v,1042,523,1876,1175,1876c11232,16044,11754,15210,11754,14168r,-1493c11754,12571,11862,12502,11862,12502v1675,-903,2785,-3438,2720,-6251c14538,2743,12754,,10579,xe" fillcolor="white [3212]" stroked="f" strokeweight="1pt">
                        <v:stroke miterlimit="4" joinstyle="miter"/>
                        <v:path arrowok="t" o:extrusionok="f" o:connecttype="custom" o:connectlocs="251397,158750;251397,158750;251397,158750;251397,158750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17" w:type="dxa"/>
            <w:tcBorders>
              <w:top w:val="single" w:sz="24" w:space="0" w:color="C54F42" w:themeColor="accent4"/>
              <w:left w:val="nil"/>
              <w:bottom w:val="nil"/>
              <w:right w:val="single" w:sz="24" w:space="0" w:color="C54F42" w:themeColor="accent4"/>
            </w:tcBorders>
          </w:tcPr>
          <w:p w14:paraId="01922A35" w14:textId="247E1782" w:rsidR="00151539" w:rsidRPr="00535B70" w:rsidRDefault="00151539" w:rsidP="00151539">
            <w:pPr>
              <w:pStyle w:val="Text4"/>
              <w:rPr>
                <w:lang w:val="en-GB"/>
              </w:rPr>
            </w:pPr>
            <w:r>
              <w:rPr>
                <w:lang w:val="en-GB"/>
              </w:rPr>
              <w:t>How well did you remember this information?</w:t>
            </w:r>
          </w:p>
        </w:tc>
      </w:tr>
      <w:tr w:rsidR="00151539" w:rsidRPr="00535B70" w14:paraId="51A08109" w14:textId="77777777" w:rsidTr="00151539">
        <w:trPr>
          <w:trHeight w:val="251"/>
        </w:trPr>
        <w:tc>
          <w:tcPr>
            <w:tcW w:w="4962" w:type="dxa"/>
            <w:gridSpan w:val="2"/>
            <w:tcBorders>
              <w:top w:val="nil"/>
              <w:left w:val="single" w:sz="24" w:space="0" w:color="C54F42" w:themeColor="accent4"/>
              <w:bottom w:val="single" w:sz="24" w:space="0" w:color="C54F42" w:themeColor="accent4"/>
              <w:right w:val="single" w:sz="24" w:space="0" w:color="C54F42" w:themeColor="accent4"/>
            </w:tcBorders>
            <w:tcMar>
              <w:top w:w="0" w:type="dxa"/>
              <w:left w:w="115" w:type="dxa"/>
              <w:bottom w:w="432" w:type="dxa"/>
              <w:right w:w="115" w:type="dxa"/>
            </w:tcMar>
          </w:tcPr>
          <w:p w14:paraId="425D2948" w14:textId="77777777" w:rsidR="00151539" w:rsidRDefault="00151539" w:rsidP="00151539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anchor distT="0" distB="0" distL="114300" distR="114300" simplePos="0" relativeHeight="251683840" behindDoc="1" locked="0" layoutInCell="1" allowOverlap="1" wp14:anchorId="27626451" wp14:editId="04AF5132">
                  <wp:simplePos x="0" y="0"/>
                  <wp:positionH relativeFrom="column">
                    <wp:posOffset>1405890</wp:posOffset>
                  </wp:positionH>
                  <wp:positionV relativeFrom="paragraph">
                    <wp:posOffset>64135</wp:posOffset>
                  </wp:positionV>
                  <wp:extent cx="1193800" cy="379095"/>
                  <wp:effectExtent l="0" t="0" r="6350" b="1905"/>
                  <wp:wrapTight wrapText="bothSides">
                    <wp:wrapPolygon edited="0">
                      <wp:start x="689" y="0"/>
                      <wp:lineTo x="0" y="2171"/>
                      <wp:lineTo x="0" y="17367"/>
                      <wp:lineTo x="345" y="20623"/>
                      <wp:lineTo x="21026" y="20623"/>
                      <wp:lineTo x="21370" y="17367"/>
                      <wp:lineTo x="21370" y="2171"/>
                      <wp:lineTo x="20681" y="0"/>
                      <wp:lineTo x="689" y="0"/>
                    </wp:wrapPolygon>
                  </wp:wrapTight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B058A46" w14:textId="77777777" w:rsidR="00151539" w:rsidRDefault="00151539" w:rsidP="00151539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Revision 1</w:t>
            </w:r>
          </w:p>
          <w:p w14:paraId="6E964E1C" w14:textId="77777777" w:rsidR="00151539" w:rsidRDefault="00151539" w:rsidP="00151539">
            <w:pPr>
              <w:rPr>
                <w:lang w:val="en-GB"/>
              </w:rPr>
            </w:pPr>
          </w:p>
          <w:p w14:paraId="173F683C" w14:textId="77777777" w:rsidR="00151539" w:rsidRDefault="00151539" w:rsidP="00151539">
            <w:pPr>
              <w:rPr>
                <w:lang w:val="en-GB"/>
              </w:rPr>
            </w:pPr>
          </w:p>
          <w:p w14:paraId="768E742D" w14:textId="77777777" w:rsidR="00151539" w:rsidRDefault="00151539" w:rsidP="00151539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anchor distT="0" distB="0" distL="114300" distR="114300" simplePos="0" relativeHeight="251684864" behindDoc="1" locked="0" layoutInCell="1" allowOverlap="1" wp14:anchorId="54CA8F81" wp14:editId="1B2C3A74">
                  <wp:simplePos x="0" y="0"/>
                  <wp:positionH relativeFrom="column">
                    <wp:posOffset>1403350</wp:posOffset>
                  </wp:positionH>
                  <wp:positionV relativeFrom="paragraph">
                    <wp:posOffset>95885</wp:posOffset>
                  </wp:positionV>
                  <wp:extent cx="1193800" cy="379095"/>
                  <wp:effectExtent l="0" t="0" r="6350" b="1905"/>
                  <wp:wrapTight wrapText="bothSides">
                    <wp:wrapPolygon edited="0">
                      <wp:start x="689" y="0"/>
                      <wp:lineTo x="0" y="2171"/>
                      <wp:lineTo x="0" y="17367"/>
                      <wp:lineTo x="345" y="20623"/>
                      <wp:lineTo x="21026" y="20623"/>
                      <wp:lineTo x="21370" y="17367"/>
                      <wp:lineTo x="21370" y="2171"/>
                      <wp:lineTo x="20681" y="0"/>
                      <wp:lineTo x="689" y="0"/>
                    </wp:wrapPolygon>
                  </wp:wrapTight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20BCCE5" w14:textId="44B79E9E" w:rsidR="00151539" w:rsidRDefault="00151539" w:rsidP="00151539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 xml:space="preserve">Revision </w:t>
            </w:r>
            <w:r w:rsidR="003A6211">
              <w:rPr>
                <w:lang w:val="en-GB"/>
              </w:rPr>
              <w:t>2</w:t>
            </w:r>
            <w:r>
              <w:rPr>
                <w:lang w:val="en-GB"/>
              </w:rPr>
              <w:t xml:space="preserve">         </w:t>
            </w:r>
          </w:p>
          <w:p w14:paraId="29C0526C" w14:textId="77777777" w:rsidR="00151539" w:rsidRDefault="00151539" w:rsidP="00151539">
            <w:pPr>
              <w:rPr>
                <w:lang w:val="en-GB"/>
              </w:rPr>
            </w:pPr>
          </w:p>
          <w:p w14:paraId="5226BBEB" w14:textId="77777777" w:rsidR="00151539" w:rsidRDefault="00151539" w:rsidP="00151539">
            <w:pPr>
              <w:rPr>
                <w:lang w:val="en-GB"/>
              </w:rPr>
            </w:pPr>
          </w:p>
          <w:p w14:paraId="33041989" w14:textId="77777777" w:rsidR="00151539" w:rsidRDefault="00151539" w:rsidP="00151539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anchor distT="0" distB="0" distL="114300" distR="114300" simplePos="0" relativeHeight="251685888" behindDoc="1" locked="0" layoutInCell="1" allowOverlap="1" wp14:anchorId="0CD6A1BB" wp14:editId="228D9D14">
                  <wp:simplePos x="0" y="0"/>
                  <wp:positionH relativeFrom="column">
                    <wp:posOffset>1403350</wp:posOffset>
                  </wp:positionH>
                  <wp:positionV relativeFrom="paragraph">
                    <wp:posOffset>79375</wp:posOffset>
                  </wp:positionV>
                  <wp:extent cx="1193800" cy="379095"/>
                  <wp:effectExtent l="0" t="0" r="6350" b="1905"/>
                  <wp:wrapTight wrapText="bothSides">
                    <wp:wrapPolygon edited="0">
                      <wp:start x="689" y="0"/>
                      <wp:lineTo x="0" y="2171"/>
                      <wp:lineTo x="0" y="17367"/>
                      <wp:lineTo x="345" y="20623"/>
                      <wp:lineTo x="21026" y="20623"/>
                      <wp:lineTo x="21370" y="17367"/>
                      <wp:lineTo x="21370" y="2171"/>
                      <wp:lineTo x="20681" y="0"/>
                      <wp:lineTo x="689" y="0"/>
                    </wp:wrapPolygon>
                  </wp:wrapTight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F547D94" w14:textId="4A5B41A4" w:rsidR="00151539" w:rsidRDefault="00151539" w:rsidP="00151539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 xml:space="preserve">Revision </w:t>
            </w:r>
            <w:r w:rsidR="003A6211">
              <w:rPr>
                <w:lang w:val="en-GB"/>
              </w:rPr>
              <w:t>3</w:t>
            </w:r>
          </w:p>
          <w:p w14:paraId="63FEC212" w14:textId="77777777" w:rsidR="00151539" w:rsidRPr="00535B70" w:rsidRDefault="00151539" w:rsidP="00151539">
            <w:pPr>
              <w:rPr>
                <w:lang w:val="en-GB"/>
              </w:rPr>
            </w:pPr>
          </w:p>
        </w:tc>
        <w:tc>
          <w:tcPr>
            <w:tcW w:w="283" w:type="dxa"/>
            <w:vMerge/>
            <w:tcBorders>
              <w:left w:val="single" w:sz="24" w:space="0" w:color="C54F42" w:themeColor="accent4"/>
              <w:bottom w:val="nil"/>
              <w:right w:val="single" w:sz="24" w:space="0" w:color="C54F42" w:themeColor="accent4"/>
            </w:tcBorders>
            <w:tcMar>
              <w:top w:w="0" w:type="dxa"/>
              <w:left w:w="115" w:type="dxa"/>
              <w:bottom w:w="432" w:type="dxa"/>
              <w:right w:w="115" w:type="dxa"/>
            </w:tcMar>
          </w:tcPr>
          <w:p w14:paraId="3F680E8C" w14:textId="77777777" w:rsidR="00151539" w:rsidRPr="00535B70" w:rsidRDefault="00151539" w:rsidP="00151539">
            <w:pPr>
              <w:pStyle w:val="NoSpacing"/>
              <w:rPr>
                <w:lang w:val="en-GB"/>
              </w:rPr>
            </w:pPr>
          </w:p>
        </w:tc>
        <w:tc>
          <w:tcPr>
            <w:tcW w:w="4899" w:type="dxa"/>
            <w:gridSpan w:val="2"/>
            <w:tcBorders>
              <w:top w:val="nil"/>
              <w:left w:val="single" w:sz="24" w:space="0" w:color="C54F42" w:themeColor="accent4"/>
              <w:bottom w:val="single" w:sz="24" w:space="0" w:color="C54F42" w:themeColor="accent4"/>
              <w:right w:val="single" w:sz="24" w:space="0" w:color="C54F42" w:themeColor="accent4"/>
            </w:tcBorders>
            <w:tcMar>
              <w:top w:w="0" w:type="dxa"/>
              <w:left w:w="115" w:type="dxa"/>
              <w:bottom w:w="432" w:type="dxa"/>
              <w:right w:w="115" w:type="dxa"/>
            </w:tcMar>
          </w:tcPr>
          <w:p w14:paraId="01E6CB8D" w14:textId="77777777" w:rsidR="00151539" w:rsidRDefault="00151539" w:rsidP="00151539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anchor distT="0" distB="0" distL="114300" distR="114300" simplePos="0" relativeHeight="251686912" behindDoc="1" locked="0" layoutInCell="1" allowOverlap="1" wp14:anchorId="0F6DBA32" wp14:editId="7F8CCF40">
                  <wp:simplePos x="0" y="0"/>
                  <wp:positionH relativeFrom="column">
                    <wp:posOffset>1405890</wp:posOffset>
                  </wp:positionH>
                  <wp:positionV relativeFrom="paragraph">
                    <wp:posOffset>64135</wp:posOffset>
                  </wp:positionV>
                  <wp:extent cx="1193800" cy="379095"/>
                  <wp:effectExtent l="0" t="0" r="6350" b="1905"/>
                  <wp:wrapTight wrapText="bothSides">
                    <wp:wrapPolygon edited="0">
                      <wp:start x="689" y="0"/>
                      <wp:lineTo x="0" y="2171"/>
                      <wp:lineTo x="0" y="17367"/>
                      <wp:lineTo x="345" y="20623"/>
                      <wp:lineTo x="21026" y="20623"/>
                      <wp:lineTo x="21370" y="17367"/>
                      <wp:lineTo x="21370" y="2171"/>
                      <wp:lineTo x="20681" y="0"/>
                      <wp:lineTo x="689" y="0"/>
                    </wp:wrapPolygon>
                  </wp:wrapTight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E1BA2FD" w14:textId="77777777" w:rsidR="00151539" w:rsidRDefault="00151539" w:rsidP="00151539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Revision 1</w:t>
            </w:r>
          </w:p>
          <w:p w14:paraId="55487151" w14:textId="77777777" w:rsidR="00151539" w:rsidRDefault="00151539" w:rsidP="00151539">
            <w:pPr>
              <w:rPr>
                <w:lang w:val="en-GB"/>
              </w:rPr>
            </w:pPr>
          </w:p>
          <w:p w14:paraId="5730241D" w14:textId="77777777" w:rsidR="00151539" w:rsidRDefault="00151539" w:rsidP="00151539">
            <w:pPr>
              <w:rPr>
                <w:lang w:val="en-GB"/>
              </w:rPr>
            </w:pPr>
          </w:p>
          <w:p w14:paraId="6CE657C1" w14:textId="77777777" w:rsidR="00151539" w:rsidRDefault="00151539" w:rsidP="00151539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anchor distT="0" distB="0" distL="114300" distR="114300" simplePos="0" relativeHeight="251687936" behindDoc="1" locked="0" layoutInCell="1" allowOverlap="1" wp14:anchorId="57F7C834" wp14:editId="57C859C4">
                  <wp:simplePos x="0" y="0"/>
                  <wp:positionH relativeFrom="column">
                    <wp:posOffset>1403350</wp:posOffset>
                  </wp:positionH>
                  <wp:positionV relativeFrom="paragraph">
                    <wp:posOffset>71120</wp:posOffset>
                  </wp:positionV>
                  <wp:extent cx="1193800" cy="379095"/>
                  <wp:effectExtent l="0" t="0" r="6350" b="1905"/>
                  <wp:wrapTight wrapText="bothSides">
                    <wp:wrapPolygon edited="0">
                      <wp:start x="689" y="0"/>
                      <wp:lineTo x="0" y="2171"/>
                      <wp:lineTo x="0" y="17367"/>
                      <wp:lineTo x="345" y="20623"/>
                      <wp:lineTo x="21026" y="20623"/>
                      <wp:lineTo x="21370" y="17367"/>
                      <wp:lineTo x="21370" y="2171"/>
                      <wp:lineTo x="20681" y="0"/>
                      <wp:lineTo x="689" y="0"/>
                    </wp:wrapPolygon>
                  </wp:wrapTight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BC1848B" w14:textId="45B47A79" w:rsidR="00151539" w:rsidRDefault="00151539" w:rsidP="00151539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 xml:space="preserve">Revision </w:t>
            </w:r>
            <w:r w:rsidR="003A6211">
              <w:rPr>
                <w:lang w:val="en-GB"/>
              </w:rPr>
              <w:t>2</w:t>
            </w:r>
            <w:r>
              <w:rPr>
                <w:lang w:val="en-GB"/>
              </w:rPr>
              <w:t xml:space="preserve">         </w:t>
            </w:r>
          </w:p>
          <w:p w14:paraId="2A06A509" w14:textId="77777777" w:rsidR="00151539" w:rsidRDefault="00151539" w:rsidP="00151539">
            <w:pPr>
              <w:rPr>
                <w:lang w:val="en-GB"/>
              </w:rPr>
            </w:pPr>
          </w:p>
          <w:p w14:paraId="5BF60A42" w14:textId="77777777" w:rsidR="00151539" w:rsidRDefault="00151539" w:rsidP="00151539">
            <w:pPr>
              <w:rPr>
                <w:lang w:val="en-GB"/>
              </w:rPr>
            </w:pPr>
          </w:p>
          <w:p w14:paraId="08F46477" w14:textId="77777777" w:rsidR="00151539" w:rsidRDefault="00151539" w:rsidP="00151539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anchor distT="0" distB="0" distL="114300" distR="114300" simplePos="0" relativeHeight="251688960" behindDoc="1" locked="0" layoutInCell="1" allowOverlap="1" wp14:anchorId="3C289D1A" wp14:editId="7D1FD3AC">
                  <wp:simplePos x="0" y="0"/>
                  <wp:positionH relativeFrom="column">
                    <wp:posOffset>1403350</wp:posOffset>
                  </wp:positionH>
                  <wp:positionV relativeFrom="paragraph">
                    <wp:posOffset>28575</wp:posOffset>
                  </wp:positionV>
                  <wp:extent cx="1193800" cy="379095"/>
                  <wp:effectExtent l="0" t="0" r="6350" b="1905"/>
                  <wp:wrapTight wrapText="bothSides">
                    <wp:wrapPolygon edited="0">
                      <wp:start x="689" y="0"/>
                      <wp:lineTo x="0" y="2171"/>
                      <wp:lineTo x="0" y="17367"/>
                      <wp:lineTo x="345" y="20623"/>
                      <wp:lineTo x="21026" y="20623"/>
                      <wp:lineTo x="21370" y="17367"/>
                      <wp:lineTo x="21370" y="2171"/>
                      <wp:lineTo x="20681" y="0"/>
                      <wp:lineTo x="689" y="0"/>
                    </wp:wrapPolygon>
                  </wp:wrapTight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2BEDE95" w14:textId="0F010AF0" w:rsidR="00151539" w:rsidRDefault="00151539" w:rsidP="00151539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 xml:space="preserve">Revision </w:t>
            </w:r>
            <w:r w:rsidR="003A6211">
              <w:rPr>
                <w:lang w:val="en-GB"/>
              </w:rPr>
              <w:t>3</w:t>
            </w:r>
          </w:p>
          <w:p w14:paraId="015FC1F5" w14:textId="77777777" w:rsidR="00151539" w:rsidRPr="00535B70" w:rsidRDefault="00151539" w:rsidP="00151539">
            <w:pPr>
              <w:rPr>
                <w:lang w:val="en-GB"/>
              </w:rPr>
            </w:pPr>
          </w:p>
        </w:tc>
      </w:tr>
    </w:tbl>
    <w:p w14:paraId="1583167B" w14:textId="77777777" w:rsidR="002D7E3E" w:rsidRPr="00535B70" w:rsidRDefault="002D7E3E" w:rsidP="003E60A1">
      <w:pPr>
        <w:rPr>
          <w:rFonts w:ascii="Rockwell" w:hAnsi="Rockwell" w:cs="Tahoma"/>
          <w:b/>
          <w:sz w:val="24"/>
          <w:szCs w:val="24"/>
          <w:lang w:val="en-GB"/>
        </w:rPr>
      </w:pPr>
    </w:p>
    <w:p w14:paraId="5EEF1EFD" w14:textId="77777777" w:rsidR="00A75A88" w:rsidRPr="00535B70" w:rsidRDefault="00A75A88" w:rsidP="003E60A1">
      <w:pPr>
        <w:rPr>
          <w:rFonts w:ascii="Rockwell" w:hAnsi="Rockwell" w:cs="Tahoma"/>
          <w:b/>
          <w:sz w:val="24"/>
          <w:szCs w:val="24"/>
          <w:lang w:val="en-GB"/>
        </w:rPr>
      </w:pPr>
    </w:p>
    <w:sectPr w:rsidR="00A75A88" w:rsidRPr="00535B70" w:rsidSect="001E04FB">
      <w:pgSz w:w="11906" w:h="16838" w:code="9"/>
      <w:pgMar w:top="1021" w:right="851" w:bottom="102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CD068" w14:textId="77777777" w:rsidR="00204E0E" w:rsidRDefault="00204E0E" w:rsidP="00DC5D31">
      <w:r>
        <w:separator/>
      </w:r>
    </w:p>
  </w:endnote>
  <w:endnote w:type="continuationSeparator" w:id="0">
    <w:p w14:paraId="3181AB06" w14:textId="77777777" w:rsidR="00204E0E" w:rsidRDefault="00204E0E" w:rsidP="00DC5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AC3FA" w14:textId="77777777" w:rsidR="00204E0E" w:rsidRDefault="00204E0E" w:rsidP="00DC5D31">
      <w:r>
        <w:separator/>
      </w:r>
    </w:p>
  </w:footnote>
  <w:footnote w:type="continuationSeparator" w:id="0">
    <w:p w14:paraId="6F9661B5" w14:textId="77777777" w:rsidR="00204E0E" w:rsidRDefault="00204E0E" w:rsidP="00DC5D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3BE6D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A8035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4AA31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3392EB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2B6C3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B0D697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0E2C0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BC49A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1D008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C9CB3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0142D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EBC036E"/>
    <w:multiLevelType w:val="hybridMultilevel"/>
    <w:tmpl w:val="0CEC3FA8"/>
    <w:lvl w:ilvl="0" w:tplc="B0DEB310">
      <w:start w:val="1"/>
      <w:numFmt w:val="bullet"/>
      <w:lvlText w:val=""/>
      <w:lvlJc w:val="left"/>
      <w:pPr>
        <w:ind w:left="397" w:hanging="397"/>
      </w:pPr>
      <w:rPr>
        <w:rFonts w:ascii="Symbol" w:hAnsi="Symbol" w:hint="default"/>
        <w:u w:color="353535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F91B53"/>
    <w:multiLevelType w:val="multilevel"/>
    <w:tmpl w:val="D39201B4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7E6316"/>
    <w:multiLevelType w:val="hybridMultilevel"/>
    <w:tmpl w:val="2D56855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68248C"/>
    <w:multiLevelType w:val="multilevel"/>
    <w:tmpl w:val="28B050C0"/>
    <w:lvl w:ilvl="0">
      <w:start w:val="1"/>
      <w:numFmt w:val="bullet"/>
      <w:lvlText w:val=""/>
      <w:lvlJc w:val="left"/>
      <w:pPr>
        <w:ind w:left="39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732EA4"/>
    <w:multiLevelType w:val="multilevel"/>
    <w:tmpl w:val="D39201B4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7C79C3"/>
    <w:multiLevelType w:val="multilevel"/>
    <w:tmpl w:val="BDB44CD0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C63FDE"/>
    <w:multiLevelType w:val="multilevel"/>
    <w:tmpl w:val="742E9A12"/>
    <w:lvl w:ilvl="0">
      <w:start w:val="1"/>
      <w:numFmt w:val="bullet"/>
      <w:lvlText w:val=""/>
      <w:lvlJc w:val="left"/>
      <w:pPr>
        <w:ind w:left="56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E43E09"/>
    <w:multiLevelType w:val="hybridMultilevel"/>
    <w:tmpl w:val="45D43D2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5713430">
    <w:abstractNumId w:val="11"/>
  </w:num>
  <w:num w:numId="2" w16cid:durableId="1746220335">
    <w:abstractNumId w:val="0"/>
  </w:num>
  <w:num w:numId="3" w16cid:durableId="1190800168">
    <w:abstractNumId w:val="15"/>
  </w:num>
  <w:num w:numId="4" w16cid:durableId="170068286">
    <w:abstractNumId w:val="12"/>
  </w:num>
  <w:num w:numId="5" w16cid:durableId="652640129">
    <w:abstractNumId w:val="16"/>
  </w:num>
  <w:num w:numId="6" w16cid:durableId="2054887491">
    <w:abstractNumId w:val="17"/>
  </w:num>
  <w:num w:numId="7" w16cid:durableId="570119658">
    <w:abstractNumId w:val="1"/>
  </w:num>
  <w:num w:numId="8" w16cid:durableId="1154683931">
    <w:abstractNumId w:val="2"/>
  </w:num>
  <w:num w:numId="9" w16cid:durableId="47654564">
    <w:abstractNumId w:val="3"/>
  </w:num>
  <w:num w:numId="10" w16cid:durableId="579872436">
    <w:abstractNumId w:val="4"/>
  </w:num>
  <w:num w:numId="11" w16cid:durableId="1871870663">
    <w:abstractNumId w:val="9"/>
  </w:num>
  <w:num w:numId="12" w16cid:durableId="387383667">
    <w:abstractNumId w:val="5"/>
  </w:num>
  <w:num w:numId="13" w16cid:durableId="641352035">
    <w:abstractNumId w:val="6"/>
  </w:num>
  <w:num w:numId="14" w16cid:durableId="222526281">
    <w:abstractNumId w:val="7"/>
  </w:num>
  <w:num w:numId="15" w16cid:durableId="1397165060">
    <w:abstractNumId w:val="8"/>
  </w:num>
  <w:num w:numId="16" w16cid:durableId="1491404626">
    <w:abstractNumId w:val="10"/>
  </w:num>
  <w:num w:numId="17" w16cid:durableId="960651244">
    <w:abstractNumId w:val="14"/>
  </w:num>
  <w:num w:numId="18" w16cid:durableId="46802454">
    <w:abstractNumId w:val="13"/>
  </w:num>
  <w:num w:numId="19" w16cid:durableId="49638030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removePersonalInformation/>
  <w:removeDateAndTime/>
  <w:bordersDoNotSurroundHeader/>
  <w:bordersDoNotSurroundFooter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05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9FD"/>
    <w:rsid w:val="00032177"/>
    <w:rsid w:val="00054B19"/>
    <w:rsid w:val="00055466"/>
    <w:rsid w:val="00064EB2"/>
    <w:rsid w:val="00076B55"/>
    <w:rsid w:val="00077DE4"/>
    <w:rsid w:val="0008715A"/>
    <w:rsid w:val="000B3E71"/>
    <w:rsid w:val="000B6023"/>
    <w:rsid w:val="000C2F42"/>
    <w:rsid w:val="000C4BCA"/>
    <w:rsid w:val="000D0C2D"/>
    <w:rsid w:val="000D2C22"/>
    <w:rsid w:val="000F23C5"/>
    <w:rsid w:val="000F44BA"/>
    <w:rsid w:val="00115B37"/>
    <w:rsid w:val="00134945"/>
    <w:rsid w:val="001359FD"/>
    <w:rsid w:val="00151539"/>
    <w:rsid w:val="00171F76"/>
    <w:rsid w:val="001746C9"/>
    <w:rsid w:val="00183D5B"/>
    <w:rsid w:val="001A4314"/>
    <w:rsid w:val="001C25F7"/>
    <w:rsid w:val="001D49FA"/>
    <w:rsid w:val="001E04FB"/>
    <w:rsid w:val="001F2455"/>
    <w:rsid w:val="00204E0E"/>
    <w:rsid w:val="0022010B"/>
    <w:rsid w:val="00244290"/>
    <w:rsid w:val="00245AA2"/>
    <w:rsid w:val="00257B8F"/>
    <w:rsid w:val="0026278F"/>
    <w:rsid w:val="00263FC5"/>
    <w:rsid w:val="00270788"/>
    <w:rsid w:val="002B698E"/>
    <w:rsid w:val="002C2A9B"/>
    <w:rsid w:val="002D03A2"/>
    <w:rsid w:val="002D7E3E"/>
    <w:rsid w:val="002F58C4"/>
    <w:rsid w:val="003234D9"/>
    <w:rsid w:val="00327099"/>
    <w:rsid w:val="00333781"/>
    <w:rsid w:val="0033580C"/>
    <w:rsid w:val="003418C4"/>
    <w:rsid w:val="00354439"/>
    <w:rsid w:val="00367635"/>
    <w:rsid w:val="003A6211"/>
    <w:rsid w:val="003B022E"/>
    <w:rsid w:val="003B7552"/>
    <w:rsid w:val="003C11ED"/>
    <w:rsid w:val="003C602C"/>
    <w:rsid w:val="003C6F53"/>
    <w:rsid w:val="003D3BE9"/>
    <w:rsid w:val="003E60A1"/>
    <w:rsid w:val="003E63CF"/>
    <w:rsid w:val="00406B4D"/>
    <w:rsid w:val="00415899"/>
    <w:rsid w:val="004160D5"/>
    <w:rsid w:val="00425288"/>
    <w:rsid w:val="004269E1"/>
    <w:rsid w:val="004663BA"/>
    <w:rsid w:val="00493FC8"/>
    <w:rsid w:val="004945E2"/>
    <w:rsid w:val="00494727"/>
    <w:rsid w:val="004A6932"/>
    <w:rsid w:val="004B123B"/>
    <w:rsid w:val="004D3A44"/>
    <w:rsid w:val="004D5042"/>
    <w:rsid w:val="00502B12"/>
    <w:rsid w:val="00517FAC"/>
    <w:rsid w:val="005260B0"/>
    <w:rsid w:val="00527480"/>
    <w:rsid w:val="00535B70"/>
    <w:rsid w:val="005370AB"/>
    <w:rsid w:val="005618A8"/>
    <w:rsid w:val="005640E4"/>
    <w:rsid w:val="005755E1"/>
    <w:rsid w:val="005A24CB"/>
    <w:rsid w:val="006115D1"/>
    <w:rsid w:val="006116C8"/>
    <w:rsid w:val="006B09FF"/>
    <w:rsid w:val="006B248A"/>
    <w:rsid w:val="006B4992"/>
    <w:rsid w:val="006B77A3"/>
    <w:rsid w:val="006E3C43"/>
    <w:rsid w:val="006F220A"/>
    <w:rsid w:val="006F44EB"/>
    <w:rsid w:val="00706C7C"/>
    <w:rsid w:val="00713D96"/>
    <w:rsid w:val="00716614"/>
    <w:rsid w:val="00721E9B"/>
    <w:rsid w:val="00753C0E"/>
    <w:rsid w:val="00754E22"/>
    <w:rsid w:val="00761D56"/>
    <w:rsid w:val="00770EC7"/>
    <w:rsid w:val="007857FF"/>
    <w:rsid w:val="0079681F"/>
    <w:rsid w:val="007A2036"/>
    <w:rsid w:val="007A279A"/>
    <w:rsid w:val="007A6EE0"/>
    <w:rsid w:val="007B068A"/>
    <w:rsid w:val="007B5777"/>
    <w:rsid w:val="007D2907"/>
    <w:rsid w:val="007D7436"/>
    <w:rsid w:val="007E1C93"/>
    <w:rsid w:val="008121DA"/>
    <w:rsid w:val="008351AF"/>
    <w:rsid w:val="008424EB"/>
    <w:rsid w:val="0084737E"/>
    <w:rsid w:val="008A6C52"/>
    <w:rsid w:val="008D07CF"/>
    <w:rsid w:val="008F1BF1"/>
    <w:rsid w:val="00925CF7"/>
    <w:rsid w:val="00937BCC"/>
    <w:rsid w:val="00946F7C"/>
    <w:rsid w:val="009575DF"/>
    <w:rsid w:val="00993540"/>
    <w:rsid w:val="0099456F"/>
    <w:rsid w:val="009A12CB"/>
    <w:rsid w:val="009B0999"/>
    <w:rsid w:val="009B61C4"/>
    <w:rsid w:val="009D044D"/>
    <w:rsid w:val="009D207E"/>
    <w:rsid w:val="009E420E"/>
    <w:rsid w:val="00A05B52"/>
    <w:rsid w:val="00A3475B"/>
    <w:rsid w:val="00A50F5F"/>
    <w:rsid w:val="00A55C79"/>
    <w:rsid w:val="00A64A0F"/>
    <w:rsid w:val="00A75A88"/>
    <w:rsid w:val="00A803FC"/>
    <w:rsid w:val="00AD5B55"/>
    <w:rsid w:val="00AD6FD4"/>
    <w:rsid w:val="00AE7331"/>
    <w:rsid w:val="00B00740"/>
    <w:rsid w:val="00B14394"/>
    <w:rsid w:val="00B1511A"/>
    <w:rsid w:val="00B26E49"/>
    <w:rsid w:val="00B51507"/>
    <w:rsid w:val="00B7390A"/>
    <w:rsid w:val="00B97E19"/>
    <w:rsid w:val="00BA681C"/>
    <w:rsid w:val="00BB33CE"/>
    <w:rsid w:val="00BC4167"/>
    <w:rsid w:val="00BE52BF"/>
    <w:rsid w:val="00BF6E4F"/>
    <w:rsid w:val="00C02BF2"/>
    <w:rsid w:val="00C3771E"/>
    <w:rsid w:val="00C52CDE"/>
    <w:rsid w:val="00C6523B"/>
    <w:rsid w:val="00CA1D0D"/>
    <w:rsid w:val="00CB0A3F"/>
    <w:rsid w:val="00CB6656"/>
    <w:rsid w:val="00CE6E46"/>
    <w:rsid w:val="00D66FBA"/>
    <w:rsid w:val="00DC5D31"/>
    <w:rsid w:val="00DC6C89"/>
    <w:rsid w:val="00DD209F"/>
    <w:rsid w:val="00DD726B"/>
    <w:rsid w:val="00DF3C35"/>
    <w:rsid w:val="00DF4ABF"/>
    <w:rsid w:val="00E03BF3"/>
    <w:rsid w:val="00E368C0"/>
    <w:rsid w:val="00E436E9"/>
    <w:rsid w:val="00E5035D"/>
    <w:rsid w:val="00E53465"/>
    <w:rsid w:val="00E615E1"/>
    <w:rsid w:val="00E63825"/>
    <w:rsid w:val="00E65AA7"/>
    <w:rsid w:val="00EA346D"/>
    <w:rsid w:val="00EA784E"/>
    <w:rsid w:val="00EB50F0"/>
    <w:rsid w:val="00EC6107"/>
    <w:rsid w:val="00EC697E"/>
    <w:rsid w:val="00ED5FDF"/>
    <w:rsid w:val="00F02EDF"/>
    <w:rsid w:val="00F50B25"/>
    <w:rsid w:val="00F56AA4"/>
    <w:rsid w:val="00F74868"/>
    <w:rsid w:val="00F7589A"/>
    <w:rsid w:val="00FE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0EF8B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7F7F7F" w:themeColor="text1" w:themeTint="80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C0E"/>
  </w:style>
  <w:style w:type="paragraph" w:styleId="Heading1">
    <w:name w:val="heading 1"/>
    <w:basedOn w:val="Normal"/>
    <w:next w:val="Normal"/>
    <w:link w:val="Heading1Char"/>
    <w:uiPriority w:val="9"/>
    <w:qFormat/>
    <w:rsid w:val="006116C8"/>
    <w:pPr>
      <w:keepNext/>
      <w:keepLines/>
      <w:outlineLvl w:val="0"/>
    </w:pPr>
    <w:rPr>
      <w:rFonts w:asciiTheme="majorHAnsi" w:eastAsiaTheme="majorEastAsia" w:hAnsiTheme="majorHAnsi" w:cstheme="majorBidi"/>
      <w:b/>
      <w:color w:val="147ABD" w:themeColor="accent1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7589A"/>
    <w:pPr>
      <w:keepNext/>
      <w:keepLines/>
      <w:outlineLvl w:val="1"/>
    </w:pPr>
    <w:rPr>
      <w:rFonts w:asciiTheme="majorHAnsi" w:eastAsiaTheme="majorEastAsia" w:hAnsiTheme="majorHAnsi" w:cstheme="majorBidi"/>
      <w:b/>
      <w:color w:val="21807D" w:themeColor="accent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A24CB"/>
    <w:pPr>
      <w:keepNext/>
      <w:keepLines/>
      <w:outlineLvl w:val="2"/>
    </w:pPr>
    <w:rPr>
      <w:rFonts w:asciiTheme="majorHAnsi" w:eastAsiaTheme="majorEastAsia" w:hAnsiTheme="majorHAnsi" w:cstheme="majorBidi"/>
      <w:b/>
      <w:color w:val="3E8429" w:themeColor="accent3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7A279A"/>
    <w:pPr>
      <w:keepNext/>
      <w:keepLines/>
      <w:outlineLvl w:val="3"/>
    </w:pPr>
    <w:rPr>
      <w:rFonts w:asciiTheme="majorHAnsi" w:eastAsiaTheme="majorEastAsia" w:hAnsiTheme="majorHAnsi" w:cstheme="majorBidi"/>
      <w:b/>
      <w:iCs/>
      <w:color w:val="C54F42" w:themeColor="accent4"/>
    </w:rPr>
  </w:style>
  <w:style w:type="paragraph" w:styleId="Heading5">
    <w:name w:val="heading 5"/>
    <w:basedOn w:val="Normal"/>
    <w:next w:val="Normal"/>
    <w:link w:val="Heading5Char"/>
    <w:uiPriority w:val="9"/>
    <w:qFormat/>
    <w:rsid w:val="00E65AA7"/>
    <w:pPr>
      <w:keepNext/>
      <w:keepLines/>
      <w:outlineLvl w:val="4"/>
    </w:pPr>
    <w:rPr>
      <w:rFonts w:asciiTheme="majorHAnsi" w:eastAsiaTheme="majorEastAsia" w:hAnsiTheme="majorHAnsi" w:cstheme="majorBidi"/>
      <w:color w:val="BD4F87" w:themeColor="accent5"/>
    </w:rPr>
  </w:style>
  <w:style w:type="paragraph" w:styleId="Heading6">
    <w:name w:val="heading 6"/>
    <w:basedOn w:val="Normal"/>
    <w:next w:val="Normal"/>
    <w:link w:val="Heading6Char"/>
    <w:uiPriority w:val="9"/>
    <w:qFormat/>
    <w:rsid w:val="00055466"/>
    <w:pPr>
      <w:keepNext/>
      <w:keepLines/>
      <w:outlineLvl w:val="5"/>
    </w:pPr>
    <w:rPr>
      <w:rFonts w:asciiTheme="majorHAnsi" w:eastAsiaTheme="majorEastAsia" w:hAnsiTheme="majorHAnsi" w:cstheme="majorBidi"/>
      <w:color w:val="612443" w:themeColor="accent5" w:themeShade="80"/>
    </w:rPr>
  </w:style>
  <w:style w:type="paragraph" w:styleId="Heading7">
    <w:name w:val="heading 7"/>
    <w:basedOn w:val="Normal"/>
    <w:next w:val="Normal"/>
    <w:link w:val="Heading7Char"/>
    <w:uiPriority w:val="9"/>
    <w:qFormat/>
    <w:rsid w:val="00770EC7"/>
    <w:pPr>
      <w:keepNext/>
      <w:keepLines/>
      <w:outlineLvl w:val="6"/>
    </w:pPr>
    <w:rPr>
      <w:rFonts w:asciiTheme="majorHAnsi" w:eastAsiaTheme="majorEastAsia" w:hAnsiTheme="majorHAnsi" w:cstheme="majorBidi"/>
      <w:iCs/>
      <w:color w:val="0F5A8D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qFormat/>
    <w:rsid w:val="0008715A"/>
    <w:pPr>
      <w:keepNext/>
      <w:keepLines/>
      <w:outlineLvl w:val="7"/>
    </w:pPr>
    <w:rPr>
      <w:rFonts w:asciiTheme="majorHAnsi" w:eastAsiaTheme="majorEastAsia" w:hAnsiTheme="majorHAnsi" w:cstheme="majorBidi"/>
      <w:color w:val="815B0B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rsid w:val="0079681F"/>
    <w:pPr>
      <w:ind w:left="720"/>
      <w:contextualSpacing/>
    </w:pPr>
  </w:style>
  <w:style w:type="table" w:styleId="TableGrid">
    <w:name w:val="Table Grid"/>
    <w:basedOn w:val="TableNormal"/>
    <w:uiPriority w:val="39"/>
    <w:rsid w:val="003C6F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semiHidden/>
    <w:rsid w:val="004269E1"/>
    <w:pPr>
      <w:spacing w:before="120" w:after="120"/>
      <w:contextualSpacing/>
      <w:jc w:val="center"/>
    </w:pPr>
    <w:rPr>
      <w:rFonts w:asciiTheme="majorHAnsi" w:eastAsiaTheme="majorEastAsia" w:hAnsiTheme="majorHAnsi" w:cstheme="majorBidi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53C0E"/>
    <w:rPr>
      <w:rFonts w:asciiTheme="majorHAnsi" w:eastAsiaTheme="majorEastAsia" w:hAnsiTheme="majorHAnsi" w:cstheme="majorBidi"/>
      <w:kern w:val="28"/>
      <w:sz w:val="24"/>
      <w:szCs w:val="56"/>
    </w:rPr>
  </w:style>
  <w:style w:type="character" w:styleId="Strong">
    <w:name w:val="Strong"/>
    <w:basedOn w:val="DefaultParagraphFont"/>
    <w:uiPriority w:val="22"/>
    <w:semiHidden/>
    <w:qFormat/>
    <w:rsid w:val="00BB33CE"/>
    <w:rPr>
      <w:rFonts w:asciiTheme="majorHAnsi" w:hAnsiTheme="majorHAnsi"/>
      <w:b/>
      <w:bCs/>
      <w:color w:val="147ABD" w:themeColor="accent1"/>
    </w:rPr>
  </w:style>
  <w:style w:type="character" w:styleId="Emphasis">
    <w:name w:val="Emphasis"/>
    <w:basedOn w:val="DefaultParagraphFont"/>
    <w:uiPriority w:val="20"/>
    <w:qFormat/>
    <w:rsid w:val="009E420E"/>
    <w:rPr>
      <w:i/>
      <w:iCs/>
      <w:sz w:val="24"/>
    </w:rPr>
  </w:style>
  <w:style w:type="character" w:styleId="IntenseEmphasis">
    <w:name w:val="Intense Emphasis"/>
    <w:basedOn w:val="DefaultParagraphFont"/>
    <w:uiPriority w:val="21"/>
    <w:semiHidden/>
    <w:rsid w:val="00DC5D31"/>
    <w:rPr>
      <w:i/>
      <w:iCs/>
      <w:color w:val="000000" w:themeColor="text1"/>
    </w:rPr>
  </w:style>
  <w:style w:type="paragraph" w:styleId="NoSpacing">
    <w:name w:val="No Spacing"/>
    <w:uiPriority w:val="1"/>
    <w:semiHidden/>
    <w:rsid w:val="00DC5D31"/>
    <w:rPr>
      <w:color w:val="000000" w:themeColor="text1"/>
    </w:rPr>
  </w:style>
  <w:style w:type="paragraph" w:styleId="Header">
    <w:name w:val="header"/>
    <w:basedOn w:val="Normal"/>
    <w:link w:val="HeaderChar"/>
    <w:uiPriority w:val="99"/>
    <w:semiHidden/>
    <w:rsid w:val="00DC5D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3C0E"/>
  </w:style>
  <w:style w:type="paragraph" w:styleId="Footer">
    <w:name w:val="footer"/>
    <w:basedOn w:val="Normal"/>
    <w:link w:val="FooterChar"/>
    <w:uiPriority w:val="99"/>
    <w:semiHidden/>
    <w:rsid w:val="00DC5D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3C0E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F74868"/>
    <w:pPr>
      <w:numPr>
        <w:ilvl w:val="1"/>
      </w:numPr>
      <w:spacing w:before="240" w:after="240"/>
      <w:ind w:left="170"/>
      <w:jc w:val="center"/>
    </w:pPr>
    <w:rPr>
      <w:rFonts w:asciiTheme="majorHAnsi" w:hAnsiTheme="majorHAnsi"/>
      <w:b/>
      <w:color w:val="FFFFFF" w:themeColor="background1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F58C4"/>
    <w:rPr>
      <w:rFonts w:asciiTheme="majorHAnsi" w:eastAsiaTheme="minorEastAsia" w:hAnsiTheme="majorHAnsi"/>
      <w:b/>
      <w:color w:val="FFFFFF" w:themeColor="background1"/>
      <w:spacing w:val="15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116C8"/>
    <w:rPr>
      <w:rFonts w:asciiTheme="majorHAnsi" w:eastAsiaTheme="majorEastAsia" w:hAnsiTheme="majorHAnsi" w:cstheme="majorBidi"/>
      <w:b/>
      <w:color w:val="147ABD" w:themeColor="accent1"/>
      <w:szCs w:val="32"/>
    </w:rPr>
  </w:style>
  <w:style w:type="character" w:styleId="PlaceholderText">
    <w:name w:val="Placeholder Text"/>
    <w:basedOn w:val="DefaultParagraphFont"/>
    <w:uiPriority w:val="99"/>
    <w:semiHidden/>
    <w:rsid w:val="006116C8"/>
    <w:rPr>
      <w:color w:val="808080"/>
    </w:rPr>
  </w:style>
  <w:style w:type="character" w:styleId="SubtleReference">
    <w:name w:val="Subtle Reference"/>
    <w:basedOn w:val="DefaultParagraphFont"/>
    <w:uiPriority w:val="31"/>
    <w:semiHidden/>
    <w:rsid w:val="006116C8"/>
    <w:rPr>
      <w:smallCaps/>
      <w:color w:val="808080" w:themeColor="background1" w:themeShade="80"/>
    </w:rPr>
  </w:style>
  <w:style w:type="paragraph" w:customStyle="1" w:styleId="Text1">
    <w:name w:val="Text 1"/>
    <w:basedOn w:val="Normal"/>
    <w:next w:val="Normal"/>
    <w:link w:val="Text1Char"/>
    <w:uiPriority w:val="10"/>
    <w:qFormat/>
    <w:rsid w:val="003B022E"/>
    <w:pPr>
      <w:spacing w:before="120" w:after="120"/>
      <w:ind w:left="720" w:right="720"/>
      <w:jc w:val="center"/>
    </w:pPr>
    <w:rPr>
      <w:rFonts w:asciiTheme="majorHAnsi" w:hAnsiTheme="majorHAnsi"/>
      <w:color w:val="147ABD" w:themeColor="accent1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7589A"/>
    <w:rPr>
      <w:rFonts w:asciiTheme="majorHAnsi" w:eastAsiaTheme="majorEastAsia" w:hAnsiTheme="majorHAnsi" w:cstheme="majorBidi"/>
      <w:b/>
      <w:color w:val="21807D" w:themeColor="accent2"/>
      <w:szCs w:val="26"/>
    </w:rPr>
  </w:style>
  <w:style w:type="character" w:customStyle="1" w:styleId="Text1Char">
    <w:name w:val="Text 1 Char"/>
    <w:basedOn w:val="DefaultParagraphFont"/>
    <w:link w:val="Text1"/>
    <w:uiPriority w:val="10"/>
    <w:rsid w:val="00753C0E"/>
    <w:rPr>
      <w:rFonts w:asciiTheme="majorHAnsi" w:hAnsiTheme="majorHAnsi"/>
      <w:color w:val="147ABD" w:themeColor="accent1"/>
      <w:sz w:val="24"/>
    </w:rPr>
  </w:style>
  <w:style w:type="paragraph" w:customStyle="1" w:styleId="Number-large">
    <w:name w:val="Number-large"/>
    <w:basedOn w:val="Normal"/>
    <w:next w:val="Normal"/>
    <w:link w:val="Number-largeChar"/>
    <w:uiPriority w:val="12"/>
    <w:qFormat/>
    <w:rsid w:val="00B00740"/>
    <w:pPr>
      <w:jc w:val="center"/>
    </w:pPr>
    <w:rPr>
      <w:rFonts w:asciiTheme="majorHAnsi" w:hAnsiTheme="majorHAnsi"/>
      <w:color w:val="FFFFFF" w:themeColor="background1"/>
      <w:sz w:val="52"/>
      <w:szCs w:val="52"/>
    </w:rPr>
  </w:style>
  <w:style w:type="paragraph" w:customStyle="1" w:styleId="Number-small">
    <w:name w:val="Number-small"/>
    <w:basedOn w:val="Number-large"/>
    <w:link w:val="Number-smallChar"/>
    <w:uiPriority w:val="12"/>
    <w:qFormat/>
    <w:rsid w:val="007B5777"/>
    <w:rPr>
      <w:rFonts w:asciiTheme="minorHAnsi" w:hAnsiTheme="minorHAnsi"/>
      <w:b/>
      <w:color w:val="21807D" w:themeColor="accent2"/>
      <w:sz w:val="36"/>
    </w:rPr>
  </w:style>
  <w:style w:type="character" w:customStyle="1" w:styleId="Number-largeChar">
    <w:name w:val="Number-large Char"/>
    <w:basedOn w:val="DefaultParagraphFont"/>
    <w:link w:val="Number-large"/>
    <w:uiPriority w:val="12"/>
    <w:rsid w:val="00753C0E"/>
    <w:rPr>
      <w:rFonts w:asciiTheme="majorHAnsi" w:hAnsiTheme="majorHAnsi"/>
      <w:color w:val="FFFFFF" w:themeColor="background1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5A24CB"/>
    <w:rPr>
      <w:rFonts w:asciiTheme="majorHAnsi" w:eastAsiaTheme="majorEastAsia" w:hAnsiTheme="majorHAnsi" w:cstheme="majorBidi"/>
      <w:b/>
      <w:color w:val="3E8429" w:themeColor="accent3"/>
      <w:szCs w:val="24"/>
    </w:rPr>
  </w:style>
  <w:style w:type="character" w:customStyle="1" w:styleId="Number-smallChar">
    <w:name w:val="Number-small Char"/>
    <w:basedOn w:val="Number-largeChar"/>
    <w:link w:val="Number-small"/>
    <w:uiPriority w:val="12"/>
    <w:rsid w:val="00753C0E"/>
    <w:rPr>
      <w:rFonts w:asciiTheme="majorHAnsi" w:hAnsiTheme="majorHAnsi"/>
      <w:b/>
      <w:color w:val="21807D" w:themeColor="accent2"/>
      <w:sz w:val="36"/>
      <w:szCs w:val="52"/>
    </w:rPr>
  </w:style>
  <w:style w:type="paragraph" w:customStyle="1" w:styleId="Graphic">
    <w:name w:val="Graphic"/>
    <w:basedOn w:val="Normal"/>
    <w:next w:val="Normal"/>
    <w:link w:val="GraphicChar"/>
    <w:uiPriority w:val="99"/>
    <w:qFormat/>
    <w:rsid w:val="00B51507"/>
    <w:pPr>
      <w:spacing w:before="40"/>
      <w:jc w:val="center"/>
    </w:pPr>
    <w:rPr>
      <w:noProof/>
      <w:sz w:val="20"/>
    </w:rPr>
  </w:style>
  <w:style w:type="paragraph" w:customStyle="1" w:styleId="Text3">
    <w:name w:val="Text 3"/>
    <w:basedOn w:val="Normal"/>
    <w:next w:val="Normal"/>
    <w:link w:val="Text3Char"/>
    <w:uiPriority w:val="10"/>
    <w:qFormat/>
    <w:rsid w:val="00F7589A"/>
    <w:rPr>
      <w:rFonts w:asciiTheme="majorHAnsi" w:hAnsiTheme="majorHAnsi"/>
      <w:color w:val="3E8429" w:themeColor="accent3"/>
      <w:sz w:val="24"/>
    </w:rPr>
  </w:style>
  <w:style w:type="character" w:customStyle="1" w:styleId="GraphicChar">
    <w:name w:val="Graphic Char"/>
    <w:basedOn w:val="DefaultParagraphFont"/>
    <w:link w:val="Graphic"/>
    <w:uiPriority w:val="99"/>
    <w:rsid w:val="00753C0E"/>
    <w:rPr>
      <w:noProof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A279A"/>
    <w:rPr>
      <w:rFonts w:asciiTheme="majorHAnsi" w:eastAsiaTheme="majorEastAsia" w:hAnsiTheme="majorHAnsi" w:cstheme="majorBidi"/>
      <w:b/>
      <w:iCs/>
      <w:color w:val="C54F42" w:themeColor="accent4"/>
    </w:rPr>
  </w:style>
  <w:style w:type="character" w:customStyle="1" w:styleId="Text3Char">
    <w:name w:val="Text 3 Char"/>
    <w:basedOn w:val="DefaultParagraphFont"/>
    <w:link w:val="Text3"/>
    <w:uiPriority w:val="10"/>
    <w:rsid w:val="00753C0E"/>
    <w:rPr>
      <w:rFonts w:asciiTheme="majorHAnsi" w:hAnsiTheme="majorHAnsi"/>
      <w:color w:val="3E8429" w:themeColor="accent3"/>
      <w:sz w:val="24"/>
    </w:rPr>
  </w:style>
  <w:style w:type="paragraph" w:customStyle="1" w:styleId="Text4">
    <w:name w:val="Text 4"/>
    <w:basedOn w:val="Normal"/>
    <w:link w:val="Text4Char"/>
    <w:uiPriority w:val="10"/>
    <w:qFormat/>
    <w:rsid w:val="004D5042"/>
    <w:rPr>
      <w:rFonts w:asciiTheme="majorHAnsi" w:hAnsiTheme="majorHAnsi"/>
      <w:color w:val="C54F42" w:themeColor="accent4"/>
      <w:sz w:val="24"/>
    </w:rPr>
  </w:style>
  <w:style w:type="character" w:customStyle="1" w:styleId="Text4Char">
    <w:name w:val="Text 4 Char"/>
    <w:basedOn w:val="DefaultParagraphFont"/>
    <w:link w:val="Text4"/>
    <w:uiPriority w:val="10"/>
    <w:rsid w:val="00753C0E"/>
    <w:rPr>
      <w:rFonts w:asciiTheme="majorHAnsi" w:hAnsiTheme="majorHAnsi"/>
      <w:color w:val="C54F42" w:themeColor="accent4"/>
      <w:sz w:val="24"/>
    </w:rPr>
  </w:style>
  <w:style w:type="paragraph" w:customStyle="1" w:styleId="W-dark">
    <w:name w:val="W-dark"/>
    <w:basedOn w:val="Normal"/>
    <w:next w:val="Normal"/>
    <w:link w:val="W-darkChar"/>
    <w:uiPriority w:val="12"/>
    <w:qFormat/>
    <w:rsid w:val="00183D5B"/>
    <w:pPr>
      <w:jc w:val="center"/>
    </w:pPr>
    <w:rPr>
      <w:b/>
      <w:color w:val="C54F42" w:themeColor="accent4"/>
      <w:sz w:val="36"/>
      <w:szCs w:val="36"/>
    </w:rPr>
  </w:style>
  <w:style w:type="paragraph" w:customStyle="1" w:styleId="W-medium">
    <w:name w:val="W-medium"/>
    <w:basedOn w:val="Normal"/>
    <w:next w:val="Normal"/>
    <w:link w:val="W-mediumChar"/>
    <w:uiPriority w:val="12"/>
    <w:qFormat/>
    <w:rsid w:val="00183D5B"/>
    <w:pPr>
      <w:jc w:val="center"/>
    </w:pPr>
    <w:rPr>
      <w:b/>
      <w:color w:val="DC958D" w:themeColor="accent4" w:themeTint="99"/>
      <w:sz w:val="36"/>
    </w:rPr>
  </w:style>
  <w:style w:type="character" w:customStyle="1" w:styleId="W-darkChar">
    <w:name w:val="W-dark Char"/>
    <w:basedOn w:val="DefaultParagraphFont"/>
    <w:link w:val="W-dark"/>
    <w:uiPriority w:val="12"/>
    <w:rsid w:val="00753C0E"/>
    <w:rPr>
      <w:b/>
      <w:color w:val="C54F42" w:themeColor="accent4"/>
      <w:sz w:val="36"/>
      <w:szCs w:val="36"/>
    </w:rPr>
  </w:style>
  <w:style w:type="paragraph" w:customStyle="1" w:styleId="W-light">
    <w:name w:val="W-light"/>
    <w:basedOn w:val="Normal"/>
    <w:next w:val="Normal"/>
    <w:link w:val="W-lightChar"/>
    <w:uiPriority w:val="12"/>
    <w:qFormat/>
    <w:rsid w:val="00183D5B"/>
    <w:pPr>
      <w:jc w:val="center"/>
    </w:pPr>
    <w:rPr>
      <w:b/>
      <w:color w:val="E7B8B3" w:themeColor="accent4" w:themeTint="66"/>
      <w:sz w:val="36"/>
    </w:rPr>
  </w:style>
  <w:style w:type="character" w:customStyle="1" w:styleId="W-mediumChar">
    <w:name w:val="W-medium Char"/>
    <w:basedOn w:val="DefaultParagraphFont"/>
    <w:link w:val="W-medium"/>
    <w:uiPriority w:val="12"/>
    <w:rsid w:val="00753C0E"/>
    <w:rPr>
      <w:b/>
      <w:color w:val="DC958D" w:themeColor="accent4" w:themeTint="99"/>
      <w:sz w:val="36"/>
    </w:rPr>
  </w:style>
  <w:style w:type="character" w:customStyle="1" w:styleId="Heading5Char">
    <w:name w:val="Heading 5 Char"/>
    <w:basedOn w:val="DefaultParagraphFont"/>
    <w:link w:val="Heading5"/>
    <w:uiPriority w:val="9"/>
    <w:rsid w:val="00E65AA7"/>
    <w:rPr>
      <w:rFonts w:asciiTheme="majorHAnsi" w:eastAsiaTheme="majorEastAsia" w:hAnsiTheme="majorHAnsi" w:cstheme="majorBidi"/>
      <w:color w:val="BD4F87" w:themeColor="accent5"/>
    </w:rPr>
  </w:style>
  <w:style w:type="character" w:customStyle="1" w:styleId="W-lightChar">
    <w:name w:val="W-light Char"/>
    <w:basedOn w:val="DefaultParagraphFont"/>
    <w:link w:val="W-light"/>
    <w:uiPriority w:val="12"/>
    <w:rsid w:val="00753C0E"/>
    <w:rPr>
      <w:b/>
      <w:color w:val="E7B8B3" w:themeColor="accent4" w:themeTint="66"/>
      <w:sz w:val="36"/>
    </w:rPr>
  </w:style>
  <w:style w:type="paragraph" w:customStyle="1" w:styleId="Text5">
    <w:name w:val="Text 5"/>
    <w:basedOn w:val="Title"/>
    <w:link w:val="Text5Char"/>
    <w:uiPriority w:val="10"/>
    <w:qFormat/>
    <w:rsid w:val="00E65AA7"/>
    <w:pPr>
      <w:jc w:val="left"/>
    </w:pPr>
    <w:rPr>
      <w:noProof/>
      <w:color w:val="BD4F87" w:themeColor="accent5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E65AA7"/>
    <w:rPr>
      <w:i w:val="0"/>
      <w:iCs/>
      <w:color w:val="BD4F87" w:themeColor="accent5"/>
      <w:u w:val="single"/>
    </w:rPr>
  </w:style>
  <w:style w:type="character" w:customStyle="1" w:styleId="Text5Char">
    <w:name w:val="Text 5 Char"/>
    <w:basedOn w:val="TitleChar"/>
    <w:link w:val="Text5"/>
    <w:uiPriority w:val="10"/>
    <w:rsid w:val="00753C0E"/>
    <w:rPr>
      <w:rFonts w:asciiTheme="majorHAnsi" w:eastAsiaTheme="majorEastAsia" w:hAnsiTheme="majorHAnsi" w:cstheme="majorBidi"/>
      <w:noProof/>
      <w:color w:val="BD4F87" w:themeColor="accent5"/>
      <w:kern w:val="28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055466"/>
    <w:rPr>
      <w:rFonts w:asciiTheme="majorHAnsi" w:eastAsiaTheme="majorEastAsia" w:hAnsiTheme="majorHAnsi" w:cstheme="majorBidi"/>
      <w:color w:val="612443" w:themeColor="accent5" w:themeShade="80"/>
    </w:rPr>
  </w:style>
  <w:style w:type="paragraph" w:customStyle="1" w:styleId="Text6">
    <w:name w:val="Text 6"/>
    <w:basedOn w:val="Normal"/>
    <w:link w:val="Text6Char"/>
    <w:uiPriority w:val="10"/>
    <w:qFormat/>
    <w:rsid w:val="00055466"/>
    <w:rPr>
      <w:rFonts w:asciiTheme="majorHAnsi" w:hAnsiTheme="majorHAnsi"/>
      <w:color w:val="612443" w:themeColor="accent5" w:themeShade="80"/>
      <w:sz w:val="22"/>
      <w:szCs w:val="22"/>
    </w:rPr>
  </w:style>
  <w:style w:type="paragraph" w:customStyle="1" w:styleId="Text2">
    <w:name w:val="Text 2"/>
    <w:basedOn w:val="Normal"/>
    <w:next w:val="Normal"/>
    <w:link w:val="Text2Char"/>
    <w:uiPriority w:val="10"/>
    <w:qFormat/>
    <w:rsid w:val="006B248A"/>
    <w:pPr>
      <w:jc w:val="center"/>
    </w:pPr>
    <w:rPr>
      <w:color w:val="auto"/>
      <w:sz w:val="16"/>
    </w:rPr>
  </w:style>
  <w:style w:type="character" w:customStyle="1" w:styleId="Text6Char">
    <w:name w:val="Text 6 Char"/>
    <w:basedOn w:val="DefaultParagraphFont"/>
    <w:link w:val="Text6"/>
    <w:uiPriority w:val="10"/>
    <w:rsid w:val="00753C0E"/>
    <w:rPr>
      <w:rFonts w:asciiTheme="majorHAnsi" w:hAnsiTheme="majorHAnsi"/>
      <w:color w:val="612443" w:themeColor="accent5" w:themeShade="80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770EC7"/>
    <w:rPr>
      <w:rFonts w:asciiTheme="majorHAnsi" w:eastAsiaTheme="majorEastAsia" w:hAnsiTheme="majorHAnsi" w:cstheme="majorBidi"/>
      <w:iCs/>
      <w:color w:val="0F5A8D" w:themeColor="accent1" w:themeShade="BF"/>
    </w:rPr>
  </w:style>
  <w:style w:type="character" w:customStyle="1" w:styleId="Text2Char">
    <w:name w:val="Text 2 Char"/>
    <w:basedOn w:val="DefaultParagraphFont"/>
    <w:link w:val="Text2"/>
    <w:uiPriority w:val="10"/>
    <w:rsid w:val="00753C0E"/>
    <w:rPr>
      <w:color w:val="auto"/>
      <w:sz w:val="16"/>
    </w:rPr>
  </w:style>
  <w:style w:type="paragraph" w:customStyle="1" w:styleId="Text7">
    <w:name w:val="Text 7"/>
    <w:basedOn w:val="Normal"/>
    <w:next w:val="Normal"/>
    <w:link w:val="Text7Char"/>
    <w:uiPriority w:val="10"/>
    <w:qFormat/>
    <w:rsid w:val="000D2C22"/>
    <w:pPr>
      <w:jc w:val="center"/>
    </w:pPr>
    <w:rPr>
      <w:rFonts w:asciiTheme="majorHAnsi" w:hAnsiTheme="majorHAnsi"/>
      <w:color w:val="147ABD" w:themeColor="accent1"/>
      <w:sz w:val="22"/>
    </w:rPr>
  </w:style>
  <w:style w:type="paragraph" w:customStyle="1" w:styleId="Text8">
    <w:name w:val="Text 8"/>
    <w:basedOn w:val="Normal"/>
    <w:next w:val="Normal"/>
    <w:link w:val="Text8Char"/>
    <w:uiPriority w:val="10"/>
    <w:qFormat/>
    <w:rsid w:val="005370AB"/>
    <w:pPr>
      <w:jc w:val="center"/>
    </w:pPr>
    <w:rPr>
      <w:rFonts w:asciiTheme="majorHAnsi" w:hAnsiTheme="majorHAnsi"/>
      <w:noProof/>
      <w:color w:val="21807D" w:themeColor="accent2"/>
    </w:rPr>
  </w:style>
  <w:style w:type="character" w:customStyle="1" w:styleId="Text7Char">
    <w:name w:val="Text 7 Char"/>
    <w:basedOn w:val="DefaultParagraphFont"/>
    <w:link w:val="Text7"/>
    <w:uiPriority w:val="10"/>
    <w:rsid w:val="00753C0E"/>
    <w:rPr>
      <w:rFonts w:asciiTheme="majorHAnsi" w:hAnsiTheme="majorHAnsi"/>
      <w:color w:val="147ABD" w:themeColor="accent1"/>
      <w:sz w:val="22"/>
    </w:rPr>
  </w:style>
  <w:style w:type="paragraph" w:customStyle="1" w:styleId="Text9">
    <w:name w:val="Text 9"/>
    <w:basedOn w:val="Normal"/>
    <w:next w:val="Normal"/>
    <w:link w:val="Text9Char"/>
    <w:uiPriority w:val="10"/>
    <w:qFormat/>
    <w:rsid w:val="00B51507"/>
    <w:pPr>
      <w:jc w:val="center"/>
    </w:pPr>
    <w:rPr>
      <w:rFonts w:asciiTheme="majorHAnsi" w:hAnsiTheme="majorHAnsi"/>
      <w:color w:val="C54F42" w:themeColor="accent4"/>
      <w:sz w:val="23"/>
    </w:rPr>
  </w:style>
  <w:style w:type="character" w:customStyle="1" w:styleId="Text8Char">
    <w:name w:val="Text 8 Char"/>
    <w:basedOn w:val="DefaultParagraphFont"/>
    <w:link w:val="Text8"/>
    <w:uiPriority w:val="10"/>
    <w:rsid w:val="00753C0E"/>
    <w:rPr>
      <w:rFonts w:asciiTheme="majorHAnsi" w:hAnsiTheme="majorHAnsi"/>
      <w:noProof/>
      <w:color w:val="21807D" w:themeColor="accent2"/>
    </w:rPr>
  </w:style>
  <w:style w:type="paragraph" w:customStyle="1" w:styleId="Text10">
    <w:name w:val="Text 10"/>
    <w:basedOn w:val="Normal"/>
    <w:next w:val="Normal"/>
    <w:link w:val="Text10Char"/>
    <w:uiPriority w:val="11"/>
    <w:qFormat/>
    <w:rsid w:val="006B77A3"/>
    <w:rPr>
      <w:rFonts w:asciiTheme="majorHAnsi" w:hAnsiTheme="majorHAnsi"/>
      <w:color w:val="BD4F87" w:themeColor="accent5"/>
      <w:sz w:val="24"/>
    </w:rPr>
  </w:style>
  <w:style w:type="character" w:customStyle="1" w:styleId="Text9Char">
    <w:name w:val="Text 9 Char"/>
    <w:basedOn w:val="DefaultParagraphFont"/>
    <w:link w:val="Text9"/>
    <w:uiPriority w:val="10"/>
    <w:rsid w:val="00753C0E"/>
    <w:rPr>
      <w:rFonts w:asciiTheme="majorHAnsi" w:hAnsiTheme="majorHAnsi"/>
      <w:color w:val="C54F42" w:themeColor="accent4"/>
      <w:sz w:val="23"/>
    </w:rPr>
  </w:style>
  <w:style w:type="character" w:customStyle="1" w:styleId="Heading8Char">
    <w:name w:val="Heading 8 Char"/>
    <w:basedOn w:val="DefaultParagraphFont"/>
    <w:link w:val="Heading8"/>
    <w:uiPriority w:val="9"/>
    <w:rsid w:val="0008715A"/>
    <w:rPr>
      <w:rFonts w:asciiTheme="majorHAnsi" w:eastAsiaTheme="majorEastAsia" w:hAnsiTheme="majorHAnsi" w:cstheme="majorBidi"/>
      <w:color w:val="815B0B" w:themeColor="accent6" w:themeShade="80"/>
    </w:rPr>
  </w:style>
  <w:style w:type="character" w:customStyle="1" w:styleId="Text10Char">
    <w:name w:val="Text 10 Char"/>
    <w:basedOn w:val="DefaultParagraphFont"/>
    <w:link w:val="Text10"/>
    <w:uiPriority w:val="11"/>
    <w:rsid w:val="00753C0E"/>
    <w:rPr>
      <w:rFonts w:asciiTheme="majorHAnsi" w:hAnsiTheme="majorHAnsi"/>
      <w:color w:val="BD4F87" w:themeColor="accent5"/>
      <w:sz w:val="24"/>
    </w:rPr>
  </w:style>
  <w:style w:type="paragraph" w:customStyle="1" w:styleId="Text11">
    <w:name w:val="Text 11"/>
    <w:basedOn w:val="Normal"/>
    <w:next w:val="Normal"/>
    <w:link w:val="Text11Char"/>
    <w:uiPriority w:val="11"/>
    <w:qFormat/>
    <w:rsid w:val="003418C4"/>
    <w:rPr>
      <w:rFonts w:asciiTheme="majorHAnsi" w:hAnsiTheme="majorHAnsi"/>
      <w:color w:val="815B0B" w:themeColor="accent6" w:themeShade="80"/>
      <w:sz w:val="24"/>
    </w:rPr>
  </w:style>
  <w:style w:type="paragraph" w:customStyle="1" w:styleId="Text12">
    <w:name w:val="Text 12"/>
    <w:basedOn w:val="Normal"/>
    <w:next w:val="Normal"/>
    <w:link w:val="Text12Char"/>
    <w:uiPriority w:val="11"/>
    <w:qFormat/>
    <w:rsid w:val="004160D5"/>
    <w:rPr>
      <w:rFonts w:asciiTheme="majorHAnsi" w:hAnsiTheme="majorHAnsi"/>
      <w:color w:val="147ABD" w:themeColor="accent1"/>
      <w:sz w:val="22"/>
    </w:rPr>
  </w:style>
  <w:style w:type="character" w:customStyle="1" w:styleId="Text11Char">
    <w:name w:val="Text 11 Char"/>
    <w:basedOn w:val="DefaultParagraphFont"/>
    <w:link w:val="Text11"/>
    <w:uiPriority w:val="11"/>
    <w:rsid w:val="00753C0E"/>
    <w:rPr>
      <w:rFonts w:asciiTheme="majorHAnsi" w:hAnsiTheme="majorHAnsi"/>
      <w:color w:val="815B0B" w:themeColor="accent6" w:themeShade="80"/>
      <w:sz w:val="24"/>
    </w:rPr>
  </w:style>
  <w:style w:type="character" w:customStyle="1" w:styleId="Text12Char">
    <w:name w:val="Text 12 Char"/>
    <w:basedOn w:val="DefaultParagraphFont"/>
    <w:link w:val="Text12"/>
    <w:uiPriority w:val="11"/>
    <w:rsid w:val="00753C0E"/>
    <w:rPr>
      <w:rFonts w:asciiTheme="majorHAnsi" w:hAnsiTheme="majorHAnsi"/>
      <w:color w:val="147ABD" w:themeColor="accen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6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Downloads\tf44563831_win32.dotx" TargetMode="External"/></Relationships>
</file>

<file path=word/theme/theme1.xml><?xml version="1.0" encoding="utf-8"?>
<a:theme xmlns:a="http://schemas.openxmlformats.org/drawingml/2006/main" name="Documents-2">
  <a:themeElements>
    <a:clrScheme name="Custom 4">
      <a:dk1>
        <a:srgbClr val="000000"/>
      </a:dk1>
      <a:lt1>
        <a:srgbClr val="FFFFFF"/>
      </a:lt1>
      <a:dk2>
        <a:srgbClr val="353535"/>
      </a:dk2>
      <a:lt2>
        <a:srgbClr val="E8E8E8"/>
      </a:lt2>
      <a:accent1>
        <a:srgbClr val="147ABD"/>
      </a:accent1>
      <a:accent2>
        <a:srgbClr val="21807D"/>
      </a:accent2>
      <a:accent3>
        <a:srgbClr val="3E8429"/>
      </a:accent3>
      <a:accent4>
        <a:srgbClr val="C54F42"/>
      </a:accent4>
      <a:accent5>
        <a:srgbClr val="BD4F87"/>
      </a:accent5>
      <a:accent6>
        <a:srgbClr val="EDAF2C"/>
      </a:accent6>
      <a:hlink>
        <a:srgbClr val="0000FF"/>
      </a:hlink>
      <a:folHlink>
        <a:srgbClr val="FF00FF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Documents-2" id="{9B3F8919-78F6-1041-AE0F-531EB0A306A3}" vid="{46F7AD45-279D-184E-B651-BF576404343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aabf9f1-8b9b-4177-b944-7bdb03ae42fe" xsi:nil="true"/>
    <FolderType xmlns="7aabf9f1-8b9b-4177-b944-7bdb03ae42fe" xsi:nil="true"/>
    <Owner xmlns="7aabf9f1-8b9b-4177-b944-7bdb03ae42fe">
      <UserInfo>
        <DisplayName/>
        <AccountId xsi:nil="true"/>
        <AccountType/>
      </UserInfo>
    </Owner>
    <Teachers xmlns="7aabf9f1-8b9b-4177-b944-7bdb03ae42fe">
      <UserInfo>
        <DisplayName/>
        <AccountId xsi:nil="true"/>
        <AccountType/>
      </UserInfo>
    </Teachers>
    <Student_Groups xmlns="7aabf9f1-8b9b-4177-b944-7bdb03ae42fe">
      <UserInfo>
        <DisplayName/>
        <AccountId xsi:nil="true"/>
        <AccountType/>
      </UserInfo>
    </Student_Groups>
    <IsNotebookLocked xmlns="7aabf9f1-8b9b-4177-b944-7bdb03ae42fe" xsi:nil="true"/>
    <LMS_Mappings xmlns="7aabf9f1-8b9b-4177-b944-7bdb03ae42fe" xsi:nil="true"/>
    <NotebookType xmlns="7aabf9f1-8b9b-4177-b944-7bdb03ae42fe" xsi:nil="true"/>
    <CultureName xmlns="7aabf9f1-8b9b-4177-b944-7bdb03ae42fe" xsi:nil="true"/>
    <Distribution_Groups xmlns="7aabf9f1-8b9b-4177-b944-7bdb03ae42fe" xsi:nil="true"/>
    <DefaultSectionNames xmlns="7aabf9f1-8b9b-4177-b944-7bdb03ae42fe" xsi:nil="true"/>
    <Is_Collaboration_Space_Locked xmlns="7aabf9f1-8b9b-4177-b944-7bdb03ae42fe" xsi:nil="true"/>
    <Invited_Teachers xmlns="7aabf9f1-8b9b-4177-b944-7bdb03ae42fe" xsi:nil="true"/>
    <Templates xmlns="7aabf9f1-8b9b-4177-b944-7bdb03ae42fe" xsi:nil="true"/>
    <Self_Registration_Enabled xmlns="7aabf9f1-8b9b-4177-b944-7bdb03ae42fe" xsi:nil="true"/>
    <Has_Teacher_Only_SectionGroup xmlns="7aabf9f1-8b9b-4177-b944-7bdb03ae42fe" xsi:nil="true"/>
    <AppVersion xmlns="7aabf9f1-8b9b-4177-b944-7bdb03ae42fe" xsi:nil="true"/>
    <TeamsChannelId xmlns="7aabf9f1-8b9b-4177-b944-7bdb03ae42fe" xsi:nil="true"/>
    <Students xmlns="7aabf9f1-8b9b-4177-b944-7bdb03ae42fe">
      <UserInfo>
        <DisplayName/>
        <AccountId xsi:nil="true"/>
        <AccountType/>
      </UserInfo>
    </Students>
    <Math_Settings xmlns="7aabf9f1-8b9b-4177-b944-7bdb03ae42fe" xsi:nil="true"/>
    <Invited_Students xmlns="7aabf9f1-8b9b-4177-b944-7bdb03ae42f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0655427F1DF4438E0B37CF7AD8FB8B" ma:contentTypeVersion="33" ma:contentTypeDescription="Create a new document." ma:contentTypeScope="" ma:versionID="0d2c5c2a2a16605f0b772e642fbc4e27">
  <xsd:schema xmlns:xsd="http://www.w3.org/2001/XMLSchema" xmlns:xs="http://www.w3.org/2001/XMLSchema" xmlns:p="http://schemas.microsoft.com/office/2006/metadata/properties" xmlns:ns3="7aabf9f1-8b9b-4177-b944-7bdb03ae42fe" xmlns:ns4="4dd1d6fd-c19c-44c5-84d6-638c0a6556a8" targetNamespace="http://schemas.microsoft.com/office/2006/metadata/properties" ma:root="true" ma:fieldsID="b8515cbf629ca600ae8ea26b2399bcc5" ns3:_="" ns4:_="">
    <xsd:import namespace="7aabf9f1-8b9b-4177-b944-7bdb03ae42fe"/>
    <xsd:import namespace="4dd1d6fd-c19c-44c5-84d6-638c0a6556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ath_Settings" minOccurs="0"/>
                <xsd:element ref="ns3:Distribution_Groups" minOccurs="0"/>
                <xsd:element ref="ns3:LMS_Mappin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abf9f1-8b9b-4177-b944-7bdb03ae42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NotebookType" ma:index="12" nillable="true" ma:displayName="Notebook Type" ma:internalName="NotebookType">
      <xsd:simpleType>
        <xsd:restriction base="dms:Text"/>
      </xsd:simpleType>
    </xsd:element>
    <xsd:element name="FolderType" ma:index="13" nillable="true" ma:displayName="Folder Type" ma:internalName="FolderType">
      <xsd:simpleType>
        <xsd:restriction base="dms:Text"/>
      </xsd:simpleType>
    </xsd:element>
    <xsd:element name="CultureName" ma:index="14" nillable="true" ma:displayName="Culture Name" ma:internalName="CultureName">
      <xsd:simpleType>
        <xsd:restriction base="dms:Text"/>
      </xsd:simpleType>
    </xsd:element>
    <xsd:element name="AppVersion" ma:index="15" nillable="true" ma:displayName="App Version" ma:internalName="AppVersion">
      <xsd:simpleType>
        <xsd:restriction base="dms:Text"/>
      </xsd:simpleType>
    </xsd:element>
    <xsd:element name="TeamsChannelId" ma:index="16" nillable="true" ma:displayName="Teams Channel Id" ma:internalName="TeamsChannelId">
      <xsd:simpleType>
        <xsd:restriction base="dms:Text"/>
      </xsd:simpleType>
    </xsd:element>
    <xsd:element name="Owner" ma:index="17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7" nillable="true" ma:displayName="Is Collaboration Space Locked" ma:internalName="Is_Collaboration_Space_Locked">
      <xsd:simpleType>
        <xsd:restriction base="dms:Boolean"/>
      </xsd:simpleType>
    </xsd:element>
    <xsd:element name="IsNotebookLocked" ma:index="28" nillable="true" ma:displayName="Is Notebook Locked" ma:internalName="IsNotebookLocked">
      <xsd:simpleType>
        <xsd:restriction base="dms:Boolean"/>
      </xsd:simpleType>
    </xsd:element>
    <xsd:element name="MediaServiceOCR" ma:index="3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ath_Settings" ma:index="37" nillable="true" ma:displayName="Math Settings" ma:internalName="Math_Settings">
      <xsd:simpleType>
        <xsd:restriction base="dms:Text"/>
      </xsd:simpleType>
    </xsd:element>
    <xsd:element name="Distribution_Groups" ma:index="38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9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LengthInSeconds" ma:index="4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d1d6fd-c19c-44c5-84d6-638c0a6556a8" elementFormDefault="qualified">
    <xsd:import namespace="http://schemas.microsoft.com/office/2006/documentManagement/types"/>
    <xsd:import namespace="http://schemas.microsoft.com/office/infopath/2007/PartnerControls"/>
    <xsd:element name="SharedWithUsers" ma:index="2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5477E3-6ACD-485A-A185-4414542C3C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BC1D7DF-6048-4B4C-A5CD-289C2DD3D5CF}">
  <ds:schemaRefs>
    <ds:schemaRef ds:uri="http://schemas.microsoft.com/office/2006/metadata/properties"/>
    <ds:schemaRef ds:uri="http://schemas.microsoft.com/office/infopath/2007/PartnerControls"/>
    <ds:schemaRef ds:uri="7aabf9f1-8b9b-4177-b944-7bdb03ae42fe"/>
  </ds:schemaRefs>
</ds:datastoreItem>
</file>

<file path=customXml/itemProps3.xml><?xml version="1.0" encoding="utf-8"?>
<ds:datastoreItem xmlns:ds="http://schemas.openxmlformats.org/officeDocument/2006/customXml" ds:itemID="{B15D284C-5C84-40D1-B46B-C8E395B0358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9D956B-6D36-4570-9B0F-4B1DBEEBC8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abf9f1-8b9b-4177-b944-7bdb03ae42fe"/>
    <ds:schemaRef ds:uri="4dd1d6fd-c19c-44c5-84d6-638c0a6556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tf44563831_win32</Template>
  <TotalTime>0</TotalTime>
  <Pages>3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2022-11-30T19:10:00Z</dcterms:created>
  <dcterms:modified xsi:type="dcterms:W3CDTF">2022-12-01T19:44:00Z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0x010100780655427F1DF4438E0B37CF7AD8FB8B</vt:lpwstr>
  </property>
</Properties>
</file>