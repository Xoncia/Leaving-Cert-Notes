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5013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7"/>
        <w:gridCol w:w="3514"/>
        <w:gridCol w:w="283"/>
        <w:gridCol w:w="4956"/>
      </w:tblGrid>
      <w:tr w:rsidRPr="00535B70" w:rsidR="00A51534" w:rsidTr="136B8D8B" w14:paraId="14EB8C41" w14:textId="77777777">
        <w:trPr>
          <w:trHeight w:val="183"/>
        </w:trPr>
        <w:tc>
          <w:tcPr>
            <w:tcW w:w="4944" w:type="dxa"/>
            <w:gridSpan w:val="2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shd w:val="clear" w:color="auto" w:fill="auto"/>
            <w:tcMar/>
            <w:vAlign w:val="center"/>
          </w:tcPr>
          <w:p w:rsidRPr="00535B70" w:rsidR="004269E1" w:rsidP="001359FD" w:rsidRDefault="00946F7C" w14:paraId="65B485C3" w14:textId="33B5AB94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714979">
              <w:rPr>
                <w:lang w:val="en-GB"/>
              </w:rPr>
              <w:t>9</w:t>
            </w:r>
            <w:r w:rsidR="00A21DCD">
              <w:rPr>
                <w:lang w:val="en-GB"/>
              </w:rPr>
              <w:t xml:space="preserve"> </w:t>
            </w:r>
            <w:r w:rsidR="00912F91">
              <w:rPr>
                <w:lang w:val="en-GB"/>
              </w:rPr>
              <w:t>Electric control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4269E1" w:rsidP="007D7436" w:rsidRDefault="004269E1" w14:paraId="597C75A9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  <w:vAlign w:val="center"/>
          </w:tcPr>
          <w:p w:rsidRPr="00535B70" w:rsidR="004269E1" w:rsidP="00244290" w:rsidRDefault="00EC697E" w14:paraId="16BABCD9" w14:textId="15849968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912F91">
              <w:rPr>
                <w:lang w:val="en-GB"/>
              </w:rPr>
              <w:t>10</w:t>
            </w:r>
            <w:r>
              <w:rPr>
                <w:lang w:val="en-GB"/>
              </w:rPr>
              <w:t xml:space="preserve">  -  </w:t>
            </w:r>
            <w:r w:rsidR="006E2F70">
              <w:rPr>
                <w:lang w:val="en-GB"/>
              </w:rPr>
              <w:t>Logic Gates</w:t>
            </w:r>
          </w:p>
        </w:tc>
      </w:tr>
      <w:tr w:rsidRPr="00535B70" w:rsidR="00A51534" w:rsidTr="136B8D8B" w14:paraId="58F2BE82" w14:textId="77777777">
        <w:trPr>
          <w:trHeight w:val="6450"/>
        </w:trPr>
        <w:tc>
          <w:tcPr>
            <w:tcW w:w="4944" w:type="dxa"/>
            <w:gridSpan w:val="2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="0632B256" w:rsidP="136B8D8B" w:rsidRDefault="0632B256" w14:paraId="13217A2D" w14:textId="0CD50CE9">
            <w:pPr>
              <w:pStyle w:val="Heading1"/>
              <w:jc w:val="center"/>
              <w:rPr>
                <w:lang w:val="en-IE"/>
              </w:rPr>
            </w:pPr>
            <w:r w:rsidRPr="136B8D8B" w:rsidR="0632B256">
              <w:rPr>
                <w:lang w:val="en-IE"/>
              </w:rPr>
              <w:t>Integrated Chip/Circuit</w:t>
            </w:r>
          </w:p>
          <w:p w:rsidR="0632B256" w:rsidP="136B8D8B" w:rsidRDefault="0632B256" w14:paraId="2200E15B" w14:textId="18738F2E">
            <w:pPr>
              <w:pStyle w:val="Normal"/>
              <w:rPr>
                <w:rFonts w:ascii="Arial" w:hAnsi="Arial" w:eastAsia="Arial" w:cs="Arial"/>
                <w:noProof w:val="0"/>
                <w:sz w:val="21"/>
                <w:szCs w:val="21"/>
                <w:lang w:val="en-IE"/>
              </w:rPr>
            </w:pPr>
            <w:r w:rsidRPr="136B8D8B" w:rsidR="0632B25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1"/>
                <w:szCs w:val="21"/>
                <w:lang w:val="en-IE"/>
              </w:rPr>
              <w:t xml:space="preserve">An </w:t>
            </w:r>
            <w:r w:rsidRPr="136B8D8B" w:rsidR="0632B25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F6368"/>
                <w:sz w:val="21"/>
                <w:szCs w:val="21"/>
                <w:lang w:val="en-IE"/>
              </w:rPr>
              <w:t>integrated circuit</w:t>
            </w:r>
            <w:r w:rsidRPr="136B8D8B" w:rsidR="0632B25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1"/>
                <w:szCs w:val="21"/>
                <w:lang w:val="en-IE"/>
              </w:rPr>
              <w:t xml:space="preserve"> or monolithic </w:t>
            </w:r>
            <w:r w:rsidRPr="136B8D8B" w:rsidR="0632B25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F6368"/>
                <w:sz w:val="21"/>
                <w:szCs w:val="21"/>
                <w:lang w:val="en-IE"/>
              </w:rPr>
              <w:t>integrated circuit</w:t>
            </w:r>
            <w:r w:rsidRPr="136B8D8B" w:rsidR="0632B25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1"/>
                <w:szCs w:val="21"/>
                <w:lang w:val="en-IE"/>
              </w:rPr>
              <w:t xml:space="preserve"> is a set of electronic circuits on one small flat piece (or "chip") of semiconductor material</w:t>
            </w:r>
          </w:p>
          <w:p w:rsidR="007E7CE5" w:rsidP="00F5136A" w:rsidRDefault="00AB2015" w14:paraId="533CDF69" w14:textId="5C4597F8">
            <w:pPr>
              <w:pStyle w:val="Heading1"/>
              <w:jc w:val="center"/>
              <w:rPr>
                <w:lang w:val="en-IE"/>
              </w:rPr>
            </w:pPr>
            <w:r>
              <w:rPr>
                <w:lang w:val="en-IE"/>
              </w:rPr>
              <w:t>Transistors</w:t>
            </w:r>
          </w:p>
          <w:p w:rsidR="004C796F" w:rsidP="136B8D8B" w:rsidRDefault="004C796F" w14:paraId="3B6A5317" w14:textId="1352A9F7">
            <w:pPr>
              <w:pStyle w:val="NoSpacing"/>
              <w:rPr>
                <w:b w:val="0"/>
                <w:bCs w:val="0"/>
                <w:lang w:val="en-IE"/>
              </w:rPr>
            </w:pPr>
            <w:r w:rsidRPr="136B8D8B" w:rsidR="46479417">
              <w:rPr>
                <w:b w:val="0"/>
                <w:bCs w:val="0"/>
                <w:lang w:val="en-IE"/>
              </w:rPr>
              <w:t xml:space="preserve">Tiny electronic switch </w:t>
            </w:r>
            <w:r w:rsidRPr="136B8D8B" w:rsidR="49FC9557">
              <w:rPr>
                <w:b w:val="0"/>
                <w:bCs w:val="0"/>
                <w:lang w:val="en-IE"/>
              </w:rPr>
              <w:t>capable</w:t>
            </w:r>
            <w:r w:rsidRPr="136B8D8B" w:rsidR="46479417">
              <w:rPr>
                <w:b w:val="0"/>
                <w:bCs w:val="0"/>
                <w:lang w:val="en-IE"/>
              </w:rPr>
              <w:t xml:space="preserve"> of controlling large currents. </w:t>
            </w:r>
            <w:r w:rsidRPr="136B8D8B" w:rsidR="49FC9557">
              <w:rPr>
                <w:b w:val="0"/>
                <w:bCs w:val="0"/>
                <w:lang w:val="en-IE"/>
              </w:rPr>
              <w:t>Small change causes a big change</w:t>
            </w:r>
            <w:r w:rsidRPr="136B8D8B" w:rsidR="5C96F84C">
              <w:rPr>
                <w:b w:val="0"/>
                <w:bCs w:val="0"/>
                <w:lang w:val="en-IE"/>
              </w:rPr>
              <w:t xml:space="preserve"> (multiplier effect)</w:t>
            </w:r>
          </w:p>
          <w:p w:rsidR="004C796F" w:rsidP="00600A47" w:rsidRDefault="004C796F" w14:paraId="02F0C5C6" w14:textId="77777777">
            <w:pPr>
              <w:pStyle w:val="Heading1"/>
              <w:jc w:val="center"/>
              <w:rPr>
                <w:lang w:val="en-IE"/>
              </w:rPr>
            </w:pPr>
            <w:r>
              <w:rPr>
                <w:lang w:val="en-IE"/>
              </w:rPr>
              <w:t>Resistors</w:t>
            </w:r>
          </w:p>
          <w:p w:rsidR="004C796F" w:rsidP="136B8D8B" w:rsidRDefault="004C796F" w14:paraId="54FD7388" w14:textId="77777777">
            <w:pPr>
              <w:pStyle w:val="NoSpacing"/>
              <w:rPr>
                <w:b w:val="0"/>
                <w:bCs w:val="0"/>
                <w:lang w:val="en-IE"/>
              </w:rPr>
            </w:pPr>
            <w:r w:rsidRPr="136B8D8B" w:rsidR="5C96F84C">
              <w:rPr>
                <w:b w:val="0"/>
                <w:bCs w:val="0"/>
                <w:lang w:val="en-IE"/>
              </w:rPr>
              <w:t xml:space="preserve">A resistor </w:t>
            </w:r>
            <w:r w:rsidRPr="136B8D8B" w:rsidR="60C7FDA8">
              <w:rPr>
                <w:b w:val="0"/>
                <w:bCs w:val="0"/>
                <w:lang w:val="en-IE"/>
              </w:rPr>
              <w:t xml:space="preserve">reduces current flow. </w:t>
            </w:r>
            <w:r w:rsidRPr="136B8D8B" w:rsidR="719FC311">
              <w:rPr>
                <w:b w:val="0"/>
                <w:bCs w:val="0"/>
                <w:lang w:val="en-IE"/>
              </w:rPr>
              <w:t>The bands on the resistor tell you how much they slow the electric current by. They are important, too much flow can blow a circuit, too little and it won’t work so this needs to be tightly controlled.</w:t>
            </w:r>
          </w:p>
          <w:p w:rsidR="00600A47" w:rsidP="00F5136A" w:rsidRDefault="00600A47" w14:paraId="437726FE" w14:textId="77777777">
            <w:pPr>
              <w:pStyle w:val="Heading1"/>
              <w:jc w:val="center"/>
              <w:rPr>
                <w:lang w:val="en-IE"/>
              </w:rPr>
            </w:pPr>
            <w:r>
              <w:rPr>
                <w:lang w:val="en-IE"/>
              </w:rPr>
              <w:t>Capacitors</w:t>
            </w:r>
          </w:p>
          <w:p w:rsidR="00D740A8" w:rsidP="136B8D8B" w:rsidRDefault="00D740A8" w14:paraId="3AC615F8" w14:textId="51D5C0F3">
            <w:pPr>
              <w:pStyle w:val="NoSpacing"/>
              <w:rPr>
                <w:b w:val="0"/>
                <w:bCs w:val="0"/>
                <w:lang w:val="en-IE"/>
              </w:rPr>
            </w:pPr>
            <w:r w:rsidRPr="136B8D8B" w:rsidR="71DC80D9">
              <w:rPr>
                <w:b w:val="0"/>
                <w:bCs w:val="0"/>
                <w:lang w:val="en-IE"/>
              </w:rPr>
              <w:t xml:space="preserve">Store electric charge for a short period of time (think the red button after you turn a tv off). They eventually discharge. </w:t>
            </w:r>
            <w:r w:rsidRPr="136B8D8B" w:rsidR="660B4B14">
              <w:rPr>
                <w:b w:val="0"/>
                <w:bCs w:val="0"/>
                <w:lang w:val="en-IE"/>
              </w:rPr>
              <w:t>These are usually used in volatile memory like RAM</w:t>
            </w:r>
          </w:p>
          <w:p w:rsidRPr="001359FD" w:rsidR="00D740A8" w:rsidP="136B8D8B" w:rsidRDefault="00D740A8" w14:paraId="34BE0B66" w14:textId="5AEB396D">
            <w:pPr>
              <w:pStyle w:val="NoSpacing"/>
              <w:rPr>
                <w:b w:val="0"/>
                <w:bCs w:val="0"/>
                <w:lang w:val="en-IE"/>
              </w:rPr>
            </w:pPr>
            <w:r w:rsidRPr="136B8D8B" w:rsidR="5EB01B58">
              <w:rPr>
                <w:b w:val="0"/>
                <w:bCs w:val="0"/>
                <w:lang w:val="en-IE"/>
              </w:rPr>
              <w:t xml:space="preserve">They are also used in touchscreens. When you touch the </w:t>
            </w:r>
            <w:proofErr w:type="gramStart"/>
            <w:r w:rsidRPr="136B8D8B" w:rsidR="5EB01B58">
              <w:rPr>
                <w:b w:val="0"/>
                <w:bCs w:val="0"/>
                <w:lang w:val="en-IE"/>
              </w:rPr>
              <w:t>screen</w:t>
            </w:r>
            <w:proofErr w:type="gramEnd"/>
            <w:r w:rsidRPr="136B8D8B" w:rsidR="5EB01B58">
              <w:rPr>
                <w:b w:val="0"/>
                <w:bCs w:val="0"/>
                <w:lang w:val="en-IE"/>
              </w:rPr>
              <w:t xml:space="preserve"> your finger is a weak electrical conductor and the charge in the capacitor changes. </w:t>
            </w:r>
          </w:p>
        </w:tc>
        <w:tc>
          <w:tcPr>
            <w:tcW w:w="283" w:type="dxa"/>
            <w:vMerge/>
            <w:tcBorders/>
            <w:tcMar/>
          </w:tcPr>
          <w:p w:rsidRPr="00535B70" w:rsidR="007A6EE0" w:rsidP="007D7436" w:rsidRDefault="007A6EE0" w14:paraId="79C82856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="007A6EE0" w:rsidP="003B022E" w:rsidRDefault="007A6EE0" w14:paraId="276806DB" w14:textId="43F111D5">
            <w:pPr>
              <w:pStyle w:val="NoSpacing"/>
              <w:jc w:val="center"/>
              <w:rPr>
                <w:lang w:val="en-GB"/>
              </w:rPr>
            </w:pPr>
          </w:p>
          <w:p w:rsidR="00EC697E" w:rsidP="00F10B30" w:rsidRDefault="00940466" w14:paraId="7C72F6A9" w14:textId="77777777">
            <w:pPr>
              <w:pStyle w:val="NoSpacing"/>
              <w:rPr>
                <w:lang w:val="en-GB"/>
              </w:rPr>
            </w:pPr>
            <w:r w:rsidRPr="00F10B30">
              <w:rPr>
                <w:b/>
                <w:bCs/>
                <w:lang w:val="en-GB"/>
              </w:rPr>
              <w:t>Transistors</w:t>
            </w:r>
            <w:r>
              <w:rPr>
                <w:lang w:val="en-GB"/>
              </w:rPr>
              <w:t xml:space="preserve"> control the electrical signals in the CPU. </w:t>
            </w:r>
            <w:r w:rsidR="00176D4D">
              <w:rPr>
                <w:lang w:val="en-GB"/>
              </w:rPr>
              <w:t xml:space="preserve"> There are lots of transistors and we call them logic gates to understand how they control the computer. </w:t>
            </w:r>
          </w:p>
          <w:p w:rsidR="00F10B30" w:rsidP="00F10B30" w:rsidRDefault="00F10B30" w14:paraId="7D7493CE" w14:textId="77777777">
            <w:pPr>
              <w:pStyle w:val="NoSpacing"/>
              <w:rPr>
                <w:lang w:val="en-GB"/>
              </w:rPr>
            </w:pPr>
          </w:p>
          <w:p w:rsidR="00F10B30" w:rsidP="00F10B30" w:rsidRDefault="00F10B30" w14:paraId="76A7FCA9" w14:textId="77777777">
            <w:pPr>
              <w:pStyle w:val="NoSpacing"/>
              <w:rPr>
                <w:b/>
                <w:bCs/>
                <w:lang w:val="en-GB"/>
              </w:rPr>
            </w:pPr>
            <w:r w:rsidRPr="00F10B30">
              <w:rPr>
                <w:b/>
                <w:bCs/>
                <w:lang w:val="en-GB"/>
              </w:rPr>
              <w:t>Logic Gates</w:t>
            </w:r>
            <w:r>
              <w:rPr>
                <w:lang w:val="en-GB"/>
              </w:rPr>
              <w:t xml:space="preserve"> allow the computer to carry out </w:t>
            </w:r>
            <w:r w:rsidRPr="00F10B30">
              <w:rPr>
                <w:b/>
                <w:bCs/>
                <w:lang w:val="en-GB"/>
              </w:rPr>
              <w:t>Boolean operations</w:t>
            </w:r>
          </w:p>
          <w:p w:rsidR="00F10B30" w:rsidP="00F10B30" w:rsidRDefault="00F10B30" w14:paraId="38ED98FD" w14:textId="77777777">
            <w:pPr>
              <w:pStyle w:val="NoSpacing"/>
              <w:rPr>
                <w:lang w:val="en-GB"/>
              </w:rPr>
            </w:pPr>
          </w:p>
          <w:p w:rsidR="00F10B30" w:rsidP="00912F91" w:rsidRDefault="00F10B30" w14:paraId="429EA618" w14:textId="77777777">
            <w:pPr>
              <w:pStyle w:val="NoSpacing"/>
              <w:jc w:val="center"/>
              <w:rPr>
                <w:i/>
                <w:iCs/>
                <w:lang w:val="en-GB"/>
              </w:rPr>
            </w:pPr>
            <w:r w:rsidRPr="00F10B30">
              <w:rPr>
                <w:i/>
                <w:iCs/>
                <w:lang w:val="en-GB"/>
              </w:rPr>
              <w:t>(What does Boolean mean?)</w:t>
            </w:r>
          </w:p>
          <w:p w:rsidR="003354CF" w:rsidP="00912F91" w:rsidRDefault="003354CF" w14:paraId="1D828DC9" w14:textId="77777777">
            <w:pPr>
              <w:pStyle w:val="NoSpacing"/>
              <w:jc w:val="center"/>
              <w:rPr>
                <w:i/>
                <w:iCs/>
                <w:lang w:val="en-GB"/>
              </w:rPr>
            </w:pPr>
          </w:p>
          <w:p w:rsidR="00485F23" w:rsidP="00485F23" w:rsidRDefault="00485F23" w14:paraId="55732E68" w14:textId="77777777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>Logic Gates and Truth Tables</w:t>
            </w:r>
          </w:p>
          <w:p w:rsidRPr="00485F23" w:rsidR="00485F23" w:rsidP="00485F23" w:rsidRDefault="00485F23" w14:paraId="037FCD47" w14:textId="17EA223A">
            <w:pPr>
              <w:jc w:val="center"/>
              <w:rPr>
                <w:lang w:val="en-GB"/>
              </w:rPr>
            </w:pPr>
            <w:r>
              <w:rPr>
                <w:rFonts w:ascii="Rockwell" w:hAnsi="Rockwell" w:cs="Tahoma"/>
                <w:b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0C2FBFFA" wp14:editId="56D2F9DA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998220</wp:posOffset>
                      </wp:positionV>
                      <wp:extent cx="311150" cy="0"/>
                      <wp:effectExtent l="0" t="95250" r="0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  <a:tailEnd type="triangle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5D6B1591">
                      <v:path fillok="f" arrowok="t" o:connecttype="none"/>
                      <o:lock v:ext="edit" shapetype="t"/>
                    </v:shapetype>
                    <v:shape id="Straight Arrow Connector 46" style="position:absolute;margin-left:54.2pt;margin-top:78.6pt;width:24.5pt;height:0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">
                      <v:stroke miterlimit="4" joinstyle="miter" endarrow="block"/>
                    </v:shape>
                  </w:pict>
                </mc:Fallback>
              </mc:AlternateContent>
            </w:r>
            <w:r>
              <w:rPr>
                <w:rFonts w:ascii="Rockwell" w:hAnsi="Rockwell" w:cs="Tahoma"/>
                <w:b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446D9FBD" wp14:editId="1984600A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887095</wp:posOffset>
                      </wp:positionV>
                      <wp:extent cx="927100" cy="38100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:rsidRPr="00485F23" w:rsidR="00485F23" w:rsidP="00485F23" w:rsidRDefault="00485F23" w14:paraId="0B06CA81" w14:textId="79BC7726">
                                  <w:pPr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>Truth table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446D9FBD">
                      <v:stroke joinstyle="miter"/>
                      <v:path gradientshapeok="t" o:connecttype="rect"/>
                    </v:shapetype>
                    <v:shape id="Text Box 44" style="position:absolute;left:0;text-align:left;margin-left:-7.85pt;margin-top:69.85pt;width:73pt;height:30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">
                      <v:stroke miterlimit="4"/>
                      <v:textbox style="mso-fit-shape-to-text:t" inset="4pt,4pt,4pt,4pt">
                        <w:txbxContent>
                          <w:p w:rsidRPr="00485F23" w:rsidR="00485F23" w:rsidP="00485F23" w:rsidRDefault="00485F23" w14:paraId="0B06CA81" w14:textId="79BC772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Truth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ckwell" w:hAnsi="Rockwell" w:cs="Tahoma"/>
                <w:b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4B832E7" wp14:editId="509A24F8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274320</wp:posOffset>
                      </wp:positionV>
                      <wp:extent cx="419100" cy="140335"/>
                      <wp:effectExtent l="19050" t="19050" r="19050" b="6921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140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  <a:tailEnd type="triangle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" style="position:absolute;margin-left:53.7pt;margin-top:21.6pt;width:33pt;height:11.0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" w14:anchorId="7F14457A">
                      <v:stroke miterlimit="4" joinstyle="miter" endarrow="block"/>
                    </v:shape>
                  </w:pict>
                </mc:Fallback>
              </mc:AlternateContent>
            </w:r>
            <w:r>
              <w:rPr>
                <w:rFonts w:ascii="Rockwell" w:hAnsi="Rockwell" w:cs="Tahoma"/>
                <w:b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2C57A26" wp14:editId="46192132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149860</wp:posOffset>
                      </wp:positionV>
                      <wp:extent cx="927100" cy="38100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:rsidRPr="00485F23" w:rsidR="00485F23" w:rsidP="00485F23" w:rsidRDefault="00485F23" w14:paraId="5D7DB33C" w14:textId="77777777">
                                  <w:pPr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>Symbol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3" style="position:absolute;left:0;text-align:left;margin-left:6.15pt;margin-top:11.8pt;width:73pt;height:30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" w14:anchorId="72C57A26">
                      <v:stroke miterlimit="4"/>
                      <v:textbox style="mso-fit-shape-to-text:t" inset="4pt,4pt,4pt,4pt">
                        <w:txbxContent>
                          <w:p w:rsidRPr="00485F23" w:rsidR="00485F23" w:rsidP="00485F23" w:rsidRDefault="00485F23" w14:paraId="5D7DB33C" w14:textId="77777777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Symbol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ckwell" w:hAnsi="Rockwell" w:cs="Tahoma"/>
                <w:b/>
                <w:noProof/>
                <w:sz w:val="24"/>
                <w:szCs w:val="24"/>
                <w:lang w:val="en-GB"/>
              </w:rPr>
              <w:drawing>
                <wp:inline distT="0" distB="0" distL="0" distR="0" wp14:anchorId="1E528234" wp14:editId="2A8AA737">
                  <wp:extent cx="1358900" cy="164649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302" r="64306" b="36349"/>
                          <a:stretch/>
                        </pic:blipFill>
                        <pic:spPr bwMode="auto">
                          <a:xfrm>
                            <a:off x="0" y="0"/>
                            <a:ext cx="1365454" cy="1654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35B70" w:rsidR="00A51534" w:rsidTr="136B8D8B" w14:paraId="50447709" w14:textId="77777777">
        <w:trPr>
          <w:trHeight w:val="495"/>
        </w:trPr>
        <w:tc>
          <w:tcPr>
            <w:tcW w:w="4944" w:type="dxa"/>
            <w:gridSpan w:val="2"/>
            <w:tcBorders>
              <w:top w:val="nil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shd w:val="clear" w:color="auto" w:fill="auto"/>
            <w:tcMar/>
          </w:tcPr>
          <w:p w:rsidRPr="00244290" w:rsidR="000C4BCA" w:rsidP="00D740A8" w:rsidRDefault="000C4BCA" w14:paraId="46205729" w14:textId="1ADFCDC1">
            <w:pPr>
              <w:pStyle w:val="NoSpacing"/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7A6EE0" w:rsidP="007D7436" w:rsidRDefault="007A6EE0" w14:paraId="61BCA39F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nil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485F23" w:rsidR="007A6EE0" w:rsidP="00485F23" w:rsidRDefault="00485F23" w14:paraId="0BFBA70E" w14:textId="5E49514F">
            <w:pPr>
              <w:tabs>
                <w:tab w:val="left" w:pos="1305"/>
              </w:tabs>
              <w:jc w:val="center"/>
              <w:rPr>
                <w:i/>
                <w:iCs/>
                <w:lang w:val="en-GB"/>
              </w:rPr>
            </w:pPr>
            <w:r w:rsidRPr="00485F23">
              <w:rPr>
                <w:i/>
                <w:iCs/>
                <w:lang w:val="en-GB"/>
              </w:rPr>
              <w:t>These symbols are in the log tables</w:t>
            </w:r>
          </w:p>
        </w:tc>
      </w:tr>
      <w:tr w:rsidRPr="00535B70" w:rsidR="00A51534" w:rsidTr="136B8D8B" w14:paraId="3FF4B76B" w14:textId="77777777">
        <w:trPr>
          <w:trHeight w:val="170"/>
        </w:trPr>
        <w:tc>
          <w:tcPr>
            <w:tcW w:w="4944" w:type="dxa"/>
            <w:gridSpan w:val="2"/>
            <w:tcBorders>
              <w:top w:val="single" w:color="147ABD" w:themeColor="accent1" w:sz="24" w:space="0"/>
              <w:left w:val="nil"/>
              <w:bottom w:val="single" w:color="147ABD" w:themeColor="accent1" w:sz="24" w:space="0"/>
              <w:right w:val="nil"/>
            </w:tcBorders>
            <w:tcMar/>
          </w:tcPr>
          <w:p w:rsidRPr="00535B70" w:rsidR="007D7436" w:rsidP="00270788" w:rsidRDefault="007D7436" w14:paraId="6D9781E3" w14:textId="77777777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535B70" w:rsidR="007D7436" w:rsidP="007D7436" w:rsidRDefault="007D7436" w14:paraId="685ED7B3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color="147ABD" w:themeColor="accent1" w:sz="24" w:space="0"/>
              <w:left w:val="nil"/>
              <w:bottom w:val="single" w:color="147ABD" w:themeColor="accent1" w:sz="24" w:space="0"/>
              <w:right w:val="nil"/>
            </w:tcBorders>
            <w:tcMar/>
          </w:tcPr>
          <w:p w:rsidRPr="00535B70" w:rsidR="007D7436" w:rsidP="00270788" w:rsidRDefault="007D7436" w14:paraId="1985E025" w14:textId="77777777">
            <w:pPr>
              <w:rPr>
                <w:lang w:val="en-GB"/>
              </w:rPr>
            </w:pPr>
          </w:p>
        </w:tc>
      </w:tr>
      <w:tr w:rsidRPr="00535B70" w:rsidR="00A51534" w:rsidTr="136B8D8B" w14:paraId="154DB338" w14:textId="77777777">
        <w:trPr>
          <w:trHeight w:val="484"/>
        </w:trPr>
        <w:tc>
          <w:tcPr>
            <w:tcW w:w="4944" w:type="dxa"/>
            <w:gridSpan w:val="2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  <w:vAlign w:val="center"/>
          </w:tcPr>
          <w:p w:rsidRPr="00535B70" w:rsidR="004269E1" w:rsidP="001359FD" w:rsidRDefault="000C4BCA" w14:paraId="2A2D64C1" w14:textId="3E655EA6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912F91">
              <w:rPr>
                <w:lang w:val="en-GB"/>
              </w:rPr>
              <w:t>11</w:t>
            </w:r>
            <w:r w:rsidR="0004580A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-  Definitions</w:t>
            </w:r>
          </w:p>
        </w:tc>
        <w:tc>
          <w:tcPr>
            <w:tcW w:w="283" w:type="dxa"/>
            <w:tcBorders>
              <w:top w:val="nil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4269E1" w:rsidP="007D7436" w:rsidRDefault="004269E1" w14:paraId="2A7F14A2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  <w:vAlign w:val="center"/>
          </w:tcPr>
          <w:p w:rsidRPr="00535B70" w:rsidR="004269E1" w:rsidP="001359FD" w:rsidRDefault="000C4BCA" w14:paraId="6847607E" w14:textId="4C087A7E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912F91">
              <w:rPr>
                <w:lang w:val="en-GB"/>
              </w:rPr>
              <w:t>12</w:t>
            </w:r>
            <w:r>
              <w:rPr>
                <w:lang w:val="en-GB"/>
              </w:rPr>
              <w:t xml:space="preserve">  </w:t>
            </w:r>
            <w:r w:rsidR="0042603F">
              <w:rPr>
                <w:lang w:val="en-GB"/>
              </w:rPr>
              <w:t xml:space="preserve">- </w:t>
            </w:r>
            <w:r w:rsidR="00485F23">
              <w:rPr>
                <w:lang w:val="en-GB"/>
              </w:rPr>
              <w:t>Logic Gates 2</w:t>
            </w:r>
          </w:p>
        </w:tc>
      </w:tr>
      <w:tr w:rsidRPr="00535B70" w:rsidR="00151539" w:rsidTr="136B8D8B" w14:paraId="35F03B3C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151539" w:rsidRDefault="00912F91" w14:paraId="226A0B43" w14:textId="23DB1051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1359FD" w:rsidRDefault="00EC697E" w14:paraId="376DEFB4" w14:textId="77777777">
            <w:pPr>
              <w:pStyle w:val="NoSpacing"/>
              <w:jc w:val="center"/>
              <w:rPr>
                <w:lang w:val="en-GB"/>
              </w:rPr>
            </w:pPr>
            <w:r w:rsidRPr="00535B70">
              <w:rPr>
                <w:rFonts w:ascii="Rockwell" w:hAnsi="Rockwell" w:eastAsia="Rockwell" w:cs="Tahoma"/>
                <w:noProof/>
                <w:sz w:val="24"/>
                <w:szCs w:val="24"/>
                <w:lang w:val="en-GB" w:bidi="en-GB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7D7436" w:rsidRDefault="00EC697E" w14:paraId="0F919D8B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 w:val="restart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="00C0240D" w:rsidP="00C94AFE" w:rsidRDefault="00C0240D" w14:paraId="006584DE" w14:textId="77777777">
            <w:pPr>
              <w:pStyle w:val="Heading1"/>
              <w:jc w:val="center"/>
              <w:rPr>
                <w:lang w:val="en-GB"/>
              </w:rPr>
            </w:pPr>
          </w:p>
          <w:p w:rsidRPr="00535B70" w:rsidR="00EC697E" w:rsidP="00E57545" w:rsidRDefault="002B1B3D" w14:paraId="4C06A4E1" w14:textId="053A6A69">
            <w:pPr>
              <w:rPr>
                <w:lang w:val="en-GB"/>
              </w:rPr>
            </w:pPr>
            <w:r>
              <w:rPr>
                <w:rFonts w:ascii="Rockwell" w:hAnsi="Rockwell" w:cs="Tahoma"/>
                <w:b/>
                <w:noProof/>
                <w:sz w:val="24"/>
                <w:szCs w:val="24"/>
                <w:lang w:val="en-GB"/>
              </w:rPr>
              <w:drawing>
                <wp:inline distT="0" distB="0" distL="0" distR="0" wp14:anchorId="2D10F04F" wp14:editId="562F8732">
                  <wp:extent cx="3009900" cy="3581184"/>
                  <wp:effectExtent l="0" t="0" r="0" b="63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790" cy="35953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35B70" w:rsidR="00151539" w:rsidTr="136B8D8B" w14:paraId="3B70C4CF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151539" w:rsidRDefault="00912F91" w14:paraId="32929056" w14:textId="53E55FC9">
            <w:pPr>
              <w:rPr>
                <w:lang w:val="en-GB"/>
              </w:rPr>
            </w:pPr>
            <w:r>
              <w:rPr>
                <w:lang w:val="en-GB"/>
              </w:rPr>
              <w:t>Electric Current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3B022E" w:rsidRDefault="00EC697E" w14:paraId="06119E54" w14:textId="33DCA429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6CF3C232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5E6DF584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151539" w:rsidTr="136B8D8B" w14:paraId="00E9B4D4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151539" w:rsidRDefault="00912F91" w14:paraId="689D9220" w14:textId="23654FF2">
            <w:pPr>
              <w:rPr>
                <w:lang w:val="en-GB"/>
              </w:rPr>
            </w:pPr>
            <w:r>
              <w:rPr>
                <w:lang w:val="en-GB"/>
              </w:rPr>
              <w:t>Voltage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3B022E" w:rsidRDefault="00EC697E" w14:paraId="703B1CB4" w14:textId="44E38CC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26C907A0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09363DB3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151539" w:rsidTr="136B8D8B" w14:paraId="05AE755E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136B8D8B" w:rsidRDefault="00912F91" w14:paraId="4FB07DF3" w14:textId="4E78F3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36B8D8B" w:rsidR="06AC2FBC">
              <w:rPr>
                <w:lang w:val="en-GB"/>
              </w:rPr>
              <w:t>Integrated Circuit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3B022E" w:rsidRDefault="00EC697E" w14:paraId="20CAD05B" w14:textId="3AAE66F4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1FA7F466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0957BB05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151539" w:rsidTr="136B8D8B" w14:paraId="7B04D672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151539" w:rsidRDefault="001A3462" w14:paraId="1E4225E5" w14:textId="58A71518">
            <w:pPr>
              <w:rPr>
                <w:lang w:val="en-GB"/>
              </w:rPr>
            </w:pPr>
            <w:r>
              <w:rPr>
                <w:lang w:val="en-GB"/>
              </w:rPr>
              <w:t>Volatile Memory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3B022E" w:rsidRDefault="00EC697E" w14:paraId="10D93802" w14:textId="7030E15A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78465DEE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3E8E7AAB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151539" w:rsidTr="136B8D8B" w14:paraId="039167FA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151539" w:rsidRDefault="001A3462" w14:paraId="355859AF" w14:textId="238CBD3D">
            <w:pPr>
              <w:rPr>
                <w:lang w:val="en-GB"/>
              </w:rPr>
            </w:pPr>
            <w:r>
              <w:rPr>
                <w:lang w:val="en-GB"/>
              </w:rPr>
              <w:t xml:space="preserve">Transistor 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3B022E" w:rsidRDefault="00EC697E" w14:paraId="03A3DBF0" w14:textId="6C19D048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403937DE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6E210388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151539" w:rsidTr="136B8D8B" w14:paraId="56F0166B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151539" w:rsidRDefault="001A3462" w14:paraId="62390A70" w14:textId="3F1FDF2C">
            <w:pPr>
              <w:rPr>
                <w:lang w:val="en-GB"/>
              </w:rPr>
            </w:pPr>
            <w:r>
              <w:rPr>
                <w:lang w:val="en-GB"/>
              </w:rPr>
              <w:t>Resistor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3B022E" w:rsidRDefault="00EC697E" w14:paraId="7C4EA720" w14:textId="31E9679F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706E7780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58EB5386" w14:textId="77777777">
            <w:pPr>
              <w:pStyle w:val="Text1"/>
              <w:rPr>
                <w:lang w:val="en-GB"/>
              </w:rPr>
            </w:pPr>
          </w:p>
        </w:tc>
      </w:tr>
    </w:tbl>
    <w:p w:rsidRPr="00535B70" w:rsidR="003E60A1" w:rsidP="003E60A1" w:rsidRDefault="003E60A1" w14:paraId="4446A9A3" w14:textId="77777777">
      <w:pPr>
        <w:rPr>
          <w:rFonts w:ascii="Rockwell" w:hAnsi="Rockwell" w:cs="Tahoma"/>
          <w:b/>
          <w:sz w:val="24"/>
          <w:szCs w:val="24"/>
          <w:lang w:val="en-GB"/>
        </w:rPr>
      </w:pPr>
    </w:p>
    <w:p w:rsidRPr="00535B70" w:rsidR="002B698E" w:rsidP="003E60A1" w:rsidRDefault="002B698E" w14:paraId="4A7B37FE" w14:textId="2F8888EC">
      <w:pPr>
        <w:rPr>
          <w:rFonts w:ascii="Rockwell" w:hAnsi="Rockwell" w:cs="Tahoma"/>
          <w:b/>
          <w:sz w:val="24"/>
          <w:szCs w:val="24"/>
          <w:lang w:val="en-GB"/>
        </w:rPr>
      </w:pPr>
    </w:p>
    <w:tbl>
      <w:tblPr>
        <w:tblStyle w:val="TableGrid"/>
        <w:tblW w:w="5000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1"/>
        <w:gridCol w:w="3431"/>
        <w:gridCol w:w="283"/>
        <w:gridCol w:w="1482"/>
        <w:gridCol w:w="3417"/>
      </w:tblGrid>
      <w:tr w:rsidRPr="00535B70" w:rsidR="004D5042" w:rsidTr="007857FF" w14:paraId="6A0B9954" w14:textId="77777777">
        <w:trPr>
          <w:trHeight w:val="1134"/>
        </w:trPr>
        <w:tc>
          <w:tcPr>
            <w:tcW w:w="4962" w:type="dxa"/>
            <w:gridSpan w:val="2"/>
            <w:tcBorders>
              <w:top w:val="single" w:color="C54F42" w:themeColor="accent4" w:sz="24" w:space="0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shd w:val="clear" w:color="auto" w:fill="auto"/>
            <w:vAlign w:val="center"/>
          </w:tcPr>
          <w:p w:rsidR="004D5042" w:rsidP="007A279A" w:rsidRDefault="00C02BF2" w14:paraId="09A97170" w14:textId="10F3D4BF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</w:t>
            </w:r>
            <w:r w:rsidR="000C4BCA">
              <w:rPr>
                <w:lang w:val="en-GB"/>
              </w:rPr>
              <w:t>__________</w:t>
            </w:r>
          </w:p>
          <w:p w:rsidR="00C02BF2" w:rsidP="00C02BF2" w:rsidRDefault="00C02BF2" w14:paraId="402A7799" w14:textId="0FDEFAE8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</w:t>
            </w:r>
            <w:r w:rsidR="000C4BCA">
              <w:rPr>
                <w:lang w:val="en-GB"/>
              </w:rPr>
              <w:t>__________</w:t>
            </w:r>
          </w:p>
          <w:p w:rsidRPr="00C02BF2" w:rsidR="00C02BF2" w:rsidP="00C02BF2" w:rsidRDefault="00C02BF2" w14:paraId="25D2E090" w14:textId="1A56B50C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</w:t>
            </w:r>
            <w:r w:rsidR="000C4BCA">
              <w:rPr>
                <w:lang w:val="en-GB"/>
              </w:rPr>
              <w:t>__________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C54F42" w:themeColor="accent4" w:sz="24" w:space="0"/>
              <w:right w:val="single" w:color="C54F42" w:themeColor="accent4" w:sz="24" w:space="0"/>
            </w:tcBorders>
          </w:tcPr>
          <w:p w:rsidRPr="00535B70" w:rsidR="004D5042" w:rsidP="00270788" w:rsidRDefault="004D5042" w14:paraId="25FDB31B" w14:textId="7FE65750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color="C54F42" w:themeColor="accent4" w:sz="24" w:space="0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vAlign w:val="center"/>
          </w:tcPr>
          <w:p w:rsidR="000C4BCA" w:rsidP="000C4BCA" w:rsidRDefault="000C4BCA" w14:paraId="1CC66226" w14:textId="376E6D64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:rsidR="000C4BCA" w:rsidP="000C4BCA" w:rsidRDefault="000C4BCA" w14:paraId="01B0007C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:rsidRPr="00535B70" w:rsidR="004D5042" w:rsidP="000C4BCA" w:rsidRDefault="000C4BCA" w14:paraId="74B8A129" w14:textId="580F3CC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Pr="00535B70" w:rsidR="000C4BCA" w:rsidTr="007857FF" w14:paraId="6DF7E06D" w14:textId="77777777">
        <w:tc>
          <w:tcPr>
            <w:tcW w:w="1531" w:type="dxa"/>
            <w:tcBorders>
              <w:top w:val="single" w:color="C54F42" w:themeColor="accent4" w:sz="24" w:space="0"/>
              <w:left w:val="single" w:color="C54F42" w:themeColor="accent4" w:sz="24" w:space="0"/>
              <w:bottom w:val="nil"/>
              <w:right w:val="nil"/>
            </w:tcBorders>
          </w:tcPr>
          <w:p w:rsidRPr="00535B70" w:rsidR="000C4BCA" w:rsidP="000C4BCA" w:rsidRDefault="000C4BCA" w14:paraId="5A061A09" w14:textId="77777777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1D116413" wp14:editId="3F38E6E6">
                      <wp:extent cx="723900" cy="723900"/>
                      <wp:effectExtent l="0" t="0" r="0" b="0"/>
                      <wp:docPr id="118" name="Group 118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13" name="Oval 113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Pr="001D49FA" w:rsidR="000C4BCA" w:rsidP="00183D5B" w:rsidRDefault="000C4BCA" w14:paraId="6685E885" w14:textId="77777777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8" style="width:57pt;height:57pt;mso-position-horizontal-relative:char;mso-position-vertical-relative:line" alt="question mark icons" coordsize="7239,7239" o:spid="_x0000_s1028" w14:anchorId="1D11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">
                      <v:oval id="Oval 113" style="position:absolute;width:7239;height:7239;visibility:visible;mso-wrap-style:square;v-text-anchor:middle" o:spid="_x0000_s1029" fillcolor="#c54f42 [3207]" stroked="f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">
                        <v:stroke miterlimit="4" joinstyle="miter"/>
                        <v:textbox inset="0,0,0,3pt">
                          <w:txbxContent>
                            <w:p w:rsidRPr="001D49FA" w:rsidR="000C4BCA" w:rsidP="00183D5B" w:rsidRDefault="000C4BCA" w14:paraId="6685E885" w14:textId="77777777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style="position:absolute;left:1143;top:2032;width:5027;height:3175;visibility:visible;mso-wrap-style:square;v-text-anchor:middle" coordsize="21435,21600" o:spid="_x0000_s1030" fillcolor="white [3212]" stroked="f" strokeweight="1pt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">
                        <v:stroke miterlimit="4" joinstyle="miter"/>
                        <v:path arrowok="t" o:connecttype="custom" o:connectlocs="251397,158750;251397,158750;251397,158750;251397,158750" o:connectangles="0,90,180,270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color="C54F42" w:themeColor="accent4" w:sz="24" w:space="0"/>
              <w:left w:val="nil"/>
              <w:bottom w:val="nil"/>
              <w:right w:val="single" w:color="C54F42" w:themeColor="accent4" w:sz="24" w:space="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Pr="00535B70" w:rsidR="000C4BCA" w:rsidP="000C4BCA" w:rsidRDefault="000C4BCA" w14:paraId="3721A20A" w14:textId="5D66C9D4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/>
            <w:tcBorders>
              <w:left w:val="single" w:color="C54F42" w:themeColor="accent4" w:sz="24" w:space="0"/>
              <w:right w:val="single" w:color="C54F42" w:themeColor="accent4" w:sz="24" w:space="0"/>
            </w:tcBorders>
          </w:tcPr>
          <w:p w:rsidRPr="00535B70" w:rsidR="000C4BCA" w:rsidP="000C4BCA" w:rsidRDefault="000C4BCA" w14:paraId="20521A26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color="C54F42" w:themeColor="accent4" w:sz="24" w:space="0"/>
              <w:left w:val="single" w:color="C54F42" w:themeColor="accent4" w:sz="24" w:space="0"/>
              <w:bottom w:val="nil"/>
              <w:right w:val="nil"/>
            </w:tcBorders>
          </w:tcPr>
          <w:p w:rsidRPr="00535B70" w:rsidR="000C4BCA" w:rsidP="000C4BCA" w:rsidRDefault="000C4BCA" w14:paraId="08C1E658" w14:textId="668C6C70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04FECFAA" wp14:editId="3E715286">
                      <wp:extent cx="723900" cy="723900"/>
                      <wp:effectExtent l="0" t="0" r="0" b="0"/>
                      <wp:docPr id="125" name="Group 125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Pr="001D49FA" w:rsidR="000C4BCA" w:rsidP="001D49FA" w:rsidRDefault="000C4BCA" w14:paraId="4ADC74C0" w14:textId="77777777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5" style="width:57pt;height:57pt;mso-position-horizontal-relative:char;mso-position-vertical-relative:line" alt="question mark icons" coordsize="7239,7239" o:spid="_x0000_s1031" w14:anchorId="04FECF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FVWw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">
                      <v:oval id="Oval 126" style="position:absolute;width:7239;height:7239;visibility:visible;mso-wrap-style:square;v-text-anchor:middle" o:spid="_x0000_s1032" fillcolor="#c54f42 [3207]" stroked="f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">
                        <v:stroke miterlimit="4" joinstyle="miter"/>
                        <v:textbox inset="0,0,0,3pt">
                          <w:txbxContent>
                            <w:p w:rsidRPr="001D49FA" w:rsidR="000C4BCA" w:rsidP="001D49FA" w:rsidRDefault="000C4BCA" w14:paraId="4ADC74C0" w14:textId="77777777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style="position:absolute;left:1143;top:2032;width:5027;height:3175;visibility:visible;mso-wrap-style:square;v-text-anchor:middle" coordsize="21435,21600" o:spid="_x0000_s1033" fillcolor="white [3212]" stroked="f" strokeweight="1pt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">
                        <v:stroke miterlimit="4" joinstyle="miter"/>
                        <v:path arrowok="t" o:connecttype="custom" o:connectlocs="251397,158750;251397,158750;251397,158750;251397,158750" o:connectangles="0,90,180,270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color="C54F42" w:themeColor="accent4" w:sz="24" w:space="0"/>
              <w:left w:val="nil"/>
              <w:bottom w:val="nil"/>
              <w:right w:val="single" w:color="C54F42" w:themeColor="accent4" w:sz="24" w:space="0"/>
            </w:tcBorders>
          </w:tcPr>
          <w:p w:rsidRPr="00535B70" w:rsidR="000C4BCA" w:rsidP="000C4BCA" w:rsidRDefault="000C4BCA" w14:paraId="11AE7CD6" w14:textId="48072627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Pr="00535B70" w:rsidR="000C4BCA" w:rsidTr="007857FF" w14:paraId="68100E49" w14:textId="77777777">
        <w:tc>
          <w:tcPr>
            <w:tcW w:w="4962" w:type="dxa"/>
            <w:gridSpan w:val="2"/>
            <w:tcBorders>
              <w:top w:val="nil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tcMar>
              <w:left w:w="115" w:type="dxa"/>
              <w:bottom w:w="432" w:type="dxa"/>
              <w:right w:w="115" w:type="dxa"/>
            </w:tcMar>
          </w:tcPr>
          <w:p w:rsidR="000C4BCA" w:rsidP="000C4BCA" w:rsidRDefault="000C4BCA" w14:paraId="62F4B731" w14:textId="3ADBD556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28032" behindDoc="1" locked="0" layoutInCell="1" allowOverlap="1" wp14:anchorId="6B327596" wp14:editId="56972BC7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3ABA60D3" w14:textId="741DEB61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:rsidR="000C4BCA" w:rsidP="000C4BCA" w:rsidRDefault="000C4BCA" w14:paraId="5D34290C" w14:textId="09F448E4">
            <w:pPr>
              <w:rPr>
                <w:lang w:val="en-GB"/>
              </w:rPr>
            </w:pPr>
          </w:p>
          <w:p w:rsidR="000C4BCA" w:rsidP="000C4BCA" w:rsidRDefault="000C4BCA" w14:paraId="671DE8D7" w14:textId="727898D0">
            <w:pPr>
              <w:rPr>
                <w:lang w:val="en-GB"/>
              </w:rPr>
            </w:pPr>
          </w:p>
          <w:p w:rsidR="000C4BCA" w:rsidP="000C4BCA" w:rsidRDefault="000C4BCA" w14:paraId="53544319" w14:textId="612E65F0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32128" behindDoc="1" locked="0" layoutInCell="1" allowOverlap="1" wp14:anchorId="778E2D65" wp14:editId="0AF75D38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629F098B" w14:textId="6D71F561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7C3176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:rsidR="000C4BCA" w:rsidP="000C4BCA" w:rsidRDefault="000C4BCA" w14:paraId="0AE59FC8" w14:textId="77777777">
            <w:pPr>
              <w:rPr>
                <w:lang w:val="en-GB"/>
              </w:rPr>
            </w:pPr>
          </w:p>
          <w:p w:rsidR="000C4BCA" w:rsidP="000C4BCA" w:rsidRDefault="000C4BCA" w14:paraId="04FDDA92" w14:textId="0226C38B">
            <w:pPr>
              <w:rPr>
                <w:lang w:val="en-GB"/>
              </w:rPr>
            </w:pPr>
          </w:p>
          <w:p w:rsidR="000C4BCA" w:rsidP="000C4BCA" w:rsidRDefault="000C4BCA" w14:paraId="139CEB1F" w14:textId="60BC400F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36224" behindDoc="1" locked="0" layoutInCell="1" allowOverlap="1" wp14:anchorId="7D2AF645" wp14:editId="4528DAB2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05F4B378" w14:textId="613457D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7C3176">
              <w:rPr>
                <w:lang w:val="en-GB"/>
              </w:rPr>
              <w:t>3</w:t>
            </w:r>
          </w:p>
          <w:p w:rsidRPr="00535B70" w:rsidR="000C4BCA" w:rsidP="000C4BCA" w:rsidRDefault="000C4BCA" w14:paraId="60A5B948" w14:textId="04DA48F9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color="C54F42" w:themeColor="accent4" w:sz="24" w:space="0"/>
              <w:bottom w:val="nil"/>
              <w:right w:val="single" w:color="C54F42" w:themeColor="accent4" w:sz="24" w:space="0"/>
            </w:tcBorders>
            <w:tcMar>
              <w:left w:w="115" w:type="dxa"/>
              <w:bottom w:w="432" w:type="dxa"/>
              <w:right w:w="115" w:type="dxa"/>
            </w:tcMar>
          </w:tcPr>
          <w:p w:rsidRPr="00535B70" w:rsidR="000C4BCA" w:rsidP="000C4BCA" w:rsidRDefault="000C4BCA" w14:paraId="50C1FA13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tcMar>
              <w:left w:w="115" w:type="dxa"/>
              <w:bottom w:w="432" w:type="dxa"/>
              <w:right w:w="115" w:type="dxa"/>
            </w:tcMar>
          </w:tcPr>
          <w:p w:rsidR="000C4BCA" w:rsidP="000C4BCA" w:rsidRDefault="000C4BCA" w14:paraId="18C3C638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40320" behindDoc="1" locked="0" layoutInCell="1" allowOverlap="1" wp14:anchorId="265330E2" wp14:editId="60872099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29980599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:rsidR="000C4BCA" w:rsidP="000C4BCA" w:rsidRDefault="000C4BCA" w14:paraId="481B7B59" w14:textId="77777777">
            <w:pPr>
              <w:rPr>
                <w:lang w:val="en-GB"/>
              </w:rPr>
            </w:pPr>
          </w:p>
          <w:p w:rsidR="000C4BCA" w:rsidP="000C4BCA" w:rsidRDefault="000C4BCA" w14:paraId="6157EB15" w14:textId="77777777">
            <w:pPr>
              <w:rPr>
                <w:lang w:val="en-GB"/>
              </w:rPr>
            </w:pPr>
          </w:p>
          <w:p w:rsidR="000C4BCA" w:rsidP="000C4BCA" w:rsidRDefault="000C4BCA" w14:paraId="04E27819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44416" behindDoc="1" locked="0" layoutInCell="1" allowOverlap="1" wp14:anchorId="3AFA66E6" wp14:editId="334A4CD0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7F260708" w14:textId="6EE42E90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7C3176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:rsidR="000C4BCA" w:rsidP="000C4BCA" w:rsidRDefault="000C4BCA" w14:paraId="70E8C7B2" w14:textId="77777777">
            <w:pPr>
              <w:rPr>
                <w:lang w:val="en-GB"/>
              </w:rPr>
            </w:pPr>
          </w:p>
          <w:p w:rsidR="000C4BCA" w:rsidP="000C4BCA" w:rsidRDefault="000C4BCA" w14:paraId="2D41F95E" w14:textId="77777777">
            <w:pPr>
              <w:rPr>
                <w:lang w:val="en-GB"/>
              </w:rPr>
            </w:pPr>
          </w:p>
          <w:p w:rsidR="000C4BCA" w:rsidP="000C4BCA" w:rsidRDefault="000C4BCA" w14:paraId="57084ECF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48512" behindDoc="1" locked="0" layoutInCell="1" allowOverlap="1" wp14:anchorId="44719770" wp14:editId="54CB6F4A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535B70" w:rsidR="000C4BCA" w:rsidP="000C4BCA" w:rsidRDefault="000C4BCA" w14:paraId="0A833EE2" w14:textId="6DA1CB7E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7C3176">
              <w:rPr>
                <w:lang w:val="en-GB"/>
              </w:rPr>
              <w:t>3</w:t>
            </w:r>
          </w:p>
        </w:tc>
      </w:tr>
      <w:tr w:rsidRPr="00535B70" w:rsidR="002D7E3E" w:rsidTr="007857FF" w14:paraId="758BC8C4" w14:textId="77777777">
        <w:trPr>
          <w:trHeight w:val="170"/>
        </w:trPr>
        <w:tc>
          <w:tcPr>
            <w:tcW w:w="4962" w:type="dxa"/>
            <w:gridSpan w:val="2"/>
            <w:tcBorders>
              <w:top w:val="single" w:color="C54F42" w:themeColor="accent4" w:sz="24" w:space="0"/>
              <w:left w:val="nil"/>
              <w:bottom w:val="single" w:color="C54F42" w:themeColor="accent4" w:sz="24" w:space="0"/>
              <w:right w:val="nil"/>
            </w:tcBorders>
          </w:tcPr>
          <w:p w:rsidR="002D7E3E" w:rsidP="00270788" w:rsidRDefault="002D7E3E" w14:paraId="7D87ACCB" w14:textId="77777777">
            <w:pPr>
              <w:rPr>
                <w:lang w:val="en-GB"/>
              </w:rPr>
            </w:pPr>
          </w:p>
          <w:p w:rsidR="00C02BF2" w:rsidP="00270788" w:rsidRDefault="00C02BF2" w14:paraId="63704C6B" w14:textId="77777777">
            <w:pPr>
              <w:rPr>
                <w:lang w:val="en-GB"/>
              </w:rPr>
            </w:pPr>
          </w:p>
          <w:p w:rsidRPr="00535B70" w:rsidR="00C02BF2" w:rsidP="00270788" w:rsidRDefault="00C02BF2" w14:paraId="4B00EA79" w14:textId="29635994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535B70" w:rsidR="002D7E3E" w:rsidP="00270788" w:rsidRDefault="002D7E3E" w14:paraId="7D3009A2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color="C54F42" w:themeColor="accent4" w:sz="24" w:space="0"/>
              <w:left w:val="nil"/>
              <w:bottom w:val="single" w:color="C54F42" w:themeColor="accent4" w:sz="24" w:space="0"/>
              <w:right w:val="nil"/>
            </w:tcBorders>
          </w:tcPr>
          <w:p w:rsidRPr="00535B70" w:rsidR="002D7E3E" w:rsidP="00270788" w:rsidRDefault="002D7E3E" w14:paraId="36EE7859" w14:textId="77777777">
            <w:pPr>
              <w:rPr>
                <w:lang w:val="en-GB"/>
              </w:rPr>
            </w:pPr>
          </w:p>
        </w:tc>
      </w:tr>
      <w:tr w:rsidRPr="00535B70" w:rsidR="00A803FC" w:rsidTr="007857FF" w14:paraId="00C375BC" w14:textId="77777777">
        <w:trPr>
          <w:trHeight w:val="1134"/>
        </w:trPr>
        <w:tc>
          <w:tcPr>
            <w:tcW w:w="4962" w:type="dxa"/>
            <w:gridSpan w:val="2"/>
            <w:tcBorders>
              <w:top w:val="single" w:color="C54F42" w:themeColor="accent4" w:sz="24" w:space="0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vAlign w:val="center"/>
          </w:tcPr>
          <w:p w:rsidR="000C4BCA" w:rsidP="000C4BCA" w:rsidRDefault="000C4BCA" w14:paraId="4C0ACF3A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:rsidR="000C4BCA" w:rsidP="000C4BCA" w:rsidRDefault="000C4BCA" w14:paraId="55BCBFA2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:rsidRPr="00535B70" w:rsidR="00A803FC" w:rsidP="000C4BCA" w:rsidRDefault="000C4BCA" w14:paraId="7CF6C5D2" w14:textId="45108258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  <w:tc>
          <w:tcPr>
            <w:tcW w:w="283" w:type="dxa"/>
            <w:tcBorders>
              <w:top w:val="nil"/>
              <w:left w:val="single" w:color="C54F42" w:themeColor="accent4" w:sz="24" w:space="0"/>
              <w:bottom w:val="nil"/>
              <w:right w:val="single" w:color="C54F42" w:themeColor="accent4" w:sz="24" w:space="0"/>
            </w:tcBorders>
          </w:tcPr>
          <w:p w:rsidRPr="00535B70" w:rsidR="00A803FC" w:rsidP="00270788" w:rsidRDefault="00A803FC" w14:paraId="220FFD81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color="C54F42" w:themeColor="accent4" w:sz="24" w:space="0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vAlign w:val="center"/>
          </w:tcPr>
          <w:p w:rsidR="000C4BCA" w:rsidP="000C4BCA" w:rsidRDefault="000C4BCA" w14:paraId="53E60F53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:rsidR="000C4BCA" w:rsidP="000C4BCA" w:rsidRDefault="000C4BCA" w14:paraId="3BE6B739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:rsidRPr="00535B70" w:rsidR="00A803FC" w:rsidP="000C4BCA" w:rsidRDefault="000C4BCA" w14:paraId="21562483" w14:textId="1D0FD7E8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Pr="00535B70" w:rsidR="00151539" w:rsidTr="007857FF" w14:paraId="5F69E408" w14:textId="77777777">
        <w:tc>
          <w:tcPr>
            <w:tcW w:w="1531" w:type="dxa"/>
            <w:tcBorders>
              <w:top w:val="single" w:color="C54F42" w:themeColor="accent4" w:sz="24" w:space="0"/>
              <w:left w:val="single" w:color="C54F42" w:themeColor="accent4" w:sz="24" w:space="0"/>
              <w:bottom w:val="nil"/>
              <w:right w:val="nil"/>
            </w:tcBorders>
          </w:tcPr>
          <w:p w:rsidRPr="00535B70" w:rsidR="00151539" w:rsidP="00151539" w:rsidRDefault="00151539" w14:paraId="65884CFD" w14:textId="0D38E1A3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5A34D898" wp14:editId="386629C4">
                      <wp:extent cx="723900" cy="723900"/>
                      <wp:effectExtent l="0" t="0" r="0" b="0"/>
                      <wp:docPr id="7" name="Group 7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8" name="Oval 8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Pr="001D49FA" w:rsidR="00151539" w:rsidP="00183D5B" w:rsidRDefault="00151539" w14:paraId="13004A8E" w14:textId="77777777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" style="width:57pt;height:57pt;mso-position-horizontal-relative:char;mso-position-vertical-relative:line" alt="question mark icons" coordsize="7239,7239" o:spid="_x0000_s1034" w14:anchorId="5A34D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">
                      <v:oval id="Oval 8" style="position:absolute;width:7239;height:7239;visibility:visible;mso-wrap-style:square;v-text-anchor:middle" o:spid="_x0000_s1035" fillcolor="#c54f42 [3207]" stroked="f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">
                        <v:stroke miterlimit="4" joinstyle="miter"/>
                        <v:textbox inset="0,0,0,3pt">
                          <w:txbxContent>
                            <w:p w:rsidRPr="001D49FA" w:rsidR="00151539" w:rsidP="00183D5B" w:rsidRDefault="00151539" w14:paraId="13004A8E" w14:textId="77777777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style="position:absolute;left:1143;top:2032;width:5027;height:3175;visibility:visible;mso-wrap-style:square;v-text-anchor:middle" coordsize="21435,21600" o:spid="_x0000_s1036" fillcolor="white [3212]" stroked="f" strokeweight="1pt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">
                        <v:stroke miterlimit="4" joinstyle="miter"/>
                        <v:path arrowok="t" o:connecttype="custom" o:connectlocs="251397,158750;251397,158750;251397,158750;251397,158750" o:connectangles="0,90,180,270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color="C54F42" w:themeColor="accent4" w:sz="24" w:space="0"/>
              <w:left w:val="nil"/>
              <w:bottom w:val="nil"/>
              <w:right w:val="single" w:color="C54F42" w:themeColor="accent4" w:sz="24" w:space="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Pr="00535B70" w:rsidR="00151539" w:rsidP="00151539" w:rsidRDefault="00151539" w14:paraId="38FE7FBF" w14:textId="75AC7766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C54F42" w:themeColor="accent4" w:sz="24" w:space="0"/>
              <w:bottom w:val="nil"/>
              <w:right w:val="single" w:color="C54F42" w:themeColor="accent4" w:sz="24" w:space="0"/>
            </w:tcBorders>
          </w:tcPr>
          <w:p w:rsidRPr="00535B70" w:rsidR="00151539" w:rsidP="00151539" w:rsidRDefault="00151539" w14:paraId="16778EAB" w14:textId="7BF1AED9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color="C54F42" w:themeColor="accent4" w:sz="24" w:space="0"/>
              <w:left w:val="single" w:color="C54F42" w:themeColor="accent4" w:sz="24" w:space="0"/>
              <w:bottom w:val="nil"/>
              <w:right w:val="nil"/>
            </w:tcBorders>
          </w:tcPr>
          <w:p w:rsidRPr="00535B70" w:rsidR="00151539" w:rsidP="00151539" w:rsidRDefault="00151539" w14:paraId="03A8E627" w14:textId="77777777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6779A7AA" wp14:editId="41220F28">
                      <wp:extent cx="723900" cy="723900"/>
                      <wp:effectExtent l="0" t="0" r="0" b="0"/>
                      <wp:docPr id="131" name="Group 131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32" name="Oval 132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Pr="001D49FA" w:rsidR="00151539" w:rsidP="001D49FA" w:rsidRDefault="00151539" w14:paraId="1EAE1A9A" w14:textId="77777777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1" style="width:57pt;height:57pt;mso-position-horizontal-relative:char;mso-position-vertical-relative:line" alt="question mark icons" coordsize="7239,7239" o:spid="_x0000_s1037" w14:anchorId="6779A7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z+Vg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">
                      <v:oval id="Oval 132" style="position:absolute;width:7239;height:7239;visibility:visible;mso-wrap-style:square;v-text-anchor:middle" o:spid="_x0000_s1038" fillcolor="#c54f42 [3207]" stroked="f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">
                        <v:stroke miterlimit="4" joinstyle="miter"/>
                        <v:textbox inset="0,0,0,3pt">
                          <w:txbxContent>
                            <w:p w:rsidRPr="001D49FA" w:rsidR="00151539" w:rsidP="001D49FA" w:rsidRDefault="00151539" w14:paraId="1EAE1A9A" w14:textId="77777777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style="position:absolute;left:1143;top:2032;width:5027;height:3175;visibility:visible;mso-wrap-style:square;v-text-anchor:middle" coordsize="21435,21600" o:spid="_x0000_s1039" fillcolor="white [3212]" stroked="f" strokeweight="1pt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">
                        <v:stroke miterlimit="4" joinstyle="miter"/>
                        <v:path arrowok="t" o:connecttype="custom" o:connectlocs="251397,158750;251397,158750;251397,158750;251397,158750" o:connectangles="0,90,180,270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color="C54F42" w:themeColor="accent4" w:sz="24" w:space="0"/>
              <w:left w:val="nil"/>
              <w:bottom w:val="nil"/>
              <w:right w:val="single" w:color="C54F42" w:themeColor="accent4" w:sz="24" w:space="0"/>
            </w:tcBorders>
          </w:tcPr>
          <w:p w:rsidRPr="00535B70" w:rsidR="00151539" w:rsidP="00151539" w:rsidRDefault="00151539" w14:paraId="01922A35" w14:textId="247E1782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Pr="00535B70" w:rsidR="00151539" w:rsidTr="00151539" w14:paraId="51A08109" w14:textId="77777777">
        <w:trPr>
          <w:trHeight w:val="251"/>
        </w:trPr>
        <w:tc>
          <w:tcPr>
            <w:tcW w:w="4962" w:type="dxa"/>
            <w:gridSpan w:val="2"/>
            <w:tcBorders>
              <w:top w:val="nil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:rsidR="00151539" w:rsidP="00151539" w:rsidRDefault="00151539" w14:paraId="425D2948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7728" behindDoc="1" locked="0" layoutInCell="1" allowOverlap="1" wp14:anchorId="27626451" wp14:editId="04AF5132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0B058A46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:rsidR="00151539" w:rsidP="00151539" w:rsidRDefault="00151539" w14:paraId="6E964E1C" w14:textId="77777777">
            <w:pPr>
              <w:rPr>
                <w:lang w:val="en-GB"/>
              </w:rPr>
            </w:pPr>
          </w:p>
          <w:p w:rsidR="00151539" w:rsidP="00151539" w:rsidRDefault="00151539" w14:paraId="173F683C" w14:textId="77777777">
            <w:pPr>
              <w:rPr>
                <w:lang w:val="en-GB"/>
              </w:rPr>
            </w:pPr>
          </w:p>
          <w:p w:rsidR="00151539" w:rsidP="00151539" w:rsidRDefault="00151539" w14:paraId="768E742D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60800" behindDoc="1" locked="0" layoutInCell="1" allowOverlap="1" wp14:anchorId="54CA8F81" wp14:editId="1B2C3A7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95885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520BCCE5" w14:textId="10D70995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5432CB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:rsidR="00151539" w:rsidP="00151539" w:rsidRDefault="00151539" w14:paraId="29C0526C" w14:textId="77777777">
            <w:pPr>
              <w:rPr>
                <w:lang w:val="en-GB"/>
              </w:rPr>
            </w:pPr>
          </w:p>
          <w:p w:rsidR="00151539" w:rsidP="00151539" w:rsidRDefault="00151539" w14:paraId="5226BBEB" w14:textId="77777777">
            <w:pPr>
              <w:rPr>
                <w:lang w:val="en-GB"/>
              </w:rPr>
            </w:pPr>
          </w:p>
          <w:p w:rsidR="00151539" w:rsidP="00151539" w:rsidRDefault="00151539" w14:paraId="33041989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62848" behindDoc="1" locked="0" layoutInCell="1" allowOverlap="1" wp14:anchorId="0CD6A1BB" wp14:editId="228D9D1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79375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3F547D94" w14:textId="599F5C4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5432CB">
              <w:rPr>
                <w:lang w:val="en-GB"/>
              </w:rPr>
              <w:t>3</w:t>
            </w:r>
          </w:p>
          <w:p w:rsidRPr="00535B70" w:rsidR="00151539" w:rsidP="00151539" w:rsidRDefault="00151539" w14:paraId="63FEC212" w14:textId="77777777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color="C54F42" w:themeColor="accent4" w:sz="24" w:space="0"/>
              <w:bottom w:val="nil"/>
              <w:right w:val="single" w:color="C54F42" w:themeColor="accent4" w:sz="24" w:space="0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:rsidRPr="00535B70" w:rsidR="00151539" w:rsidP="00151539" w:rsidRDefault="00151539" w14:paraId="3F680E8C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:rsidR="00151539" w:rsidP="00151539" w:rsidRDefault="00151539" w14:paraId="01E6CB8D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66944" behindDoc="1" locked="0" layoutInCell="1" allowOverlap="1" wp14:anchorId="0F6DBA32" wp14:editId="7F8CCF40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0E1BA2FD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:rsidR="00151539" w:rsidP="00151539" w:rsidRDefault="00151539" w14:paraId="55487151" w14:textId="77777777">
            <w:pPr>
              <w:rPr>
                <w:lang w:val="en-GB"/>
              </w:rPr>
            </w:pPr>
          </w:p>
          <w:p w:rsidR="00151539" w:rsidP="00151539" w:rsidRDefault="00151539" w14:paraId="5730241D" w14:textId="77777777">
            <w:pPr>
              <w:rPr>
                <w:lang w:val="en-GB"/>
              </w:rPr>
            </w:pPr>
          </w:p>
          <w:p w:rsidR="00151539" w:rsidP="00151539" w:rsidRDefault="00151539" w14:paraId="6CE657C1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70016" behindDoc="1" locked="0" layoutInCell="1" allowOverlap="1" wp14:anchorId="57F7C834" wp14:editId="57C859C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5BC1848B" w14:textId="22EEA2CC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5432CB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:rsidR="00151539" w:rsidP="00151539" w:rsidRDefault="00151539" w14:paraId="2A06A509" w14:textId="77777777">
            <w:pPr>
              <w:rPr>
                <w:lang w:val="en-GB"/>
              </w:rPr>
            </w:pPr>
          </w:p>
          <w:p w:rsidR="00151539" w:rsidP="00151539" w:rsidRDefault="00151539" w14:paraId="5BF60A42" w14:textId="77777777">
            <w:pPr>
              <w:rPr>
                <w:lang w:val="en-GB"/>
              </w:rPr>
            </w:pPr>
          </w:p>
          <w:p w:rsidR="00151539" w:rsidP="00151539" w:rsidRDefault="00151539" w14:paraId="08F46477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73088" behindDoc="1" locked="0" layoutInCell="1" allowOverlap="1" wp14:anchorId="3C289D1A" wp14:editId="7D1FD3AC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22BEDE95" w14:textId="5F52AC30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5432CB">
              <w:rPr>
                <w:lang w:val="en-GB"/>
              </w:rPr>
              <w:t>3</w:t>
            </w:r>
          </w:p>
          <w:p w:rsidRPr="00535B70" w:rsidR="00151539" w:rsidP="00151539" w:rsidRDefault="00151539" w14:paraId="015FC1F5" w14:textId="77777777">
            <w:pPr>
              <w:rPr>
                <w:lang w:val="en-GB"/>
              </w:rPr>
            </w:pPr>
          </w:p>
        </w:tc>
      </w:tr>
    </w:tbl>
    <w:p w:rsidRPr="00535B70" w:rsidR="002D7E3E" w:rsidP="003E60A1" w:rsidRDefault="002D7E3E" w14:paraId="1583167B" w14:textId="77777777">
      <w:pPr>
        <w:rPr>
          <w:rFonts w:ascii="Rockwell" w:hAnsi="Rockwell" w:cs="Tahoma"/>
          <w:b/>
          <w:sz w:val="24"/>
          <w:szCs w:val="24"/>
          <w:lang w:val="en-GB"/>
        </w:rPr>
      </w:pPr>
    </w:p>
    <w:p w:rsidR="00A75A88" w:rsidP="003E60A1" w:rsidRDefault="00A75A88" w14:paraId="5EEF1EFD" w14:textId="77777777">
      <w:pPr>
        <w:rPr>
          <w:rFonts w:ascii="Rockwell" w:hAnsi="Rockwell" w:cs="Tahoma"/>
          <w:b/>
          <w:sz w:val="24"/>
          <w:szCs w:val="24"/>
          <w:lang w:val="en-GB"/>
        </w:rPr>
      </w:pPr>
    </w:p>
    <w:p w:rsidR="003354CF" w:rsidP="003E60A1" w:rsidRDefault="003354CF" w14:paraId="49DB656A" w14:textId="77777777">
      <w:pPr>
        <w:rPr>
          <w:rFonts w:ascii="Rockwell" w:hAnsi="Rockwell" w:cs="Tahoma"/>
          <w:b/>
          <w:sz w:val="24"/>
          <w:szCs w:val="24"/>
          <w:lang w:val="en-GB"/>
        </w:rPr>
      </w:pPr>
    </w:p>
    <w:p w:rsidR="003354CF" w:rsidP="003E60A1" w:rsidRDefault="003354CF" w14:paraId="0BD26F29" w14:textId="77777777">
      <w:pPr>
        <w:rPr>
          <w:rFonts w:ascii="Rockwell" w:hAnsi="Rockwell" w:cs="Tahoma"/>
          <w:b/>
          <w:sz w:val="24"/>
          <w:szCs w:val="24"/>
          <w:lang w:val="en-GB"/>
        </w:rPr>
      </w:pPr>
    </w:p>
    <w:p w:rsidRPr="00535B70" w:rsidR="003354CF" w:rsidP="003E60A1" w:rsidRDefault="003354CF" w14:paraId="33212DD3" w14:textId="6AB1604E">
      <w:pPr>
        <w:rPr>
          <w:rFonts w:ascii="Rockwell" w:hAnsi="Rockwell" w:cs="Tahoma"/>
          <w:b/>
          <w:sz w:val="24"/>
          <w:szCs w:val="24"/>
          <w:lang w:val="en-GB"/>
        </w:rPr>
      </w:pPr>
    </w:p>
    <w:sectPr w:rsidRPr="00535B70" w:rsidR="003354CF" w:rsidSect="001E04FB">
      <w:pgSz w:w="11906" w:h="16838" w:orient="portrait" w:code="9"/>
      <w:pgMar w:top="1021" w:right="851" w:bottom="102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4E88" w:rsidP="00DC5D31" w:rsidRDefault="00A94E88" w14:paraId="4CAAE316" w14:textId="77777777">
      <w:r>
        <w:separator/>
      </w:r>
    </w:p>
  </w:endnote>
  <w:endnote w:type="continuationSeparator" w:id="0">
    <w:p w:rsidR="00A94E88" w:rsidP="00DC5D31" w:rsidRDefault="00A94E88" w14:paraId="0D9C10F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4E88" w:rsidP="00DC5D31" w:rsidRDefault="00A94E88" w14:paraId="6CC396AD" w14:textId="77777777">
      <w:r>
        <w:separator/>
      </w:r>
    </w:p>
  </w:footnote>
  <w:footnote w:type="continuationSeparator" w:id="0">
    <w:p w:rsidR="00A94E88" w:rsidP="00DC5D31" w:rsidRDefault="00A94E88" w14:paraId="72D278E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hint="default" w:ascii="Symbol" w:hAnsi="Symbol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9F4556D"/>
    <w:multiLevelType w:val="hybridMultilevel"/>
    <w:tmpl w:val="B3A417E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E6316"/>
    <w:multiLevelType w:val="hybridMultilevel"/>
    <w:tmpl w:val="2D56855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AE43E09"/>
    <w:multiLevelType w:val="hybridMultilevel"/>
    <w:tmpl w:val="45D43D2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5713430">
    <w:abstractNumId w:val="11"/>
  </w:num>
  <w:num w:numId="2" w16cid:durableId="1746220335">
    <w:abstractNumId w:val="0"/>
  </w:num>
  <w:num w:numId="3" w16cid:durableId="1190800168">
    <w:abstractNumId w:val="16"/>
  </w:num>
  <w:num w:numId="4" w16cid:durableId="170068286">
    <w:abstractNumId w:val="12"/>
  </w:num>
  <w:num w:numId="5" w16cid:durableId="652640129">
    <w:abstractNumId w:val="17"/>
  </w:num>
  <w:num w:numId="6" w16cid:durableId="2054887491">
    <w:abstractNumId w:val="18"/>
  </w:num>
  <w:num w:numId="7" w16cid:durableId="570119658">
    <w:abstractNumId w:val="1"/>
  </w:num>
  <w:num w:numId="8" w16cid:durableId="1154683931">
    <w:abstractNumId w:val="2"/>
  </w:num>
  <w:num w:numId="9" w16cid:durableId="47654564">
    <w:abstractNumId w:val="3"/>
  </w:num>
  <w:num w:numId="10" w16cid:durableId="579872436">
    <w:abstractNumId w:val="4"/>
  </w:num>
  <w:num w:numId="11" w16cid:durableId="1871870663">
    <w:abstractNumId w:val="9"/>
  </w:num>
  <w:num w:numId="12" w16cid:durableId="387383667">
    <w:abstractNumId w:val="5"/>
  </w:num>
  <w:num w:numId="13" w16cid:durableId="641352035">
    <w:abstractNumId w:val="6"/>
  </w:num>
  <w:num w:numId="14" w16cid:durableId="222526281">
    <w:abstractNumId w:val="7"/>
  </w:num>
  <w:num w:numId="15" w16cid:durableId="1397165060">
    <w:abstractNumId w:val="8"/>
  </w:num>
  <w:num w:numId="16" w16cid:durableId="1491404626">
    <w:abstractNumId w:val="10"/>
  </w:num>
  <w:num w:numId="17" w16cid:durableId="960651244">
    <w:abstractNumId w:val="15"/>
  </w:num>
  <w:num w:numId="18" w16cid:durableId="46802454">
    <w:abstractNumId w:val="14"/>
  </w:num>
  <w:num w:numId="19" w16cid:durableId="496380305">
    <w:abstractNumId w:val="19"/>
  </w:num>
  <w:num w:numId="20" w16cid:durableId="18584272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trackRevisions w:val="false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FD"/>
    <w:rsid w:val="00032177"/>
    <w:rsid w:val="0004580A"/>
    <w:rsid w:val="00054B19"/>
    <w:rsid w:val="00055466"/>
    <w:rsid w:val="00064EB2"/>
    <w:rsid w:val="00076B55"/>
    <w:rsid w:val="00077DE4"/>
    <w:rsid w:val="0008715A"/>
    <w:rsid w:val="000B3E71"/>
    <w:rsid w:val="000B6023"/>
    <w:rsid w:val="000C2F42"/>
    <w:rsid w:val="000C4BCA"/>
    <w:rsid w:val="000D0C2D"/>
    <w:rsid w:val="000D2C22"/>
    <w:rsid w:val="000F23C5"/>
    <w:rsid w:val="000F44BA"/>
    <w:rsid w:val="00115B37"/>
    <w:rsid w:val="00134945"/>
    <w:rsid w:val="001359FD"/>
    <w:rsid w:val="00151539"/>
    <w:rsid w:val="00171F76"/>
    <w:rsid w:val="001746C9"/>
    <w:rsid w:val="00176D4D"/>
    <w:rsid w:val="00183D5B"/>
    <w:rsid w:val="00192544"/>
    <w:rsid w:val="001A3462"/>
    <w:rsid w:val="001A4314"/>
    <w:rsid w:val="001C25F7"/>
    <w:rsid w:val="001D49FA"/>
    <w:rsid w:val="001D4DC4"/>
    <w:rsid w:val="001E04FB"/>
    <w:rsid w:val="001F2455"/>
    <w:rsid w:val="002006AD"/>
    <w:rsid w:val="0022010B"/>
    <w:rsid w:val="00244290"/>
    <w:rsid w:val="00245AA2"/>
    <w:rsid w:val="00257B8F"/>
    <w:rsid w:val="0026278F"/>
    <w:rsid w:val="00263FC5"/>
    <w:rsid w:val="00270788"/>
    <w:rsid w:val="002B1B3D"/>
    <w:rsid w:val="002B698E"/>
    <w:rsid w:val="002C2A9B"/>
    <w:rsid w:val="002D03A2"/>
    <w:rsid w:val="002D7E3E"/>
    <w:rsid w:val="002F58C4"/>
    <w:rsid w:val="003234D9"/>
    <w:rsid w:val="00325947"/>
    <w:rsid w:val="00327099"/>
    <w:rsid w:val="00333781"/>
    <w:rsid w:val="003354CF"/>
    <w:rsid w:val="0033580C"/>
    <w:rsid w:val="003418C4"/>
    <w:rsid w:val="00352EAA"/>
    <w:rsid w:val="00354439"/>
    <w:rsid w:val="00367635"/>
    <w:rsid w:val="003B022E"/>
    <w:rsid w:val="003B7552"/>
    <w:rsid w:val="003C11ED"/>
    <w:rsid w:val="003C602C"/>
    <w:rsid w:val="003C6F53"/>
    <w:rsid w:val="003D3BE9"/>
    <w:rsid w:val="003E60A1"/>
    <w:rsid w:val="003E63CF"/>
    <w:rsid w:val="00406B4D"/>
    <w:rsid w:val="00415899"/>
    <w:rsid w:val="004160D5"/>
    <w:rsid w:val="00425288"/>
    <w:rsid w:val="0042603F"/>
    <w:rsid w:val="004269E1"/>
    <w:rsid w:val="004663BA"/>
    <w:rsid w:val="00485F23"/>
    <w:rsid w:val="00493FC8"/>
    <w:rsid w:val="004945E2"/>
    <w:rsid w:val="00494727"/>
    <w:rsid w:val="004A6932"/>
    <w:rsid w:val="004B123B"/>
    <w:rsid w:val="004B5866"/>
    <w:rsid w:val="004C796F"/>
    <w:rsid w:val="004D3A44"/>
    <w:rsid w:val="004D5042"/>
    <w:rsid w:val="00502B12"/>
    <w:rsid w:val="00517FAC"/>
    <w:rsid w:val="005260B0"/>
    <w:rsid w:val="00527480"/>
    <w:rsid w:val="00535B70"/>
    <w:rsid w:val="005370AB"/>
    <w:rsid w:val="005432CB"/>
    <w:rsid w:val="005618A8"/>
    <w:rsid w:val="005640E4"/>
    <w:rsid w:val="005755E1"/>
    <w:rsid w:val="005A24CB"/>
    <w:rsid w:val="005B6E38"/>
    <w:rsid w:val="00600A47"/>
    <w:rsid w:val="006115D1"/>
    <w:rsid w:val="006116C8"/>
    <w:rsid w:val="006B09FF"/>
    <w:rsid w:val="006B248A"/>
    <w:rsid w:val="006B4992"/>
    <w:rsid w:val="006B77A3"/>
    <w:rsid w:val="006E2F70"/>
    <w:rsid w:val="006E3C43"/>
    <w:rsid w:val="006F220A"/>
    <w:rsid w:val="006F44EB"/>
    <w:rsid w:val="00706C7C"/>
    <w:rsid w:val="00713D96"/>
    <w:rsid w:val="00714979"/>
    <w:rsid w:val="00716614"/>
    <w:rsid w:val="00721E9B"/>
    <w:rsid w:val="00753C0E"/>
    <w:rsid w:val="00754E22"/>
    <w:rsid w:val="00761D56"/>
    <w:rsid w:val="00770EC7"/>
    <w:rsid w:val="007857FF"/>
    <w:rsid w:val="0079681F"/>
    <w:rsid w:val="007A2036"/>
    <w:rsid w:val="007A279A"/>
    <w:rsid w:val="007A6EE0"/>
    <w:rsid w:val="007B068A"/>
    <w:rsid w:val="007B5777"/>
    <w:rsid w:val="007C3176"/>
    <w:rsid w:val="007D2907"/>
    <w:rsid w:val="007D7436"/>
    <w:rsid w:val="007E1C93"/>
    <w:rsid w:val="007E7CE5"/>
    <w:rsid w:val="007F68EC"/>
    <w:rsid w:val="008030FA"/>
    <w:rsid w:val="008121DA"/>
    <w:rsid w:val="008351AF"/>
    <w:rsid w:val="00841324"/>
    <w:rsid w:val="008424EB"/>
    <w:rsid w:val="0084737E"/>
    <w:rsid w:val="008911EC"/>
    <w:rsid w:val="008978EB"/>
    <w:rsid w:val="008A6C52"/>
    <w:rsid w:val="008D07CF"/>
    <w:rsid w:val="008F1BF1"/>
    <w:rsid w:val="00912F91"/>
    <w:rsid w:val="00925CF7"/>
    <w:rsid w:val="00937BCC"/>
    <w:rsid w:val="00940466"/>
    <w:rsid w:val="00946F7C"/>
    <w:rsid w:val="009575DF"/>
    <w:rsid w:val="00993540"/>
    <w:rsid w:val="0099456F"/>
    <w:rsid w:val="009A12CB"/>
    <w:rsid w:val="009B0999"/>
    <w:rsid w:val="009B61C4"/>
    <w:rsid w:val="009D044D"/>
    <w:rsid w:val="009D207E"/>
    <w:rsid w:val="009E420E"/>
    <w:rsid w:val="00A05B52"/>
    <w:rsid w:val="00A21DCD"/>
    <w:rsid w:val="00A3475B"/>
    <w:rsid w:val="00A36C74"/>
    <w:rsid w:val="00A50F5F"/>
    <w:rsid w:val="00A51534"/>
    <w:rsid w:val="00A55C79"/>
    <w:rsid w:val="00A64A0F"/>
    <w:rsid w:val="00A75A88"/>
    <w:rsid w:val="00A803FC"/>
    <w:rsid w:val="00A94E88"/>
    <w:rsid w:val="00AB2015"/>
    <w:rsid w:val="00AD5B55"/>
    <w:rsid w:val="00AD6FD4"/>
    <w:rsid w:val="00AE7331"/>
    <w:rsid w:val="00AF1373"/>
    <w:rsid w:val="00B00740"/>
    <w:rsid w:val="00B14394"/>
    <w:rsid w:val="00B1511A"/>
    <w:rsid w:val="00B26E49"/>
    <w:rsid w:val="00B51507"/>
    <w:rsid w:val="00B7390A"/>
    <w:rsid w:val="00B97E19"/>
    <w:rsid w:val="00BA681C"/>
    <w:rsid w:val="00BB2ADA"/>
    <w:rsid w:val="00BB33CE"/>
    <w:rsid w:val="00BC4167"/>
    <w:rsid w:val="00BD5584"/>
    <w:rsid w:val="00BE00D0"/>
    <w:rsid w:val="00BE52BF"/>
    <w:rsid w:val="00BF6E4F"/>
    <w:rsid w:val="00C0240D"/>
    <w:rsid w:val="00C02BF2"/>
    <w:rsid w:val="00C3771E"/>
    <w:rsid w:val="00C52CDE"/>
    <w:rsid w:val="00C6523B"/>
    <w:rsid w:val="00C94AFE"/>
    <w:rsid w:val="00CA1D0D"/>
    <w:rsid w:val="00CB0A3F"/>
    <w:rsid w:val="00CB6656"/>
    <w:rsid w:val="00CB6776"/>
    <w:rsid w:val="00CE6E46"/>
    <w:rsid w:val="00CF7CF5"/>
    <w:rsid w:val="00D45B00"/>
    <w:rsid w:val="00D66FBA"/>
    <w:rsid w:val="00D740A8"/>
    <w:rsid w:val="00DC5D31"/>
    <w:rsid w:val="00DC6C89"/>
    <w:rsid w:val="00DD209F"/>
    <w:rsid w:val="00DD726B"/>
    <w:rsid w:val="00DF3C35"/>
    <w:rsid w:val="00DF4ABF"/>
    <w:rsid w:val="00E03BF3"/>
    <w:rsid w:val="00E368C0"/>
    <w:rsid w:val="00E436E9"/>
    <w:rsid w:val="00E5035D"/>
    <w:rsid w:val="00E53465"/>
    <w:rsid w:val="00E57545"/>
    <w:rsid w:val="00E615E1"/>
    <w:rsid w:val="00E63825"/>
    <w:rsid w:val="00E65AA7"/>
    <w:rsid w:val="00E84636"/>
    <w:rsid w:val="00EA346D"/>
    <w:rsid w:val="00EA5F07"/>
    <w:rsid w:val="00EA784E"/>
    <w:rsid w:val="00EB50F0"/>
    <w:rsid w:val="00EC697E"/>
    <w:rsid w:val="00ED5FDF"/>
    <w:rsid w:val="00EF3697"/>
    <w:rsid w:val="00F02EDF"/>
    <w:rsid w:val="00F10B30"/>
    <w:rsid w:val="00F23EE0"/>
    <w:rsid w:val="00F50B25"/>
    <w:rsid w:val="00F5136A"/>
    <w:rsid w:val="00F56AA4"/>
    <w:rsid w:val="00F74868"/>
    <w:rsid w:val="00F7589A"/>
    <w:rsid w:val="00FA68C3"/>
    <w:rsid w:val="00FC6E76"/>
    <w:rsid w:val="00FE263D"/>
    <w:rsid w:val="0632B256"/>
    <w:rsid w:val="06AC2FBC"/>
    <w:rsid w:val="136B8D8B"/>
    <w:rsid w:val="2B635C25"/>
    <w:rsid w:val="46479417"/>
    <w:rsid w:val="49FC9557"/>
    <w:rsid w:val="5C96F84C"/>
    <w:rsid w:val="5EB01B58"/>
    <w:rsid w:val="60C7FDA8"/>
    <w:rsid w:val="660B4B14"/>
    <w:rsid w:val="711CE1B6"/>
    <w:rsid w:val="719FC311"/>
    <w:rsid w:val="71DC8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EF8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7F7F7F" w:themeColor="text1" w:themeTint="8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3C0E"/>
  </w:style>
  <w:style w:type="paragraph" w:styleId="Heading1">
    <w:name w:val="heading 1"/>
    <w:basedOn w:val="Normal"/>
    <w:next w:val="Normal"/>
    <w:link w:val="Heading1Char"/>
    <w:uiPriority w:val="9"/>
    <w:qFormat/>
    <w:rsid w:val="006116C8"/>
    <w:pPr>
      <w:keepNext/>
      <w:keepLines/>
      <w:outlineLvl w:val="0"/>
    </w:pPr>
    <w:rPr>
      <w:rFonts w:asciiTheme="majorHAnsi" w:hAnsiTheme="majorHAnsi" w:eastAsiaTheme="majorEastAsia" w:cstheme="majorBidi"/>
      <w:b/>
      <w:color w:val="147ABD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589A"/>
    <w:pPr>
      <w:keepNext/>
      <w:keepLines/>
      <w:outlineLvl w:val="1"/>
    </w:pPr>
    <w:rPr>
      <w:rFonts w:asciiTheme="majorHAnsi" w:hAnsiTheme="majorHAnsi" w:eastAsiaTheme="majorEastAsia" w:cstheme="majorBidi"/>
      <w:b/>
      <w:color w:val="21807D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A24CB"/>
    <w:pPr>
      <w:keepNext/>
      <w:keepLines/>
      <w:outlineLvl w:val="2"/>
    </w:pPr>
    <w:rPr>
      <w:rFonts w:asciiTheme="majorHAnsi" w:hAnsiTheme="majorHAnsi" w:eastAsiaTheme="majorEastAsia" w:cstheme="majorBidi"/>
      <w:b/>
      <w:color w:val="3E8429" w:themeColor="accent3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A279A"/>
    <w:pPr>
      <w:keepNext/>
      <w:keepLines/>
      <w:outlineLvl w:val="3"/>
    </w:pPr>
    <w:rPr>
      <w:rFonts w:asciiTheme="majorHAnsi" w:hAnsiTheme="majorHAnsi" w:eastAsiaTheme="majorEastAsia" w:cstheme="majorBidi"/>
      <w:b/>
      <w:iCs/>
      <w:color w:val="C54F42" w:themeColor="accent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65AA7"/>
    <w:pPr>
      <w:keepNext/>
      <w:keepLines/>
      <w:outlineLvl w:val="4"/>
    </w:pPr>
    <w:rPr>
      <w:rFonts w:asciiTheme="majorHAnsi" w:hAnsiTheme="majorHAnsi" w:eastAsiaTheme="majorEastAsia" w:cstheme="majorBidi"/>
      <w:color w:val="BD4F87" w:themeColor="accent5"/>
    </w:rPr>
  </w:style>
  <w:style w:type="paragraph" w:styleId="Heading6">
    <w:name w:val="heading 6"/>
    <w:basedOn w:val="Normal"/>
    <w:next w:val="Normal"/>
    <w:link w:val="Heading6Char"/>
    <w:uiPriority w:val="9"/>
    <w:qFormat/>
    <w:rsid w:val="00055466"/>
    <w:pPr>
      <w:keepNext/>
      <w:keepLines/>
      <w:outlineLvl w:val="5"/>
    </w:pPr>
    <w:rPr>
      <w:rFonts w:asciiTheme="majorHAnsi" w:hAnsiTheme="majorHAnsi" w:eastAsiaTheme="majorEastAsia" w:cstheme="majorBidi"/>
      <w:color w:val="612443" w:themeColor="accent5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70EC7"/>
    <w:pPr>
      <w:keepNext/>
      <w:keepLines/>
      <w:outlineLvl w:val="6"/>
    </w:pPr>
    <w:rPr>
      <w:rFonts w:asciiTheme="majorHAnsi" w:hAnsiTheme="majorHAnsi" w:eastAsiaTheme="majorEastAsia" w:cstheme="majorBidi"/>
      <w:iCs/>
      <w:color w:val="0F5A8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715A"/>
    <w:pPr>
      <w:keepNext/>
      <w:keepLines/>
      <w:outlineLvl w:val="7"/>
    </w:pPr>
    <w:rPr>
      <w:rFonts w:asciiTheme="majorHAnsi" w:hAnsiTheme="majorHAnsi" w:eastAsiaTheme="majorEastAsia" w:cstheme="majorBidi"/>
      <w:color w:val="815B0B" w:themeColor="accent6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39"/>
    <w:rsid w:val="003C6F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semiHidden/>
    <w:rsid w:val="004269E1"/>
    <w:pPr>
      <w:spacing w:before="120" w:after="120"/>
      <w:contextualSpacing/>
      <w:jc w:val="center"/>
    </w:pPr>
    <w:rPr>
      <w:rFonts w:asciiTheme="majorHAnsi" w:hAnsiTheme="majorHAnsi" w:eastAsiaTheme="majorEastAsia" w:cstheme="majorBidi"/>
      <w:kern w:val="28"/>
      <w:sz w:val="24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753C0E"/>
    <w:rPr>
      <w:rFonts w:asciiTheme="majorHAnsi" w:hAnsiTheme="majorHAnsi" w:eastAsiaTheme="majorEastAsia" w:cstheme="majorBidi"/>
      <w:kern w:val="28"/>
      <w:sz w:val="24"/>
      <w:szCs w:val="56"/>
    </w:rPr>
  </w:style>
  <w:style w:type="character" w:styleId="Strong">
    <w:name w:val="Strong"/>
    <w:basedOn w:val="DefaultParagraphFont"/>
    <w:uiPriority w:val="22"/>
    <w:semiHidden/>
    <w:qFormat/>
    <w:rsid w:val="00BB33CE"/>
    <w:rPr>
      <w:rFonts w:asciiTheme="majorHAnsi" w:hAnsiTheme="majorHAnsi"/>
      <w:b/>
      <w:bCs/>
      <w:color w:val="147ABD" w:themeColor="accent1"/>
    </w:rPr>
  </w:style>
  <w:style w:type="character" w:styleId="Emphasis">
    <w:name w:val="Emphasis"/>
    <w:basedOn w:val="DefaultParagraphFont"/>
    <w:uiPriority w:val="20"/>
    <w:qFormat/>
    <w:rsid w:val="009E420E"/>
    <w:rPr>
      <w:i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53C0E"/>
  </w:style>
  <w:style w:type="paragraph" w:styleId="Footer">
    <w:name w:val="footer"/>
    <w:basedOn w:val="Normal"/>
    <w:link w:val="Foot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53C0E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hAnsiTheme="majorHAnsi"/>
      <w:b/>
      <w:color w:val="FFFFFF" w:themeColor="background1"/>
      <w:spacing w:val="15"/>
      <w:sz w:val="3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2F58C4"/>
    <w:rPr>
      <w:rFonts w:asciiTheme="majorHAnsi" w:hAnsiTheme="majorHAnsi" w:eastAsiaTheme="minorEastAsia"/>
      <w:b/>
      <w:color w:val="FFFFFF" w:themeColor="background1"/>
      <w:spacing w:val="15"/>
      <w:sz w:val="32"/>
    </w:rPr>
  </w:style>
  <w:style w:type="character" w:styleId="Heading1Char" w:customStyle="1">
    <w:name w:val="Heading 1 Char"/>
    <w:basedOn w:val="DefaultParagraphFont"/>
    <w:link w:val="Heading1"/>
    <w:uiPriority w:val="9"/>
    <w:rsid w:val="006116C8"/>
    <w:rPr>
      <w:rFonts w:asciiTheme="majorHAnsi" w:hAnsiTheme="majorHAnsi" w:eastAsiaTheme="majorEastAsia" w:cstheme="majorBidi"/>
      <w:b/>
      <w:color w:val="147ABD" w:themeColor="accent1"/>
      <w:szCs w:val="32"/>
    </w:rPr>
  </w:style>
  <w:style w:type="character" w:styleId="PlaceholderText">
    <w:name w:val="Placeholder Text"/>
    <w:basedOn w:val="DefaultParagraphFont"/>
    <w:uiPriority w:val="99"/>
    <w:semiHidden/>
    <w:rsid w:val="006116C8"/>
    <w:rPr>
      <w:color w:val="808080"/>
    </w:rPr>
  </w:style>
  <w:style w:type="character" w:styleId="SubtleReference">
    <w:name w:val="Subtle Reference"/>
    <w:basedOn w:val="DefaultParagraphFont"/>
    <w:uiPriority w:val="31"/>
    <w:semiHidden/>
    <w:rsid w:val="006116C8"/>
    <w:rPr>
      <w:smallCaps/>
      <w:color w:val="808080" w:themeColor="background1" w:themeShade="80"/>
    </w:rPr>
  </w:style>
  <w:style w:type="paragraph" w:styleId="Text1" w:customStyle="1">
    <w:name w:val="Text 1"/>
    <w:basedOn w:val="Normal"/>
    <w:next w:val="Normal"/>
    <w:link w:val="Text1Char"/>
    <w:uiPriority w:val="10"/>
    <w:qFormat/>
    <w:rsid w:val="003B022E"/>
    <w:pPr>
      <w:spacing w:before="120" w:after="120"/>
      <w:ind w:left="720" w:right="720"/>
      <w:jc w:val="center"/>
    </w:pPr>
    <w:rPr>
      <w:rFonts w:asciiTheme="majorHAnsi" w:hAnsiTheme="majorHAnsi"/>
      <w:color w:val="147ABD" w:themeColor="accent1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rsid w:val="00F7589A"/>
    <w:rPr>
      <w:rFonts w:asciiTheme="majorHAnsi" w:hAnsiTheme="majorHAnsi" w:eastAsiaTheme="majorEastAsia" w:cstheme="majorBidi"/>
      <w:b/>
      <w:color w:val="21807D" w:themeColor="accent2"/>
      <w:szCs w:val="26"/>
    </w:rPr>
  </w:style>
  <w:style w:type="character" w:styleId="Text1Char" w:customStyle="1">
    <w:name w:val="Text 1 Char"/>
    <w:basedOn w:val="DefaultParagraphFont"/>
    <w:link w:val="Text1"/>
    <w:uiPriority w:val="10"/>
    <w:rsid w:val="00753C0E"/>
    <w:rPr>
      <w:rFonts w:asciiTheme="majorHAnsi" w:hAnsiTheme="majorHAnsi"/>
      <w:color w:val="147ABD" w:themeColor="accent1"/>
      <w:sz w:val="24"/>
    </w:rPr>
  </w:style>
  <w:style w:type="paragraph" w:styleId="Number-large" w:customStyle="1">
    <w:name w:val="Number-large"/>
    <w:basedOn w:val="Normal"/>
    <w:next w:val="Normal"/>
    <w:link w:val="Number-largeChar"/>
    <w:uiPriority w:val="12"/>
    <w:qFormat/>
    <w:rsid w:val="00B00740"/>
    <w:pPr>
      <w:jc w:val="center"/>
    </w:pPr>
    <w:rPr>
      <w:rFonts w:asciiTheme="majorHAnsi" w:hAnsiTheme="majorHAnsi"/>
      <w:color w:val="FFFFFF" w:themeColor="background1"/>
      <w:sz w:val="52"/>
      <w:szCs w:val="52"/>
    </w:rPr>
  </w:style>
  <w:style w:type="paragraph" w:styleId="Number-small" w:customStyle="1">
    <w:name w:val="Number-small"/>
    <w:basedOn w:val="Number-large"/>
    <w:link w:val="Number-smallChar"/>
    <w:uiPriority w:val="12"/>
    <w:qFormat/>
    <w:rsid w:val="007B5777"/>
    <w:rPr>
      <w:rFonts w:asciiTheme="minorHAnsi" w:hAnsiTheme="minorHAnsi"/>
      <w:b/>
      <w:color w:val="21807D" w:themeColor="accent2"/>
      <w:sz w:val="36"/>
    </w:rPr>
  </w:style>
  <w:style w:type="character" w:styleId="Number-largeChar" w:customStyle="1">
    <w:name w:val="Number-large Char"/>
    <w:basedOn w:val="DefaultParagraphFont"/>
    <w:link w:val="Number-large"/>
    <w:uiPriority w:val="12"/>
    <w:rsid w:val="00753C0E"/>
    <w:rPr>
      <w:rFonts w:asciiTheme="majorHAnsi" w:hAnsiTheme="majorHAnsi"/>
      <w:color w:val="FFFFFF" w:themeColor="background1"/>
      <w:sz w:val="52"/>
      <w:szCs w:val="52"/>
    </w:rPr>
  </w:style>
  <w:style w:type="character" w:styleId="Heading3Char" w:customStyle="1">
    <w:name w:val="Heading 3 Char"/>
    <w:basedOn w:val="DefaultParagraphFont"/>
    <w:link w:val="Heading3"/>
    <w:uiPriority w:val="9"/>
    <w:rsid w:val="005A24CB"/>
    <w:rPr>
      <w:rFonts w:asciiTheme="majorHAnsi" w:hAnsiTheme="majorHAnsi" w:eastAsiaTheme="majorEastAsia" w:cstheme="majorBidi"/>
      <w:b/>
      <w:color w:val="3E8429" w:themeColor="accent3"/>
      <w:szCs w:val="24"/>
    </w:rPr>
  </w:style>
  <w:style w:type="character" w:styleId="Number-smallChar" w:customStyle="1">
    <w:name w:val="Number-small Char"/>
    <w:basedOn w:val="Number-largeChar"/>
    <w:link w:val="Number-small"/>
    <w:uiPriority w:val="12"/>
    <w:rsid w:val="00753C0E"/>
    <w:rPr>
      <w:rFonts w:asciiTheme="majorHAnsi" w:hAnsiTheme="majorHAnsi"/>
      <w:b/>
      <w:color w:val="21807D" w:themeColor="accent2"/>
      <w:sz w:val="36"/>
      <w:szCs w:val="52"/>
    </w:rPr>
  </w:style>
  <w:style w:type="paragraph" w:styleId="Graphic" w:customStyle="1">
    <w:name w:val="Graphic"/>
    <w:basedOn w:val="Normal"/>
    <w:next w:val="Normal"/>
    <w:link w:val="GraphicChar"/>
    <w:uiPriority w:val="99"/>
    <w:qFormat/>
    <w:rsid w:val="00B51507"/>
    <w:pPr>
      <w:spacing w:before="40"/>
      <w:jc w:val="center"/>
    </w:pPr>
    <w:rPr>
      <w:noProof/>
      <w:sz w:val="20"/>
    </w:rPr>
  </w:style>
  <w:style w:type="paragraph" w:styleId="Text3" w:customStyle="1">
    <w:name w:val="Text 3"/>
    <w:basedOn w:val="Normal"/>
    <w:next w:val="Normal"/>
    <w:link w:val="Text3Char"/>
    <w:uiPriority w:val="10"/>
    <w:qFormat/>
    <w:rsid w:val="00F7589A"/>
    <w:rPr>
      <w:rFonts w:asciiTheme="majorHAnsi" w:hAnsiTheme="majorHAnsi"/>
      <w:color w:val="3E8429" w:themeColor="accent3"/>
      <w:sz w:val="24"/>
    </w:rPr>
  </w:style>
  <w:style w:type="character" w:styleId="GraphicChar" w:customStyle="1">
    <w:name w:val="Graphic Char"/>
    <w:basedOn w:val="DefaultParagraphFont"/>
    <w:link w:val="Graphic"/>
    <w:uiPriority w:val="99"/>
    <w:rsid w:val="00753C0E"/>
    <w:rPr>
      <w:noProof/>
      <w:sz w:val="20"/>
    </w:rPr>
  </w:style>
  <w:style w:type="character" w:styleId="Heading4Char" w:customStyle="1">
    <w:name w:val="Heading 4 Char"/>
    <w:basedOn w:val="DefaultParagraphFont"/>
    <w:link w:val="Heading4"/>
    <w:uiPriority w:val="9"/>
    <w:rsid w:val="007A279A"/>
    <w:rPr>
      <w:rFonts w:asciiTheme="majorHAnsi" w:hAnsiTheme="majorHAnsi" w:eastAsiaTheme="majorEastAsia" w:cstheme="majorBidi"/>
      <w:b/>
      <w:iCs/>
      <w:color w:val="C54F42" w:themeColor="accent4"/>
    </w:rPr>
  </w:style>
  <w:style w:type="character" w:styleId="Text3Char" w:customStyle="1">
    <w:name w:val="Text 3 Char"/>
    <w:basedOn w:val="DefaultParagraphFont"/>
    <w:link w:val="Text3"/>
    <w:uiPriority w:val="10"/>
    <w:rsid w:val="00753C0E"/>
    <w:rPr>
      <w:rFonts w:asciiTheme="majorHAnsi" w:hAnsiTheme="majorHAnsi"/>
      <w:color w:val="3E8429" w:themeColor="accent3"/>
      <w:sz w:val="24"/>
    </w:rPr>
  </w:style>
  <w:style w:type="paragraph" w:styleId="Text4" w:customStyle="1">
    <w:name w:val="Text 4"/>
    <w:basedOn w:val="Normal"/>
    <w:link w:val="Text4Char"/>
    <w:uiPriority w:val="10"/>
    <w:qFormat/>
    <w:rsid w:val="004D5042"/>
    <w:rPr>
      <w:rFonts w:asciiTheme="majorHAnsi" w:hAnsiTheme="majorHAnsi"/>
      <w:color w:val="C54F42" w:themeColor="accent4"/>
      <w:sz w:val="24"/>
    </w:rPr>
  </w:style>
  <w:style w:type="character" w:styleId="Text4Char" w:customStyle="1">
    <w:name w:val="Text 4 Char"/>
    <w:basedOn w:val="DefaultParagraphFont"/>
    <w:link w:val="Text4"/>
    <w:uiPriority w:val="10"/>
    <w:rsid w:val="00753C0E"/>
    <w:rPr>
      <w:rFonts w:asciiTheme="majorHAnsi" w:hAnsiTheme="majorHAnsi"/>
      <w:color w:val="C54F42" w:themeColor="accent4"/>
      <w:sz w:val="24"/>
    </w:rPr>
  </w:style>
  <w:style w:type="paragraph" w:styleId="W-dark" w:customStyle="1">
    <w:name w:val="W-dark"/>
    <w:basedOn w:val="Normal"/>
    <w:next w:val="Normal"/>
    <w:link w:val="W-darkChar"/>
    <w:uiPriority w:val="12"/>
    <w:qFormat/>
    <w:rsid w:val="00183D5B"/>
    <w:pPr>
      <w:jc w:val="center"/>
    </w:pPr>
    <w:rPr>
      <w:b/>
      <w:color w:val="C54F42" w:themeColor="accent4"/>
      <w:sz w:val="36"/>
      <w:szCs w:val="36"/>
    </w:rPr>
  </w:style>
  <w:style w:type="paragraph" w:styleId="W-medium" w:customStyle="1">
    <w:name w:val="W-medium"/>
    <w:basedOn w:val="Normal"/>
    <w:next w:val="Normal"/>
    <w:link w:val="W-mediumChar"/>
    <w:uiPriority w:val="12"/>
    <w:qFormat/>
    <w:rsid w:val="00183D5B"/>
    <w:pPr>
      <w:jc w:val="center"/>
    </w:pPr>
    <w:rPr>
      <w:b/>
      <w:color w:val="DC958D" w:themeColor="accent4" w:themeTint="99"/>
      <w:sz w:val="36"/>
    </w:rPr>
  </w:style>
  <w:style w:type="character" w:styleId="W-darkChar" w:customStyle="1">
    <w:name w:val="W-dark Char"/>
    <w:basedOn w:val="DefaultParagraphFont"/>
    <w:link w:val="W-dark"/>
    <w:uiPriority w:val="12"/>
    <w:rsid w:val="00753C0E"/>
    <w:rPr>
      <w:b/>
      <w:color w:val="C54F42" w:themeColor="accent4"/>
      <w:sz w:val="36"/>
      <w:szCs w:val="36"/>
    </w:rPr>
  </w:style>
  <w:style w:type="paragraph" w:styleId="W-light" w:customStyle="1">
    <w:name w:val="W-light"/>
    <w:basedOn w:val="Normal"/>
    <w:next w:val="Normal"/>
    <w:link w:val="W-lightChar"/>
    <w:uiPriority w:val="12"/>
    <w:qFormat/>
    <w:rsid w:val="00183D5B"/>
    <w:pPr>
      <w:jc w:val="center"/>
    </w:pPr>
    <w:rPr>
      <w:b/>
      <w:color w:val="E7B8B3" w:themeColor="accent4" w:themeTint="66"/>
      <w:sz w:val="36"/>
    </w:rPr>
  </w:style>
  <w:style w:type="character" w:styleId="W-mediumChar" w:customStyle="1">
    <w:name w:val="W-medium Char"/>
    <w:basedOn w:val="DefaultParagraphFont"/>
    <w:link w:val="W-medium"/>
    <w:uiPriority w:val="12"/>
    <w:rsid w:val="00753C0E"/>
    <w:rPr>
      <w:b/>
      <w:color w:val="DC958D" w:themeColor="accent4" w:themeTint="99"/>
      <w:sz w:val="36"/>
    </w:rPr>
  </w:style>
  <w:style w:type="character" w:styleId="Heading5Char" w:customStyle="1">
    <w:name w:val="Heading 5 Char"/>
    <w:basedOn w:val="DefaultParagraphFont"/>
    <w:link w:val="Heading5"/>
    <w:uiPriority w:val="9"/>
    <w:rsid w:val="00E65AA7"/>
    <w:rPr>
      <w:rFonts w:asciiTheme="majorHAnsi" w:hAnsiTheme="majorHAnsi" w:eastAsiaTheme="majorEastAsia" w:cstheme="majorBidi"/>
      <w:color w:val="BD4F87" w:themeColor="accent5"/>
    </w:rPr>
  </w:style>
  <w:style w:type="character" w:styleId="W-lightChar" w:customStyle="1">
    <w:name w:val="W-light Char"/>
    <w:basedOn w:val="DefaultParagraphFont"/>
    <w:link w:val="W-light"/>
    <w:uiPriority w:val="12"/>
    <w:rsid w:val="00753C0E"/>
    <w:rPr>
      <w:b/>
      <w:color w:val="E7B8B3" w:themeColor="accent4" w:themeTint="66"/>
      <w:sz w:val="36"/>
    </w:rPr>
  </w:style>
  <w:style w:type="paragraph" w:styleId="Text5" w:customStyle="1">
    <w:name w:val="Text 5"/>
    <w:basedOn w:val="Title"/>
    <w:link w:val="Text5Char"/>
    <w:uiPriority w:val="10"/>
    <w:qFormat/>
    <w:rsid w:val="00E65AA7"/>
    <w:pPr>
      <w:jc w:val="left"/>
    </w:pPr>
    <w:rPr>
      <w:noProof/>
      <w:color w:val="BD4F87" w:themeColor="accent5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65AA7"/>
    <w:rPr>
      <w:i w:val="0"/>
      <w:iCs/>
      <w:color w:val="BD4F87" w:themeColor="accent5"/>
      <w:u w:val="single"/>
    </w:rPr>
  </w:style>
  <w:style w:type="character" w:styleId="Text5Char" w:customStyle="1">
    <w:name w:val="Text 5 Char"/>
    <w:basedOn w:val="TitleChar"/>
    <w:link w:val="Text5"/>
    <w:uiPriority w:val="10"/>
    <w:rsid w:val="00753C0E"/>
    <w:rPr>
      <w:rFonts w:asciiTheme="majorHAnsi" w:hAnsiTheme="majorHAnsi" w:eastAsiaTheme="majorEastAsia" w:cstheme="majorBidi"/>
      <w:noProof/>
      <w:color w:val="BD4F87" w:themeColor="accent5"/>
      <w:kern w:val="28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rsid w:val="00055466"/>
    <w:rPr>
      <w:rFonts w:asciiTheme="majorHAnsi" w:hAnsiTheme="majorHAnsi" w:eastAsiaTheme="majorEastAsia" w:cstheme="majorBidi"/>
      <w:color w:val="612443" w:themeColor="accent5" w:themeShade="80"/>
    </w:rPr>
  </w:style>
  <w:style w:type="paragraph" w:styleId="Text6" w:customStyle="1">
    <w:name w:val="Text 6"/>
    <w:basedOn w:val="Normal"/>
    <w:link w:val="Text6Char"/>
    <w:uiPriority w:val="10"/>
    <w:qFormat/>
    <w:rsid w:val="00055466"/>
    <w:rPr>
      <w:rFonts w:asciiTheme="majorHAnsi" w:hAnsiTheme="majorHAnsi"/>
      <w:color w:val="612443" w:themeColor="accent5" w:themeShade="80"/>
      <w:sz w:val="22"/>
      <w:szCs w:val="22"/>
    </w:rPr>
  </w:style>
  <w:style w:type="paragraph" w:styleId="Text2" w:customStyle="1">
    <w:name w:val="Text 2"/>
    <w:basedOn w:val="Normal"/>
    <w:next w:val="Normal"/>
    <w:link w:val="Text2Char"/>
    <w:uiPriority w:val="10"/>
    <w:qFormat/>
    <w:rsid w:val="006B248A"/>
    <w:pPr>
      <w:jc w:val="center"/>
    </w:pPr>
    <w:rPr>
      <w:color w:val="auto"/>
      <w:sz w:val="16"/>
    </w:rPr>
  </w:style>
  <w:style w:type="character" w:styleId="Text6Char" w:customStyle="1">
    <w:name w:val="Text 6 Char"/>
    <w:basedOn w:val="DefaultParagraphFont"/>
    <w:link w:val="Text6"/>
    <w:uiPriority w:val="10"/>
    <w:rsid w:val="00753C0E"/>
    <w:rPr>
      <w:rFonts w:asciiTheme="majorHAnsi" w:hAnsiTheme="majorHAnsi"/>
      <w:color w:val="612443" w:themeColor="accent5" w:themeShade="80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rsid w:val="00770EC7"/>
    <w:rPr>
      <w:rFonts w:asciiTheme="majorHAnsi" w:hAnsiTheme="majorHAnsi" w:eastAsiaTheme="majorEastAsia" w:cstheme="majorBidi"/>
      <w:iCs/>
      <w:color w:val="0F5A8D" w:themeColor="accent1" w:themeShade="BF"/>
    </w:rPr>
  </w:style>
  <w:style w:type="character" w:styleId="Text2Char" w:customStyle="1">
    <w:name w:val="Text 2 Char"/>
    <w:basedOn w:val="DefaultParagraphFont"/>
    <w:link w:val="Text2"/>
    <w:uiPriority w:val="10"/>
    <w:rsid w:val="00753C0E"/>
    <w:rPr>
      <w:color w:val="auto"/>
      <w:sz w:val="16"/>
    </w:rPr>
  </w:style>
  <w:style w:type="paragraph" w:styleId="Text7" w:customStyle="1">
    <w:name w:val="Text 7"/>
    <w:basedOn w:val="Normal"/>
    <w:next w:val="Normal"/>
    <w:link w:val="Text7Char"/>
    <w:uiPriority w:val="10"/>
    <w:qFormat/>
    <w:rsid w:val="000D2C22"/>
    <w:pPr>
      <w:jc w:val="center"/>
    </w:pPr>
    <w:rPr>
      <w:rFonts w:asciiTheme="majorHAnsi" w:hAnsiTheme="majorHAnsi"/>
      <w:color w:val="147ABD" w:themeColor="accent1"/>
      <w:sz w:val="22"/>
    </w:rPr>
  </w:style>
  <w:style w:type="paragraph" w:styleId="Text8" w:customStyle="1">
    <w:name w:val="Text 8"/>
    <w:basedOn w:val="Normal"/>
    <w:next w:val="Normal"/>
    <w:link w:val="Text8Char"/>
    <w:uiPriority w:val="10"/>
    <w:qFormat/>
    <w:rsid w:val="005370AB"/>
    <w:pPr>
      <w:jc w:val="center"/>
    </w:pPr>
    <w:rPr>
      <w:rFonts w:asciiTheme="majorHAnsi" w:hAnsiTheme="majorHAnsi"/>
      <w:noProof/>
      <w:color w:val="21807D" w:themeColor="accent2"/>
    </w:rPr>
  </w:style>
  <w:style w:type="character" w:styleId="Text7Char" w:customStyle="1">
    <w:name w:val="Text 7 Char"/>
    <w:basedOn w:val="DefaultParagraphFont"/>
    <w:link w:val="Text7"/>
    <w:uiPriority w:val="10"/>
    <w:rsid w:val="00753C0E"/>
    <w:rPr>
      <w:rFonts w:asciiTheme="majorHAnsi" w:hAnsiTheme="majorHAnsi"/>
      <w:color w:val="147ABD" w:themeColor="accent1"/>
      <w:sz w:val="22"/>
    </w:rPr>
  </w:style>
  <w:style w:type="paragraph" w:styleId="Text9" w:customStyle="1">
    <w:name w:val="Text 9"/>
    <w:basedOn w:val="Normal"/>
    <w:next w:val="Normal"/>
    <w:link w:val="Text9Char"/>
    <w:uiPriority w:val="10"/>
    <w:qFormat/>
    <w:rsid w:val="00B51507"/>
    <w:pPr>
      <w:jc w:val="center"/>
    </w:pPr>
    <w:rPr>
      <w:rFonts w:asciiTheme="majorHAnsi" w:hAnsiTheme="majorHAnsi"/>
      <w:color w:val="C54F42" w:themeColor="accent4"/>
      <w:sz w:val="23"/>
    </w:rPr>
  </w:style>
  <w:style w:type="character" w:styleId="Text8Char" w:customStyle="1">
    <w:name w:val="Text 8 Char"/>
    <w:basedOn w:val="DefaultParagraphFont"/>
    <w:link w:val="Text8"/>
    <w:uiPriority w:val="10"/>
    <w:rsid w:val="00753C0E"/>
    <w:rPr>
      <w:rFonts w:asciiTheme="majorHAnsi" w:hAnsiTheme="majorHAnsi"/>
      <w:noProof/>
      <w:color w:val="21807D" w:themeColor="accent2"/>
    </w:rPr>
  </w:style>
  <w:style w:type="paragraph" w:styleId="Text10" w:customStyle="1">
    <w:name w:val="Text 10"/>
    <w:basedOn w:val="Normal"/>
    <w:next w:val="Normal"/>
    <w:link w:val="Text10Char"/>
    <w:uiPriority w:val="11"/>
    <w:qFormat/>
    <w:rsid w:val="006B77A3"/>
    <w:rPr>
      <w:rFonts w:asciiTheme="majorHAnsi" w:hAnsiTheme="majorHAnsi"/>
      <w:color w:val="BD4F87" w:themeColor="accent5"/>
      <w:sz w:val="24"/>
    </w:rPr>
  </w:style>
  <w:style w:type="character" w:styleId="Text9Char" w:customStyle="1">
    <w:name w:val="Text 9 Char"/>
    <w:basedOn w:val="DefaultParagraphFont"/>
    <w:link w:val="Text9"/>
    <w:uiPriority w:val="10"/>
    <w:rsid w:val="00753C0E"/>
    <w:rPr>
      <w:rFonts w:asciiTheme="majorHAnsi" w:hAnsiTheme="majorHAnsi"/>
      <w:color w:val="C54F42" w:themeColor="accent4"/>
      <w:sz w:val="23"/>
    </w:rPr>
  </w:style>
  <w:style w:type="character" w:styleId="Heading8Char" w:customStyle="1">
    <w:name w:val="Heading 8 Char"/>
    <w:basedOn w:val="DefaultParagraphFont"/>
    <w:link w:val="Heading8"/>
    <w:uiPriority w:val="9"/>
    <w:rsid w:val="0008715A"/>
    <w:rPr>
      <w:rFonts w:asciiTheme="majorHAnsi" w:hAnsiTheme="majorHAnsi" w:eastAsiaTheme="majorEastAsia" w:cstheme="majorBidi"/>
      <w:color w:val="815B0B" w:themeColor="accent6" w:themeShade="80"/>
    </w:rPr>
  </w:style>
  <w:style w:type="character" w:styleId="Text10Char" w:customStyle="1">
    <w:name w:val="Text 10 Char"/>
    <w:basedOn w:val="DefaultParagraphFont"/>
    <w:link w:val="Text10"/>
    <w:uiPriority w:val="11"/>
    <w:rsid w:val="00753C0E"/>
    <w:rPr>
      <w:rFonts w:asciiTheme="majorHAnsi" w:hAnsiTheme="majorHAnsi"/>
      <w:color w:val="BD4F87" w:themeColor="accent5"/>
      <w:sz w:val="24"/>
    </w:rPr>
  </w:style>
  <w:style w:type="paragraph" w:styleId="Text11" w:customStyle="1">
    <w:name w:val="Text 11"/>
    <w:basedOn w:val="Normal"/>
    <w:next w:val="Normal"/>
    <w:link w:val="Text11Char"/>
    <w:uiPriority w:val="11"/>
    <w:qFormat/>
    <w:rsid w:val="003418C4"/>
    <w:rPr>
      <w:rFonts w:asciiTheme="majorHAnsi" w:hAnsiTheme="majorHAnsi"/>
      <w:color w:val="815B0B" w:themeColor="accent6" w:themeShade="80"/>
      <w:sz w:val="24"/>
    </w:rPr>
  </w:style>
  <w:style w:type="paragraph" w:styleId="Text12" w:customStyle="1">
    <w:name w:val="Text 12"/>
    <w:basedOn w:val="Normal"/>
    <w:next w:val="Normal"/>
    <w:link w:val="Text12Char"/>
    <w:uiPriority w:val="11"/>
    <w:qFormat/>
    <w:rsid w:val="004160D5"/>
    <w:rPr>
      <w:rFonts w:asciiTheme="majorHAnsi" w:hAnsiTheme="majorHAnsi"/>
      <w:color w:val="147ABD" w:themeColor="accent1"/>
      <w:sz w:val="22"/>
    </w:rPr>
  </w:style>
  <w:style w:type="character" w:styleId="Text11Char" w:customStyle="1">
    <w:name w:val="Text 11 Char"/>
    <w:basedOn w:val="DefaultParagraphFont"/>
    <w:link w:val="Text11"/>
    <w:uiPriority w:val="11"/>
    <w:rsid w:val="00753C0E"/>
    <w:rPr>
      <w:rFonts w:asciiTheme="majorHAnsi" w:hAnsiTheme="majorHAnsi"/>
      <w:color w:val="815B0B" w:themeColor="accent6" w:themeShade="80"/>
      <w:sz w:val="24"/>
    </w:rPr>
  </w:style>
  <w:style w:type="character" w:styleId="Text12Char" w:customStyle="1">
    <w:name w:val="Text 12 Char"/>
    <w:basedOn w:val="DefaultParagraphFont"/>
    <w:link w:val="Text12"/>
    <w:uiPriority w:val="11"/>
    <w:rsid w:val="00753C0E"/>
    <w:rPr>
      <w:rFonts w:asciiTheme="majorHAnsi" w:hAnsiTheme="majorHAnsi"/>
      <w:color w:val="147A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wnloads\tf44563831_win32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aabf9f1-8b9b-4177-b944-7bdb03ae42fe" xsi:nil="true"/>
    <FolderType xmlns="7aabf9f1-8b9b-4177-b944-7bdb03ae42fe" xsi:nil="true"/>
    <Owner xmlns="7aabf9f1-8b9b-4177-b944-7bdb03ae42fe">
      <UserInfo>
        <DisplayName/>
        <AccountId xsi:nil="true"/>
        <AccountType/>
      </UserInfo>
    </Owner>
    <Teachers xmlns="7aabf9f1-8b9b-4177-b944-7bdb03ae42fe">
      <UserInfo>
        <DisplayName/>
        <AccountId xsi:nil="true"/>
        <AccountType/>
      </UserInfo>
    </Teachers>
    <Student_Groups xmlns="7aabf9f1-8b9b-4177-b944-7bdb03ae42fe">
      <UserInfo>
        <DisplayName/>
        <AccountId xsi:nil="true"/>
        <AccountType/>
      </UserInfo>
    </Student_Groups>
    <IsNotebookLocked xmlns="7aabf9f1-8b9b-4177-b944-7bdb03ae42fe" xsi:nil="true"/>
    <LMS_Mappings xmlns="7aabf9f1-8b9b-4177-b944-7bdb03ae42fe" xsi:nil="true"/>
    <NotebookType xmlns="7aabf9f1-8b9b-4177-b944-7bdb03ae42fe" xsi:nil="true"/>
    <CultureName xmlns="7aabf9f1-8b9b-4177-b944-7bdb03ae42fe" xsi:nil="true"/>
    <Distribution_Groups xmlns="7aabf9f1-8b9b-4177-b944-7bdb03ae42fe" xsi:nil="true"/>
    <DefaultSectionNames xmlns="7aabf9f1-8b9b-4177-b944-7bdb03ae42fe" xsi:nil="true"/>
    <Is_Collaboration_Space_Locked xmlns="7aabf9f1-8b9b-4177-b944-7bdb03ae42fe" xsi:nil="true"/>
    <Invited_Teachers xmlns="7aabf9f1-8b9b-4177-b944-7bdb03ae42fe" xsi:nil="true"/>
    <Templates xmlns="7aabf9f1-8b9b-4177-b944-7bdb03ae42fe" xsi:nil="true"/>
    <Self_Registration_Enabled xmlns="7aabf9f1-8b9b-4177-b944-7bdb03ae42fe" xsi:nil="true"/>
    <Has_Teacher_Only_SectionGroup xmlns="7aabf9f1-8b9b-4177-b944-7bdb03ae42fe" xsi:nil="true"/>
    <AppVersion xmlns="7aabf9f1-8b9b-4177-b944-7bdb03ae42fe" xsi:nil="true"/>
    <TeamsChannelId xmlns="7aabf9f1-8b9b-4177-b944-7bdb03ae42fe" xsi:nil="true"/>
    <Students xmlns="7aabf9f1-8b9b-4177-b944-7bdb03ae42fe">
      <UserInfo>
        <DisplayName/>
        <AccountId xsi:nil="true"/>
        <AccountType/>
      </UserInfo>
    </Students>
    <Math_Settings xmlns="7aabf9f1-8b9b-4177-b944-7bdb03ae42fe" xsi:nil="true"/>
    <Invited_Students xmlns="7aabf9f1-8b9b-4177-b944-7bdb03ae42f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5427F1DF4438E0B37CF7AD8FB8B" ma:contentTypeVersion="33" ma:contentTypeDescription="Create a new document." ma:contentTypeScope="" ma:versionID="0d2c5c2a2a16605f0b772e642fbc4e27">
  <xsd:schema xmlns:xsd="http://www.w3.org/2001/XMLSchema" xmlns:xs="http://www.w3.org/2001/XMLSchema" xmlns:p="http://schemas.microsoft.com/office/2006/metadata/properties" xmlns:ns3="7aabf9f1-8b9b-4177-b944-7bdb03ae42fe" xmlns:ns4="4dd1d6fd-c19c-44c5-84d6-638c0a6556a8" targetNamespace="http://schemas.microsoft.com/office/2006/metadata/properties" ma:root="true" ma:fieldsID="b8515cbf629ca600ae8ea26b2399bcc5" ns3:_="" ns4:_="">
    <xsd:import namespace="7aabf9f1-8b9b-4177-b944-7bdb03ae42fe"/>
    <xsd:import namespace="4dd1d6fd-c19c-44c5-84d6-638c0a6556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ath_Settings" minOccurs="0"/>
                <xsd:element ref="ns3:Distribution_Groups" minOccurs="0"/>
                <xsd:element ref="ns3:LMS_Mappin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bf9f1-8b9b-4177-b944-7bdb03ae4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IsNotebookLocked" ma:index="28" nillable="true" ma:displayName="Is Notebook Locked" ma:internalName="IsNotebookLocked">
      <xsd:simpleType>
        <xsd:restriction base="dms:Boolean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ath_Settings" ma:index="37" nillable="true" ma:displayName="Math Settings" ma:internalName="Math_Settings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1d6fd-c19c-44c5-84d6-638c0a6556a8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477E3-6ACD-485A-A185-4414542C3C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C1D7DF-6048-4B4C-A5CD-289C2DD3D5CF}">
  <ds:schemaRefs>
    <ds:schemaRef ds:uri="http://schemas.microsoft.com/office/2006/metadata/properties"/>
    <ds:schemaRef ds:uri="http://schemas.microsoft.com/office/infopath/2007/PartnerControls"/>
    <ds:schemaRef ds:uri="7aabf9f1-8b9b-4177-b944-7bdb03ae42fe"/>
  </ds:schemaRefs>
</ds:datastoreItem>
</file>

<file path=customXml/itemProps3.xml><?xml version="1.0" encoding="utf-8"?>
<ds:datastoreItem xmlns:ds="http://schemas.openxmlformats.org/officeDocument/2006/customXml" ds:itemID="{B15D284C-5C84-40D1-B46B-C8E395B035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9D956B-6D36-4570-9B0F-4B1DBEEBC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bf9f1-8b9b-4177-b944-7bdb03ae42fe"/>
    <ds:schemaRef ds:uri="4dd1d6fd-c19c-44c5-84d6-638c0a655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tf44563831_win32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Aine Rourke</lastModifiedBy>
  <revision>2</revision>
  <dcterms:created xsi:type="dcterms:W3CDTF">2022-12-01T11:39:00.0000000Z</dcterms:created>
  <dcterms:modified xsi:type="dcterms:W3CDTF">2022-12-01T20:50:53.7172204Z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0x010100780655427F1DF4438E0B37CF7AD8FB8B</vt:lpwstr>
  </property>
</Properties>
</file>