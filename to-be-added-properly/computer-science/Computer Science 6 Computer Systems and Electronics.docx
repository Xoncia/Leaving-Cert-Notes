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3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75"/>
        <w:gridCol w:w="3384"/>
        <w:gridCol w:w="280"/>
        <w:gridCol w:w="4831"/>
      </w:tblGrid>
      <w:tr w:rsidR="004E3939" w:rsidRPr="00535B70" w14:paraId="14EB8C41" w14:textId="77777777" w:rsidTr="00EC697E">
        <w:trPr>
          <w:trHeight w:val="183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  <w:vAlign w:val="center"/>
          </w:tcPr>
          <w:p w14:paraId="65B485C3" w14:textId="23C167E8" w:rsidR="004269E1" w:rsidRPr="00535B70" w:rsidRDefault="00946F7C" w:rsidP="001359FD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414ABE">
              <w:rPr>
                <w:lang w:val="en-GB"/>
              </w:rPr>
              <w:t>21</w:t>
            </w:r>
            <w:r w:rsidR="00C940FD">
              <w:rPr>
                <w:lang w:val="en-GB"/>
              </w:rPr>
              <w:t xml:space="preserve"> </w:t>
            </w:r>
            <w:r w:rsidR="005F154E">
              <w:rPr>
                <w:lang w:val="en-GB"/>
              </w:rPr>
              <w:t>–</w:t>
            </w:r>
            <w:r w:rsidR="00C940FD">
              <w:rPr>
                <w:lang w:val="en-GB"/>
              </w:rPr>
              <w:t xml:space="preserve"> </w:t>
            </w:r>
            <w:r w:rsidR="002009F4">
              <w:rPr>
                <w:lang w:val="en-GB"/>
              </w:rPr>
              <w:t>World Wide Web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597C75A9" w14:textId="77777777" w:rsidR="004269E1" w:rsidRPr="00535B70" w:rsidRDefault="004269E1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16BABCD9" w14:textId="5B5C7DC3" w:rsidR="004269E1" w:rsidRPr="003F59A9" w:rsidRDefault="00EC697E" w:rsidP="00244290">
            <w:pPr>
              <w:pStyle w:val="Heading1"/>
              <w:rPr>
                <w:szCs w:val="21"/>
                <w:lang w:val="en-GB"/>
              </w:rPr>
            </w:pPr>
            <w:r w:rsidRPr="003F59A9">
              <w:rPr>
                <w:szCs w:val="21"/>
                <w:lang w:val="en-GB"/>
              </w:rPr>
              <w:t xml:space="preserve">Computer Systems </w:t>
            </w:r>
            <w:r w:rsidR="00F62643">
              <w:rPr>
                <w:szCs w:val="21"/>
                <w:lang w:val="en-GB"/>
              </w:rPr>
              <w:t>22</w:t>
            </w:r>
            <w:r w:rsidR="00D414B6">
              <w:rPr>
                <w:szCs w:val="21"/>
                <w:lang w:val="en-GB"/>
              </w:rPr>
              <w:t xml:space="preserve"> – Client-Server</w:t>
            </w:r>
          </w:p>
        </w:tc>
      </w:tr>
      <w:tr w:rsidR="004E3939" w:rsidRPr="00535B70" w14:paraId="58F2BE82" w14:textId="77777777" w:rsidTr="00F5136A">
        <w:trPr>
          <w:trHeight w:val="5467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5589481" w14:textId="072C2909" w:rsidR="00D740A8" w:rsidRDefault="00F62643" w:rsidP="00965032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World Wide Web</w:t>
            </w:r>
          </w:p>
          <w:p w14:paraId="326B8E67" w14:textId="77777777" w:rsidR="00862848" w:rsidRDefault="00F62643" w:rsidP="00862848">
            <w:pPr>
              <w:rPr>
                <w:lang w:val="en-IE"/>
              </w:rPr>
            </w:pPr>
            <w:r>
              <w:rPr>
                <w:lang w:val="en-IE"/>
              </w:rPr>
              <w:t xml:space="preserve">The world wide web uses the Internet to share vast amounts of pages/documents programmed in languages like HTML. The web is a way of </w:t>
            </w:r>
            <w:r w:rsidRPr="00F62643">
              <w:rPr>
                <w:b/>
                <w:bCs/>
                <w:lang w:val="en-IE"/>
              </w:rPr>
              <w:t>using</w:t>
            </w:r>
            <w:r>
              <w:rPr>
                <w:lang w:val="en-IE"/>
              </w:rPr>
              <w:t xml:space="preserve"> the internet……other ways are things like</w:t>
            </w:r>
          </w:p>
          <w:p w14:paraId="7A76EE42" w14:textId="5C87A8BC" w:rsidR="00F62643" w:rsidRPr="00F62643" w:rsidRDefault="00F62643" w:rsidP="00F62643">
            <w:pPr>
              <w:pStyle w:val="ListParagraph"/>
              <w:numPr>
                <w:ilvl w:val="0"/>
                <w:numId w:val="21"/>
              </w:numPr>
              <w:rPr>
                <w:color w:val="262626" w:themeColor="text1" w:themeTint="D9"/>
                <w:lang w:val="en-IE"/>
              </w:rPr>
            </w:pPr>
            <w:r w:rsidRPr="00F62643">
              <w:rPr>
                <w:color w:val="262626" w:themeColor="text1" w:themeTint="D9"/>
                <w:lang w:val="en-IE"/>
              </w:rPr>
              <w:t>Emails</w:t>
            </w:r>
          </w:p>
          <w:p w14:paraId="47BFFD9A" w14:textId="25AE4D36" w:rsidR="00F62643" w:rsidRPr="00F62643" w:rsidRDefault="00F62643" w:rsidP="00F62643">
            <w:pPr>
              <w:pStyle w:val="ListParagraph"/>
              <w:numPr>
                <w:ilvl w:val="0"/>
                <w:numId w:val="21"/>
              </w:numPr>
              <w:rPr>
                <w:color w:val="262626" w:themeColor="text1" w:themeTint="D9"/>
                <w:lang w:val="en-IE"/>
              </w:rPr>
            </w:pPr>
            <w:r w:rsidRPr="00F62643">
              <w:rPr>
                <w:color w:val="262626" w:themeColor="text1" w:themeTint="D9"/>
                <w:lang w:val="en-IE"/>
              </w:rPr>
              <w:t>Instant messaging</w:t>
            </w:r>
          </w:p>
          <w:p w14:paraId="3AB79CA4" w14:textId="529EE24E" w:rsidR="00F62643" w:rsidRPr="00F62643" w:rsidRDefault="00F62643" w:rsidP="00F62643">
            <w:pPr>
              <w:pStyle w:val="ListParagraph"/>
              <w:numPr>
                <w:ilvl w:val="0"/>
                <w:numId w:val="21"/>
              </w:numPr>
              <w:rPr>
                <w:color w:val="262626" w:themeColor="text1" w:themeTint="D9"/>
                <w:lang w:val="en-IE"/>
              </w:rPr>
            </w:pPr>
            <w:r w:rsidRPr="00F62643">
              <w:rPr>
                <w:color w:val="262626" w:themeColor="text1" w:themeTint="D9"/>
                <w:lang w:val="en-IE"/>
              </w:rPr>
              <w:t>FTP</w:t>
            </w:r>
          </w:p>
          <w:p w14:paraId="24B25B33" w14:textId="730BB829" w:rsidR="00F62643" w:rsidRDefault="00F62643" w:rsidP="00F62643">
            <w:pPr>
              <w:rPr>
                <w:lang w:val="en-IE"/>
              </w:rPr>
            </w:pPr>
            <w:r>
              <w:rPr>
                <w:lang w:val="en-IE"/>
              </w:rPr>
              <w:t xml:space="preserve">An easy way to remember this is by thinking of the Dark Web, it uses the internet </w:t>
            </w:r>
            <w:r w:rsidRPr="00F62643">
              <w:rPr>
                <w:b/>
                <w:bCs/>
                <w:lang w:val="en-IE"/>
              </w:rPr>
              <w:t>but</w:t>
            </w:r>
            <w:r>
              <w:rPr>
                <w:lang w:val="en-IE"/>
              </w:rPr>
              <w:t xml:space="preserve"> it not the internet itself.</w:t>
            </w:r>
          </w:p>
          <w:p w14:paraId="23A4E678" w14:textId="77777777" w:rsidR="00F62643" w:rsidRDefault="00F62643" w:rsidP="00F62643">
            <w:pPr>
              <w:rPr>
                <w:lang w:val="en-IE"/>
              </w:rPr>
            </w:pPr>
          </w:p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323"/>
              <w:gridCol w:w="2323"/>
            </w:tblGrid>
            <w:tr w:rsidR="00F62643" w14:paraId="1B68D68E" w14:textId="77777777" w:rsidTr="00D414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3" w:type="dxa"/>
                </w:tcPr>
                <w:p w14:paraId="0FE8C48F" w14:textId="080170AE" w:rsidR="00F62643" w:rsidRDefault="00F62643" w:rsidP="00F62643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Internet</w:t>
                  </w:r>
                </w:p>
              </w:tc>
              <w:tc>
                <w:tcPr>
                  <w:tcW w:w="2323" w:type="dxa"/>
                </w:tcPr>
                <w:p w14:paraId="6FC95FB0" w14:textId="044B3FA0" w:rsidR="00F62643" w:rsidRDefault="00F62643" w:rsidP="00F6264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World Wide Web</w:t>
                  </w:r>
                </w:p>
              </w:tc>
            </w:tr>
            <w:tr w:rsidR="00F62643" w14:paraId="7B8B9320" w14:textId="77777777" w:rsidTr="00D414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3" w:type="dxa"/>
                </w:tcPr>
                <w:p w14:paraId="1FFBC38E" w14:textId="4179421A" w:rsidR="00F62643" w:rsidRPr="00F62643" w:rsidRDefault="00F62643" w:rsidP="00F62643">
                  <w:pPr>
                    <w:rPr>
                      <w:b w:val="0"/>
                      <w:bCs w:val="0"/>
                      <w:color w:val="262626" w:themeColor="text1" w:themeTint="D9"/>
                      <w:lang w:val="en-IE"/>
                    </w:rPr>
                  </w:pPr>
                  <w:r w:rsidRPr="00F62643">
                    <w:rPr>
                      <w:b w:val="0"/>
                      <w:bCs w:val="0"/>
                      <w:color w:val="262626" w:themeColor="text1" w:themeTint="D9"/>
                      <w:lang w:val="en-IE"/>
                    </w:rPr>
                    <w:t>Internet protocol to connect computers</w:t>
                  </w:r>
                </w:p>
              </w:tc>
              <w:tc>
                <w:tcPr>
                  <w:tcW w:w="2323" w:type="dxa"/>
                </w:tcPr>
                <w:p w14:paraId="1889DA62" w14:textId="15AA970A" w:rsidR="00F62643" w:rsidRPr="00F62643" w:rsidRDefault="00F62643" w:rsidP="00F626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262626" w:themeColor="text1" w:themeTint="D9"/>
                      <w:lang w:val="en-IE"/>
                    </w:rPr>
                  </w:pPr>
                  <w:r w:rsidRPr="00F62643">
                    <w:rPr>
                      <w:color w:val="262626" w:themeColor="text1" w:themeTint="D9"/>
                      <w:lang w:val="en-IE"/>
                    </w:rPr>
                    <w:t>Hypertext Transfer Protocol</w:t>
                  </w:r>
                </w:p>
              </w:tc>
            </w:tr>
            <w:tr w:rsidR="00F62643" w14:paraId="461A9FB8" w14:textId="77777777" w:rsidTr="00D414B6">
              <w:trPr>
                <w:trHeight w:val="5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3" w:type="dxa"/>
                </w:tcPr>
                <w:p w14:paraId="3498354D" w14:textId="7CBE7E1F" w:rsidR="00F62643" w:rsidRPr="00D414B6" w:rsidRDefault="00D414B6" w:rsidP="00F62643">
                  <w:pPr>
                    <w:rPr>
                      <w:b w:val="0"/>
                      <w:bCs w:val="0"/>
                      <w:color w:val="747474" w:themeColor="background2" w:themeShade="80"/>
                      <w:lang w:val="en-IE"/>
                    </w:rPr>
                  </w:pPr>
                  <w:r w:rsidRPr="00D414B6">
                    <w:rPr>
                      <w:b w:val="0"/>
                      <w:bCs w:val="0"/>
                      <w:color w:val="747474" w:themeColor="background2" w:themeShade="80"/>
                      <w:lang w:val="en-IE"/>
                    </w:rPr>
                    <w:t>Developed in the 60s (LA)</w:t>
                  </w:r>
                </w:p>
              </w:tc>
              <w:tc>
                <w:tcPr>
                  <w:tcW w:w="2323" w:type="dxa"/>
                </w:tcPr>
                <w:p w14:paraId="4E419C6B" w14:textId="16F10C94" w:rsidR="00F62643" w:rsidRPr="00D414B6" w:rsidRDefault="00D414B6" w:rsidP="00F6264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747474" w:themeColor="background2" w:themeShade="80"/>
                      <w:lang w:val="en-IE"/>
                    </w:rPr>
                  </w:pPr>
                  <w:r w:rsidRPr="00D414B6">
                    <w:rPr>
                      <w:color w:val="747474" w:themeColor="background2" w:themeShade="80"/>
                      <w:lang w:val="en-IE"/>
                    </w:rPr>
                    <w:t>Developed in 1985 (Tim Berners Lee)</w:t>
                  </w:r>
                </w:p>
              </w:tc>
            </w:tr>
            <w:tr w:rsidR="00F62643" w14:paraId="08DD5330" w14:textId="77777777" w:rsidTr="00D414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3" w:type="dxa"/>
                </w:tcPr>
                <w:p w14:paraId="066E3070" w14:textId="24F91F96" w:rsidR="00F62643" w:rsidRPr="00D414B6" w:rsidRDefault="00D414B6" w:rsidP="00F62643">
                  <w:pPr>
                    <w:rPr>
                      <w:b w:val="0"/>
                      <w:bCs w:val="0"/>
                      <w:color w:val="000000" w:themeColor="text1"/>
                      <w:lang w:val="en-IE"/>
                    </w:rPr>
                  </w:pPr>
                  <w:r w:rsidRPr="00D414B6">
                    <w:rPr>
                      <w:b w:val="0"/>
                      <w:bCs w:val="0"/>
                      <w:color w:val="000000" w:themeColor="text1"/>
                      <w:lang w:val="en-IE"/>
                    </w:rPr>
                    <w:t>Global networks of a lots of networks of computers</w:t>
                  </w:r>
                </w:p>
              </w:tc>
              <w:tc>
                <w:tcPr>
                  <w:tcW w:w="2323" w:type="dxa"/>
                </w:tcPr>
                <w:p w14:paraId="4C44DCF4" w14:textId="642F8A7F" w:rsidR="00F62643" w:rsidRPr="00D414B6" w:rsidRDefault="00D414B6" w:rsidP="00F626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lang w:val="en-IE"/>
                    </w:rPr>
                  </w:pPr>
                  <w:r w:rsidRPr="00D414B6">
                    <w:rPr>
                      <w:color w:val="000000" w:themeColor="text1"/>
                      <w:lang w:val="en-IE"/>
                    </w:rPr>
                    <w:t>A service available on the internet</w:t>
                  </w:r>
                </w:p>
              </w:tc>
            </w:tr>
          </w:tbl>
          <w:p w14:paraId="34BE0B66" w14:textId="11632C97" w:rsidR="00F62643" w:rsidRPr="00F62643" w:rsidRDefault="00F62643" w:rsidP="00F62643">
            <w:pPr>
              <w:rPr>
                <w:lang w:val="en-IE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9C82856" w14:textId="77777777" w:rsidR="007A6EE0" w:rsidRPr="00535B70" w:rsidRDefault="007A6EE0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4CA1D1B3" w14:textId="4378A379" w:rsidR="004706AB" w:rsidRPr="004706AB" w:rsidRDefault="00D414B6" w:rsidP="00D414B6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>Client Server Model</w:t>
            </w:r>
          </w:p>
          <w:p w14:paraId="56A07803" w14:textId="1F63E65C" w:rsidR="004F1609" w:rsidRDefault="004F1609" w:rsidP="00897DFD">
            <w:pPr>
              <w:rPr>
                <w:lang w:val="en-GB"/>
              </w:rPr>
            </w:pPr>
          </w:p>
          <w:p w14:paraId="43B90622" w14:textId="77777777" w:rsidR="004F1609" w:rsidRDefault="00D414B6" w:rsidP="00897DFD">
            <w:pPr>
              <w:rPr>
                <w:lang w:val="en-GB"/>
              </w:rPr>
            </w:pPr>
            <w:r>
              <w:rPr>
                <w:lang w:val="en-GB"/>
              </w:rPr>
              <w:t xml:space="preserve">When you use a website, your client (the computer, phone, tablet </w:t>
            </w:r>
            <w:proofErr w:type="spellStart"/>
            <w:r>
              <w:rPr>
                <w:lang w:val="en-GB"/>
              </w:rPr>
              <w:t>ect</w:t>
            </w:r>
            <w:proofErr w:type="spellEnd"/>
            <w:r>
              <w:rPr>
                <w:lang w:val="en-GB"/>
              </w:rPr>
              <w:t>) request information from a server……if permission is granted the information on the website is sent back to the client.</w:t>
            </w:r>
          </w:p>
          <w:p w14:paraId="5CED8A4E" w14:textId="77777777" w:rsidR="00D414B6" w:rsidRDefault="00D414B6" w:rsidP="00897DFD">
            <w:pPr>
              <w:rPr>
                <w:lang w:val="en-GB"/>
              </w:rPr>
            </w:pPr>
          </w:p>
          <w:p w14:paraId="29B1F759" w14:textId="77777777" w:rsidR="00D414B6" w:rsidRDefault="00D414B6" w:rsidP="00897DFD">
            <w:pPr>
              <w:rPr>
                <w:lang w:val="en-GB"/>
              </w:rPr>
            </w:pPr>
            <w:r>
              <w:rPr>
                <w:lang w:val="en-GB"/>
              </w:rPr>
              <w:t>Client-server is a simple distributed system.</w:t>
            </w:r>
          </w:p>
          <w:p w14:paraId="3D8822C8" w14:textId="3F8A4A02" w:rsidR="00D414B6" w:rsidRDefault="00D414B6" w:rsidP="00897DFD">
            <w:pPr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76" behindDoc="0" locked="0" layoutInCell="1" allowOverlap="1" wp14:anchorId="4A677F15" wp14:editId="436E1A41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137795</wp:posOffset>
                  </wp:positionV>
                  <wp:extent cx="2440745" cy="1362215"/>
                  <wp:effectExtent l="0" t="0" r="0" b="0"/>
                  <wp:wrapNone/>
                  <wp:docPr id="17" name="Picture 17" descr="Client-Server Model | A Guide to Client-Server Archite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lient-Server Model | A Guide to Client-Server Archite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745" cy="136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E892713" w14:textId="17A90E95" w:rsidR="00D414B6" w:rsidRDefault="00D414B6" w:rsidP="00D414B6">
            <w:pPr>
              <w:jc w:val="center"/>
              <w:rPr>
                <w:lang w:val="en-GB"/>
              </w:rPr>
            </w:pPr>
          </w:p>
          <w:p w14:paraId="15338F4F" w14:textId="77777777" w:rsidR="00D414B6" w:rsidRDefault="00D414B6" w:rsidP="00D414B6">
            <w:pPr>
              <w:jc w:val="center"/>
              <w:rPr>
                <w:lang w:val="en-GB"/>
              </w:rPr>
            </w:pPr>
          </w:p>
          <w:p w14:paraId="1743CCF3" w14:textId="77777777" w:rsidR="00D414B6" w:rsidRDefault="00D414B6" w:rsidP="00D414B6">
            <w:pPr>
              <w:rPr>
                <w:lang w:val="en-GB"/>
              </w:rPr>
            </w:pPr>
          </w:p>
          <w:p w14:paraId="4C8DEE21" w14:textId="77777777" w:rsidR="00D414B6" w:rsidRPr="00D414B6" w:rsidRDefault="00D414B6" w:rsidP="00D414B6">
            <w:pPr>
              <w:rPr>
                <w:lang w:val="en-GB"/>
              </w:rPr>
            </w:pPr>
          </w:p>
          <w:p w14:paraId="0B9D6BAC" w14:textId="77777777" w:rsidR="00D414B6" w:rsidRPr="00D414B6" w:rsidRDefault="00D414B6" w:rsidP="00D414B6">
            <w:pPr>
              <w:rPr>
                <w:lang w:val="en-GB"/>
              </w:rPr>
            </w:pPr>
          </w:p>
          <w:p w14:paraId="5B9C9150" w14:textId="77777777" w:rsidR="00D414B6" w:rsidRPr="00D414B6" w:rsidRDefault="00D414B6" w:rsidP="00D414B6">
            <w:pPr>
              <w:rPr>
                <w:lang w:val="en-GB"/>
              </w:rPr>
            </w:pPr>
          </w:p>
          <w:p w14:paraId="569DCA78" w14:textId="77777777" w:rsidR="00D414B6" w:rsidRPr="00D414B6" w:rsidRDefault="00D414B6" w:rsidP="00D414B6">
            <w:pPr>
              <w:rPr>
                <w:lang w:val="en-GB"/>
              </w:rPr>
            </w:pPr>
          </w:p>
          <w:p w14:paraId="402AE107" w14:textId="77777777" w:rsidR="00D414B6" w:rsidRPr="00D414B6" w:rsidRDefault="00D414B6" w:rsidP="00D414B6">
            <w:pPr>
              <w:rPr>
                <w:lang w:val="en-GB"/>
              </w:rPr>
            </w:pPr>
          </w:p>
          <w:p w14:paraId="6A529E68" w14:textId="77777777" w:rsidR="00D414B6" w:rsidRPr="00D414B6" w:rsidRDefault="00D414B6" w:rsidP="00D414B6">
            <w:pPr>
              <w:rPr>
                <w:lang w:val="en-GB"/>
              </w:rPr>
            </w:pPr>
          </w:p>
          <w:p w14:paraId="0B5CA512" w14:textId="77777777" w:rsidR="00D414B6" w:rsidRDefault="00D414B6" w:rsidP="00D414B6">
            <w:pPr>
              <w:rPr>
                <w:lang w:val="en-GB"/>
              </w:rPr>
            </w:pPr>
          </w:p>
          <w:p w14:paraId="037FCD47" w14:textId="7C356180" w:rsidR="00D414B6" w:rsidRPr="00D414B6" w:rsidRDefault="00D414B6" w:rsidP="00D414B6">
            <w:pPr>
              <w:rPr>
                <w:lang w:val="en-GB"/>
              </w:rPr>
            </w:pPr>
            <w:r>
              <w:rPr>
                <w:lang w:val="en-GB"/>
              </w:rPr>
              <w:t>Sometimes servers get overwhelmed (like if everyone wants tickets to a concert) and this can cause issues</w:t>
            </w:r>
          </w:p>
        </w:tc>
      </w:tr>
      <w:tr w:rsidR="004E3939" w:rsidRPr="00535B70" w14:paraId="50447709" w14:textId="77777777" w:rsidTr="00D414B6">
        <w:trPr>
          <w:trHeight w:val="20"/>
        </w:trPr>
        <w:tc>
          <w:tcPr>
            <w:tcW w:w="4944" w:type="dxa"/>
            <w:gridSpan w:val="2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shd w:val="clear" w:color="auto" w:fill="auto"/>
          </w:tcPr>
          <w:p w14:paraId="46205729" w14:textId="1ADFCDC1" w:rsidR="000C4BCA" w:rsidRPr="00244290" w:rsidRDefault="000C4BCA" w:rsidP="00D740A8">
            <w:pPr>
              <w:pStyle w:val="NoSpacing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1BCA39F" w14:textId="77777777" w:rsidR="007A6EE0" w:rsidRPr="00535B70" w:rsidRDefault="007A6EE0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nil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BFBA70E" w14:textId="26EA7405" w:rsidR="00C736F6" w:rsidRPr="00485F23" w:rsidRDefault="00C736F6" w:rsidP="005F4BD5">
            <w:pPr>
              <w:tabs>
                <w:tab w:val="left" w:pos="1305"/>
              </w:tabs>
              <w:rPr>
                <w:i/>
                <w:iCs/>
                <w:lang w:val="en-GB"/>
              </w:rPr>
            </w:pPr>
          </w:p>
        </w:tc>
      </w:tr>
      <w:tr w:rsidR="004E3939" w:rsidRPr="00535B70" w14:paraId="3FF4B76B" w14:textId="77777777" w:rsidTr="00EC697E">
        <w:trPr>
          <w:trHeight w:val="170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14:paraId="6D9781E3" w14:textId="77777777" w:rsidR="007D7436" w:rsidRPr="00535B70" w:rsidRDefault="007D7436" w:rsidP="00270788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5ED7B3" w14:textId="77777777" w:rsidR="007D7436" w:rsidRPr="00535B70" w:rsidRDefault="007D7436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nil"/>
              <w:bottom w:val="single" w:sz="24" w:space="0" w:color="147ABD" w:themeColor="accent1"/>
              <w:right w:val="nil"/>
            </w:tcBorders>
          </w:tcPr>
          <w:p w14:paraId="1985E025" w14:textId="77777777" w:rsidR="007D7436" w:rsidRPr="00535B70" w:rsidRDefault="007D7436" w:rsidP="00270788">
            <w:pPr>
              <w:rPr>
                <w:lang w:val="en-GB"/>
              </w:rPr>
            </w:pPr>
          </w:p>
        </w:tc>
      </w:tr>
      <w:tr w:rsidR="004E3939" w:rsidRPr="00535B70" w14:paraId="154DB338" w14:textId="77777777" w:rsidTr="000C4BCA">
        <w:trPr>
          <w:trHeight w:val="484"/>
        </w:trPr>
        <w:tc>
          <w:tcPr>
            <w:tcW w:w="4944" w:type="dxa"/>
            <w:gridSpan w:val="2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2A2D64C1" w14:textId="52BA3AB6" w:rsidR="004269E1" w:rsidRPr="00535B70" w:rsidRDefault="000C4BCA" w:rsidP="001359FD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F16FAD">
              <w:rPr>
                <w:lang w:val="en-GB"/>
              </w:rPr>
              <w:t>23 Definitions</w:t>
            </w:r>
          </w:p>
        </w:tc>
        <w:tc>
          <w:tcPr>
            <w:tcW w:w="283" w:type="dxa"/>
            <w:tcBorders>
              <w:top w:val="nil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A7F14A2" w14:textId="77777777" w:rsidR="004269E1" w:rsidRPr="00535B70" w:rsidRDefault="004269E1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  <w:vAlign w:val="center"/>
          </w:tcPr>
          <w:p w14:paraId="6847607E" w14:textId="0A8A7FE8" w:rsidR="004269E1" w:rsidRPr="00535B70" w:rsidRDefault="000C4BCA" w:rsidP="001359FD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F16FAD">
              <w:rPr>
                <w:lang w:val="en-GB"/>
              </w:rPr>
              <w:t>24 - Communication</w:t>
            </w:r>
          </w:p>
        </w:tc>
      </w:tr>
      <w:tr w:rsidR="00513758" w:rsidRPr="00535B70" w14:paraId="35F03B3C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01CDE24" w14:textId="284D2065" w:rsidR="00EC697E" w:rsidRDefault="00F16FAD" w:rsidP="00151539">
            <w:pPr>
              <w:rPr>
                <w:lang w:val="en-GB"/>
              </w:rPr>
            </w:pPr>
            <w:r>
              <w:rPr>
                <w:lang w:val="en-GB"/>
              </w:rPr>
              <w:t>Internet</w:t>
            </w:r>
          </w:p>
          <w:p w14:paraId="226A0B43" w14:textId="16A5C254" w:rsidR="00395619" w:rsidRPr="00535B70" w:rsidRDefault="00395619" w:rsidP="00151539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376DEFB4" w14:textId="77777777" w:rsidR="00EC697E" w:rsidRPr="00535B70" w:rsidRDefault="00EC697E" w:rsidP="001359FD">
            <w:pPr>
              <w:pStyle w:val="NoSpacing"/>
              <w:jc w:val="center"/>
              <w:rPr>
                <w:lang w:val="en-GB"/>
              </w:rPr>
            </w:pPr>
            <w:r w:rsidRPr="00535B70">
              <w:rPr>
                <w:rFonts w:ascii="Rockwell" w:eastAsia="Rockwell" w:hAnsi="Rockwell" w:cs="Tahoma"/>
                <w:noProof/>
                <w:sz w:val="24"/>
                <w:szCs w:val="24"/>
                <w:lang w:val="en-GB" w:bidi="en-GB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147ABD" w:themeColor="accent1"/>
              <w:right w:val="single" w:sz="24" w:space="0" w:color="147ABD" w:themeColor="accent1"/>
            </w:tcBorders>
          </w:tcPr>
          <w:p w14:paraId="0F919D8B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 w:val="restart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06584DE" w14:textId="098D90F0" w:rsidR="00C0240D" w:rsidRDefault="00F16FAD" w:rsidP="00C94AFE">
            <w:pPr>
              <w:pStyle w:val="Heading1"/>
              <w:jc w:val="center"/>
              <w:rPr>
                <w:rFonts w:ascii="Rockwell" w:hAnsi="Rockwell" w:cs="Tahoma"/>
                <w:sz w:val="24"/>
                <w:szCs w:val="24"/>
                <w:lang w:val="en-GB"/>
              </w:rPr>
            </w:pPr>
            <w:r>
              <w:rPr>
                <w:rFonts w:ascii="Rockwell" w:hAnsi="Rockwell" w:cs="Tahoma"/>
                <w:sz w:val="24"/>
                <w:szCs w:val="24"/>
                <w:lang w:val="en-GB"/>
              </w:rPr>
              <w:t>Communication Protocols</w:t>
            </w:r>
          </w:p>
          <w:p w14:paraId="16FDF964" w14:textId="77777777" w:rsidR="00F16FAD" w:rsidRPr="00F16FAD" w:rsidRDefault="00F16FAD" w:rsidP="00F16FAD">
            <w:pPr>
              <w:rPr>
                <w:lang w:val="en-GB"/>
              </w:rPr>
            </w:pPr>
          </w:p>
          <w:p w14:paraId="4970FE64" w14:textId="77777777" w:rsidR="00F16FAD" w:rsidRDefault="00F16FAD" w:rsidP="00F16FAD">
            <w:pPr>
              <w:jc w:val="center"/>
              <w:rPr>
                <w:color w:val="000000" w:themeColor="text1"/>
                <w:lang w:val="en-GB"/>
              </w:rPr>
            </w:pPr>
            <w:r w:rsidRPr="00F16FAD">
              <w:rPr>
                <w:color w:val="000000" w:themeColor="text1"/>
                <w:lang w:val="en-GB"/>
              </w:rPr>
              <w:t>A set of rules that can transfer data from one place to the other.</w:t>
            </w:r>
            <w:r>
              <w:rPr>
                <w:color w:val="000000" w:themeColor="text1"/>
                <w:lang w:val="en-GB"/>
              </w:rPr>
              <w:t xml:space="preserve"> </w:t>
            </w:r>
            <w:r w:rsidRPr="00F16FAD">
              <w:rPr>
                <w:color w:val="000000" w:themeColor="text1"/>
                <w:lang w:val="en-GB"/>
              </w:rPr>
              <w:t>Each layer of the has its own set of communications rules</w:t>
            </w:r>
          </w:p>
          <w:tbl>
            <w:tblPr>
              <w:tblStyle w:val="GridTable3-Accent1"/>
              <w:tblpPr w:leftFromText="180" w:rightFromText="180" w:vertAnchor="text" w:horzAnchor="margin" w:tblpY="153"/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3157"/>
            </w:tblGrid>
            <w:tr w:rsidR="00F16FAD" w14:paraId="4531CE05" w14:textId="77777777" w:rsidTr="00F16F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9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360" w:type="dxa"/>
                </w:tcPr>
                <w:p w14:paraId="7CBA2C4C" w14:textId="77777777" w:rsidR="00F16FAD" w:rsidRPr="00F16FAD" w:rsidRDefault="00F16FAD" w:rsidP="00F16FAD">
                  <w:pPr>
                    <w:jc w:val="center"/>
                    <w:rPr>
                      <w:i w:val="0"/>
                      <w:iCs w:val="0"/>
                      <w:color w:val="000000" w:themeColor="text1"/>
                      <w:lang w:val="en-GB"/>
                    </w:rPr>
                  </w:pPr>
                  <w:r w:rsidRPr="00F16FAD">
                    <w:rPr>
                      <w:i w:val="0"/>
                      <w:iCs w:val="0"/>
                      <w:color w:val="000000" w:themeColor="text1"/>
                      <w:lang w:val="en-GB"/>
                    </w:rPr>
                    <w:t>Protocol Layer</w:t>
                  </w:r>
                </w:p>
              </w:tc>
              <w:tc>
                <w:tcPr>
                  <w:tcW w:w="3157" w:type="dxa"/>
                </w:tcPr>
                <w:p w14:paraId="0D4257DF" w14:textId="77777777" w:rsidR="00F16FAD" w:rsidRPr="00F16FAD" w:rsidRDefault="00F16FAD" w:rsidP="00F16F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lang w:val="en-GB"/>
                    </w:rPr>
                  </w:pPr>
                  <w:r w:rsidRPr="00F16FAD">
                    <w:rPr>
                      <w:color w:val="000000" w:themeColor="text1"/>
                      <w:lang w:val="en-GB"/>
                    </w:rPr>
                    <w:t>Name</w:t>
                  </w:r>
                </w:p>
              </w:tc>
            </w:tr>
            <w:tr w:rsidR="00F16FAD" w14:paraId="5DD48BDA" w14:textId="77777777" w:rsidTr="00F16F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0" w:type="dxa"/>
                </w:tcPr>
                <w:p w14:paraId="4A8F8AE7" w14:textId="77777777" w:rsidR="00F16FAD" w:rsidRPr="00F16FAD" w:rsidRDefault="00F16FAD" w:rsidP="00F16FAD">
                  <w:pPr>
                    <w:jc w:val="center"/>
                    <w:rPr>
                      <w:i w:val="0"/>
                      <w:iCs w:val="0"/>
                      <w:color w:val="000000" w:themeColor="text1"/>
                      <w:lang w:val="en-GB"/>
                    </w:rPr>
                  </w:pPr>
                </w:p>
                <w:p w14:paraId="22B95EA6" w14:textId="67192439" w:rsidR="00F16FAD" w:rsidRPr="00F16FAD" w:rsidRDefault="00F16FAD" w:rsidP="00F16FAD">
                  <w:pPr>
                    <w:jc w:val="center"/>
                    <w:rPr>
                      <w:i w:val="0"/>
                      <w:iCs w:val="0"/>
                      <w:color w:val="000000" w:themeColor="text1"/>
                      <w:lang w:val="en-GB"/>
                    </w:rPr>
                  </w:pPr>
                  <w:r w:rsidRPr="00F16FAD">
                    <w:rPr>
                      <w:i w:val="0"/>
                      <w:iCs w:val="0"/>
                      <w:color w:val="000000" w:themeColor="text1"/>
                      <w:lang w:val="en-GB"/>
                    </w:rPr>
                    <w:t>Application</w:t>
                  </w:r>
                </w:p>
              </w:tc>
              <w:tc>
                <w:tcPr>
                  <w:tcW w:w="3157" w:type="dxa"/>
                </w:tcPr>
                <w:p w14:paraId="3C70CF10" w14:textId="77777777" w:rsidR="00F16FAD" w:rsidRPr="00F16FAD" w:rsidRDefault="00F16FAD" w:rsidP="00F16F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lang w:val="en-GB"/>
                    </w:rPr>
                  </w:pPr>
                  <w:r w:rsidRPr="00F16FAD">
                    <w:rPr>
                      <w:b/>
                      <w:bCs/>
                      <w:color w:val="000000" w:themeColor="text1"/>
                      <w:lang w:val="en-GB"/>
                    </w:rPr>
                    <w:t xml:space="preserve">http </w:t>
                  </w:r>
                  <w:r w:rsidRPr="00F16FAD">
                    <w:rPr>
                      <w:color w:val="000000" w:themeColor="text1"/>
                      <w:lang w:val="en-GB"/>
                    </w:rPr>
                    <w:t>– Hypertext transfer protocol</w:t>
                  </w:r>
                </w:p>
                <w:p w14:paraId="4EC45A99" w14:textId="77777777" w:rsidR="00F16FAD" w:rsidRPr="00F16FAD" w:rsidRDefault="00F16FAD" w:rsidP="00F16F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lang w:val="en-GB"/>
                    </w:rPr>
                  </w:pPr>
                  <w:r w:rsidRPr="00F16FAD">
                    <w:rPr>
                      <w:b/>
                      <w:bCs/>
                      <w:color w:val="000000" w:themeColor="text1"/>
                      <w:lang w:val="en-GB"/>
                    </w:rPr>
                    <w:t>https</w:t>
                  </w:r>
                  <w:r w:rsidRPr="00F16FAD">
                    <w:rPr>
                      <w:color w:val="000000" w:themeColor="text1"/>
                      <w:lang w:val="en-GB"/>
                    </w:rPr>
                    <w:t xml:space="preserve"> – Hypertext transfer protocol secure</w:t>
                  </w:r>
                </w:p>
              </w:tc>
            </w:tr>
            <w:tr w:rsidR="00F16FAD" w14:paraId="79890C96" w14:textId="77777777" w:rsidTr="00F16FAD">
              <w:trPr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0" w:type="dxa"/>
                </w:tcPr>
                <w:p w14:paraId="0250E603" w14:textId="77777777" w:rsidR="00F16FAD" w:rsidRPr="00F16FAD" w:rsidRDefault="00F16FAD" w:rsidP="00F16FAD">
                  <w:pPr>
                    <w:jc w:val="center"/>
                    <w:rPr>
                      <w:i w:val="0"/>
                      <w:iCs w:val="0"/>
                      <w:color w:val="000000" w:themeColor="text1"/>
                      <w:lang w:val="en-GB"/>
                    </w:rPr>
                  </w:pPr>
                </w:p>
                <w:p w14:paraId="3E061618" w14:textId="65D8A7BB" w:rsidR="00F16FAD" w:rsidRPr="00F16FAD" w:rsidRDefault="00F16FAD" w:rsidP="00F16FAD">
                  <w:pPr>
                    <w:jc w:val="center"/>
                    <w:rPr>
                      <w:i w:val="0"/>
                      <w:iCs w:val="0"/>
                      <w:color w:val="000000" w:themeColor="text1"/>
                      <w:lang w:val="en-GB"/>
                    </w:rPr>
                  </w:pPr>
                  <w:r w:rsidRPr="00F16FAD">
                    <w:rPr>
                      <w:i w:val="0"/>
                      <w:iCs w:val="0"/>
                      <w:color w:val="000000" w:themeColor="text1"/>
                      <w:lang w:val="en-GB"/>
                    </w:rPr>
                    <w:t>Transport</w:t>
                  </w:r>
                </w:p>
              </w:tc>
              <w:tc>
                <w:tcPr>
                  <w:tcW w:w="3157" w:type="dxa"/>
                </w:tcPr>
                <w:p w14:paraId="0A8A5FC7" w14:textId="59E8DD96" w:rsidR="00F16FAD" w:rsidRPr="00F16FAD" w:rsidRDefault="00F16FAD" w:rsidP="00F16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lang w:val="en-GB"/>
                    </w:rPr>
                  </w:pPr>
                  <w:r w:rsidRPr="00F16FAD">
                    <w:rPr>
                      <w:b/>
                      <w:bCs/>
                      <w:color w:val="000000" w:themeColor="text1"/>
                      <w:lang w:val="en-GB"/>
                    </w:rPr>
                    <w:t>TCP</w:t>
                  </w:r>
                  <w:r w:rsidRPr="00F16FAD">
                    <w:rPr>
                      <w:color w:val="000000" w:themeColor="text1"/>
                      <w:lang w:val="en-GB"/>
                    </w:rPr>
                    <w:t xml:space="preserve"> – Transmission Control Protocol</w:t>
                  </w:r>
                </w:p>
              </w:tc>
            </w:tr>
            <w:tr w:rsidR="00F16FAD" w14:paraId="634A29A8" w14:textId="77777777" w:rsidTr="00F16F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0" w:type="dxa"/>
                </w:tcPr>
                <w:p w14:paraId="503D3D4A" w14:textId="77777777" w:rsidR="00F16FAD" w:rsidRPr="00F16FAD" w:rsidRDefault="00F16FAD" w:rsidP="00F16FAD">
                  <w:pPr>
                    <w:jc w:val="center"/>
                    <w:rPr>
                      <w:i w:val="0"/>
                      <w:iCs w:val="0"/>
                      <w:color w:val="000000" w:themeColor="text1"/>
                      <w:lang w:val="en-GB"/>
                    </w:rPr>
                  </w:pPr>
                </w:p>
                <w:p w14:paraId="19B4D8A5" w14:textId="057763D3" w:rsidR="00F16FAD" w:rsidRPr="00F16FAD" w:rsidRDefault="00F16FAD" w:rsidP="00F16FAD">
                  <w:pPr>
                    <w:jc w:val="center"/>
                    <w:rPr>
                      <w:i w:val="0"/>
                      <w:iCs w:val="0"/>
                      <w:color w:val="000000" w:themeColor="text1"/>
                      <w:lang w:val="en-GB"/>
                    </w:rPr>
                  </w:pPr>
                  <w:r w:rsidRPr="00F16FAD">
                    <w:rPr>
                      <w:i w:val="0"/>
                      <w:iCs w:val="0"/>
                      <w:color w:val="000000" w:themeColor="text1"/>
                      <w:lang w:val="en-GB"/>
                    </w:rPr>
                    <w:t>Network</w:t>
                  </w:r>
                </w:p>
              </w:tc>
              <w:tc>
                <w:tcPr>
                  <w:tcW w:w="3157" w:type="dxa"/>
                </w:tcPr>
                <w:p w14:paraId="49E7F90C" w14:textId="20932303" w:rsidR="00F16FAD" w:rsidRPr="00F16FAD" w:rsidRDefault="00F16FAD" w:rsidP="00F16F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lang w:val="en-GB"/>
                    </w:rPr>
                  </w:pPr>
                  <w:r w:rsidRPr="00F16FAD">
                    <w:rPr>
                      <w:b/>
                      <w:bCs/>
                      <w:color w:val="000000" w:themeColor="text1"/>
                      <w:lang w:val="en-GB"/>
                    </w:rPr>
                    <w:t>IP</w:t>
                  </w:r>
                  <w:r w:rsidRPr="00F16FAD">
                    <w:rPr>
                      <w:color w:val="000000" w:themeColor="text1"/>
                      <w:lang w:val="en-GB"/>
                    </w:rPr>
                    <w:t xml:space="preserve"> – Internet Protocol</w:t>
                  </w:r>
                </w:p>
              </w:tc>
            </w:tr>
            <w:tr w:rsidR="00F16FAD" w14:paraId="777112BA" w14:textId="77777777" w:rsidTr="00F16FAD">
              <w:trPr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0" w:type="dxa"/>
                </w:tcPr>
                <w:p w14:paraId="34AB6CAF" w14:textId="77777777" w:rsidR="00F16FAD" w:rsidRPr="00F16FAD" w:rsidRDefault="00F16FAD" w:rsidP="00F16FAD">
                  <w:pPr>
                    <w:jc w:val="center"/>
                    <w:rPr>
                      <w:i w:val="0"/>
                      <w:iCs w:val="0"/>
                      <w:color w:val="000000" w:themeColor="text1"/>
                      <w:lang w:val="en-GB"/>
                    </w:rPr>
                  </w:pPr>
                </w:p>
                <w:p w14:paraId="2F2D0C3E" w14:textId="3316DA6C" w:rsidR="00F16FAD" w:rsidRPr="00F16FAD" w:rsidRDefault="00F16FAD" w:rsidP="00F16FAD">
                  <w:pPr>
                    <w:jc w:val="center"/>
                    <w:rPr>
                      <w:i w:val="0"/>
                      <w:iCs w:val="0"/>
                      <w:color w:val="000000" w:themeColor="text1"/>
                      <w:lang w:val="en-GB"/>
                    </w:rPr>
                  </w:pPr>
                  <w:r w:rsidRPr="00F16FAD">
                    <w:rPr>
                      <w:i w:val="0"/>
                      <w:iCs w:val="0"/>
                      <w:color w:val="000000" w:themeColor="text1"/>
                      <w:lang w:val="en-GB"/>
                    </w:rPr>
                    <w:t>Physical</w:t>
                  </w:r>
                </w:p>
              </w:tc>
              <w:tc>
                <w:tcPr>
                  <w:tcW w:w="3157" w:type="dxa"/>
                </w:tcPr>
                <w:p w14:paraId="6E3B63D0" w14:textId="300151F1" w:rsidR="00F16FAD" w:rsidRPr="00F16FAD" w:rsidRDefault="00F16FAD" w:rsidP="00F16F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lang w:val="en-GB"/>
                    </w:rPr>
                  </w:pPr>
                  <w:proofErr w:type="spellStart"/>
                  <w:r w:rsidRPr="00F16FAD">
                    <w:rPr>
                      <w:color w:val="000000" w:themeColor="text1"/>
                      <w:lang w:val="en-GB"/>
                    </w:rPr>
                    <w:t>Wifi</w:t>
                  </w:r>
                  <w:proofErr w:type="spellEnd"/>
                  <w:r w:rsidRPr="00F16FAD">
                    <w:rPr>
                      <w:color w:val="000000" w:themeColor="text1"/>
                      <w:lang w:val="en-GB"/>
                    </w:rPr>
                    <w:t xml:space="preserve"> and any other broadband protocols.</w:t>
                  </w:r>
                </w:p>
              </w:tc>
            </w:tr>
          </w:tbl>
          <w:p w14:paraId="2E4E027E" w14:textId="77777777" w:rsidR="00F16FAD" w:rsidRPr="00F16FAD" w:rsidRDefault="00F16FAD" w:rsidP="00F16FAD">
            <w:pPr>
              <w:rPr>
                <w:lang w:val="en-GB"/>
              </w:rPr>
            </w:pPr>
          </w:p>
          <w:p w14:paraId="186F6484" w14:textId="5A927E0B" w:rsidR="00F16FAD" w:rsidRPr="009B484E" w:rsidRDefault="009B484E" w:rsidP="009B484E">
            <w:pPr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9B484E">
              <w:rPr>
                <w:b/>
                <w:bCs/>
                <w:color w:val="000000" w:themeColor="text1"/>
                <w:lang w:val="en-GB"/>
              </w:rPr>
              <w:t>A protocol is a set of rules</w:t>
            </w:r>
          </w:p>
          <w:p w14:paraId="4C06A4E1" w14:textId="01C25CD1" w:rsidR="00F16FAD" w:rsidRPr="00F16FAD" w:rsidRDefault="00F16FAD" w:rsidP="00F16FAD">
            <w:pPr>
              <w:rPr>
                <w:lang w:val="en-GB"/>
              </w:rPr>
            </w:pPr>
          </w:p>
        </w:tc>
      </w:tr>
      <w:tr w:rsidR="00513758" w:rsidRPr="00535B70" w14:paraId="3B70C4CF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D00C39D" w14:textId="77777777" w:rsidR="00F16FAD" w:rsidRDefault="00F16FAD" w:rsidP="00F16FAD">
            <w:pPr>
              <w:rPr>
                <w:lang w:val="en-GB"/>
              </w:rPr>
            </w:pPr>
            <w:r>
              <w:rPr>
                <w:lang w:val="en-GB"/>
              </w:rPr>
              <w:t>Client/server</w:t>
            </w:r>
          </w:p>
          <w:p w14:paraId="32929056" w14:textId="56D4C822" w:rsidR="00395619" w:rsidRPr="00535B70" w:rsidRDefault="00395619" w:rsidP="00151539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06119E54" w14:textId="3F0CDCFC" w:rsidR="00EC697E" w:rsidRPr="00535B70" w:rsidRDefault="00EC697E" w:rsidP="00D47C2D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6CF3C232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5E6DF584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00E9B4D4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89D9220" w14:textId="6FA21AFA" w:rsidR="00395619" w:rsidRPr="00535B70" w:rsidRDefault="00F16FAD" w:rsidP="00F16FAD">
            <w:pPr>
              <w:rPr>
                <w:lang w:val="en-GB"/>
              </w:rPr>
            </w:pPr>
            <w:r>
              <w:rPr>
                <w:lang w:val="en-GB"/>
              </w:rPr>
              <w:t>Communication Protocols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703B1CB4" w14:textId="6B86923A" w:rsidR="00EC697E" w:rsidRPr="00535B70" w:rsidRDefault="00EC697E" w:rsidP="00D47C2D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26C907A0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9363DB3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05AE755E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66B27171" w14:textId="544A0EC7" w:rsidR="00EC697E" w:rsidRDefault="00F16FAD" w:rsidP="00151539">
            <w:pPr>
              <w:rPr>
                <w:lang w:val="en-GB"/>
              </w:rPr>
            </w:pPr>
            <w:r>
              <w:rPr>
                <w:lang w:val="en-GB"/>
              </w:rPr>
              <w:t>Layer</w:t>
            </w:r>
          </w:p>
          <w:p w14:paraId="4FB07DF3" w14:textId="1BAA1348" w:rsidR="00395619" w:rsidRPr="00535B70" w:rsidRDefault="00395619" w:rsidP="00151539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20CAD05B" w14:textId="4D899A1A" w:rsidR="00EC697E" w:rsidRPr="00535B70" w:rsidRDefault="00EC697E" w:rsidP="00AF6AE1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1FA7F466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957BB05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7B04D672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1E4225E5" w14:textId="08F4D247" w:rsidR="00EC697E" w:rsidRPr="00535B70" w:rsidRDefault="009B484E" w:rsidP="00151539">
            <w:pPr>
              <w:rPr>
                <w:lang w:val="en-GB"/>
              </w:rPr>
            </w:pPr>
            <w:r>
              <w:rPr>
                <w:lang w:val="en-GB"/>
              </w:rPr>
              <w:t>http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nil"/>
              <w:right w:val="single" w:sz="24" w:space="0" w:color="147ABD" w:themeColor="accent1"/>
            </w:tcBorders>
          </w:tcPr>
          <w:p w14:paraId="10D93802" w14:textId="34287058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78465DEE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3E8E7AAB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039167FA" w14:textId="77777777" w:rsidTr="00151539">
        <w:trPr>
          <w:trHeight w:val="45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355859AF" w14:textId="4B7A3DA4" w:rsidR="00EC697E" w:rsidRPr="00535B70" w:rsidRDefault="009B484E" w:rsidP="00151539">
            <w:pPr>
              <w:rPr>
                <w:lang w:val="en-GB"/>
              </w:rPr>
            </w:pPr>
            <w:r>
              <w:rPr>
                <w:lang w:val="en-GB"/>
              </w:rPr>
              <w:t>https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03A3DBF0" w14:textId="264D5B21" w:rsidR="00EC697E" w:rsidRPr="00535B70" w:rsidRDefault="00EC697E" w:rsidP="003B022E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403937DE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6E210388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  <w:tr w:rsidR="00513758" w:rsidRPr="00535B70" w14:paraId="56F0166B" w14:textId="77777777" w:rsidTr="00697C3C">
        <w:trPr>
          <w:trHeight w:val="684"/>
        </w:trPr>
        <w:tc>
          <w:tcPr>
            <w:tcW w:w="1418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62390A70" w14:textId="1080ABB0" w:rsidR="00EC697E" w:rsidRPr="00535B70" w:rsidRDefault="009B484E" w:rsidP="00151539">
            <w:pPr>
              <w:rPr>
                <w:lang w:val="en-GB"/>
              </w:rPr>
            </w:pPr>
            <w:r>
              <w:rPr>
                <w:lang w:val="en-GB"/>
              </w:rPr>
              <w:t>TCP</w:t>
            </w:r>
          </w:p>
        </w:tc>
        <w:tc>
          <w:tcPr>
            <w:tcW w:w="3526" w:type="dxa"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7C4EA720" w14:textId="7B269A28" w:rsidR="00EC697E" w:rsidRPr="00535B70" w:rsidRDefault="00EC697E" w:rsidP="00B710A9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147ABD" w:themeColor="accent1"/>
              <w:right w:val="single" w:sz="24" w:space="0" w:color="147ABD" w:themeColor="accent1"/>
            </w:tcBorders>
          </w:tcPr>
          <w:p w14:paraId="706E7780" w14:textId="77777777" w:rsidR="00EC697E" w:rsidRPr="00535B70" w:rsidRDefault="00EC697E" w:rsidP="007D7436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>
              <w:top w:val="single" w:sz="24" w:space="0" w:color="147ABD" w:themeColor="accent1"/>
              <w:left w:val="single" w:sz="24" w:space="0" w:color="147ABD" w:themeColor="accent1"/>
              <w:bottom w:val="single" w:sz="24" w:space="0" w:color="147ABD" w:themeColor="accent1"/>
              <w:right w:val="single" w:sz="24" w:space="0" w:color="147ABD" w:themeColor="accent1"/>
            </w:tcBorders>
          </w:tcPr>
          <w:p w14:paraId="58EB5386" w14:textId="77777777" w:rsidR="00EC697E" w:rsidRDefault="00EC697E" w:rsidP="003B022E">
            <w:pPr>
              <w:pStyle w:val="Text1"/>
              <w:rPr>
                <w:lang w:val="en-GB"/>
              </w:rPr>
            </w:pPr>
          </w:p>
        </w:tc>
      </w:tr>
    </w:tbl>
    <w:p w14:paraId="4A7B37FE" w14:textId="75C07020" w:rsidR="002B698E" w:rsidRPr="00535B70" w:rsidRDefault="002B698E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tbl>
      <w:tblPr>
        <w:tblStyle w:val="TableGrid"/>
        <w:tblW w:w="5000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1"/>
        <w:gridCol w:w="3431"/>
        <w:gridCol w:w="283"/>
        <w:gridCol w:w="1482"/>
        <w:gridCol w:w="3417"/>
      </w:tblGrid>
      <w:tr w:rsidR="004D5042" w:rsidRPr="00535B70" w14:paraId="6A0B9954" w14:textId="77777777" w:rsidTr="007857FF">
        <w:trPr>
          <w:trHeight w:val="1134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shd w:val="clear" w:color="auto" w:fill="auto"/>
            <w:vAlign w:val="center"/>
          </w:tcPr>
          <w:p w14:paraId="09A97170" w14:textId="10F3D4BF" w:rsidR="004D5042" w:rsidRDefault="00C02BF2" w:rsidP="007A279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lastRenderedPageBreak/>
              <w:t>Date of revision 1</w:t>
            </w:r>
            <w:r w:rsidR="000C4BCA">
              <w:rPr>
                <w:lang w:val="en-GB"/>
              </w:rPr>
              <w:t>__________</w:t>
            </w:r>
          </w:p>
          <w:p w14:paraId="402A7799" w14:textId="0FDEFAE8" w:rsidR="00C02BF2" w:rsidRDefault="00C02BF2" w:rsidP="00C02BF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</w:t>
            </w:r>
            <w:r w:rsidR="000C4BCA">
              <w:rPr>
                <w:lang w:val="en-GB"/>
              </w:rPr>
              <w:t>__________</w:t>
            </w:r>
          </w:p>
          <w:p w14:paraId="25D2E090" w14:textId="1A56B50C" w:rsidR="00C02BF2" w:rsidRPr="00C02BF2" w:rsidRDefault="00C02BF2" w:rsidP="00C02BF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</w:t>
            </w:r>
            <w:r w:rsidR="000C4BCA">
              <w:rPr>
                <w:lang w:val="en-GB"/>
              </w:rPr>
              <w:t>__________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right w:val="single" w:sz="24" w:space="0" w:color="C54F42" w:themeColor="accent4"/>
            </w:tcBorders>
          </w:tcPr>
          <w:p w14:paraId="25FDB31B" w14:textId="7FE65750" w:rsidR="004D5042" w:rsidRPr="00535B70" w:rsidRDefault="004D5042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1CC66226" w14:textId="376E6D64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01B0007C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74B8A129" w14:textId="580F3CC2" w:rsidR="004D5042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="000C4BCA" w:rsidRPr="00535B70" w14:paraId="6DF7E06D" w14:textId="77777777" w:rsidTr="007857FF">
        <w:tc>
          <w:tcPr>
            <w:tcW w:w="1531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5A061A09" w14:textId="77777777" w:rsidR="000C4BCA" w:rsidRPr="00535B70" w:rsidRDefault="000C4BCA" w:rsidP="000C4BCA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1D116413" wp14:editId="3F38E6E6">
                      <wp:extent cx="723900" cy="723900"/>
                      <wp:effectExtent l="0" t="0" r="0" b="0"/>
                      <wp:docPr id="118" name="Group 118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13" name="Oval 11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6685E885" w14:textId="77777777" w:rsidR="000C4BCA" w:rsidRPr="001D49FA" w:rsidRDefault="000C4BCA" w:rsidP="00183D5B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116413" id="Group 118" o:spid="_x0000_s1026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">
                      <v:oval id="Oval 113" o:spid="_x0000_s1027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14:paraId="6685E885" w14:textId="77777777" w:rsidR="000C4BCA" w:rsidRPr="001D49FA" w:rsidRDefault="000C4BCA" w:rsidP="00183D5B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28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721A20A" w14:textId="5D66C9D4" w:rsidR="000C4BCA" w:rsidRPr="00535B70" w:rsidRDefault="000C4BCA" w:rsidP="000C4BCA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/>
            <w:tcBorders>
              <w:left w:val="single" w:sz="24" w:space="0" w:color="C54F42" w:themeColor="accent4"/>
              <w:right w:val="single" w:sz="24" w:space="0" w:color="C54F42" w:themeColor="accent4"/>
            </w:tcBorders>
          </w:tcPr>
          <w:p w14:paraId="20521A26" w14:textId="77777777" w:rsidR="000C4BCA" w:rsidRPr="00535B70" w:rsidRDefault="000C4BCA" w:rsidP="000C4BCA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08C1E658" w14:textId="668C6C70" w:rsidR="000C4BCA" w:rsidRPr="00535B70" w:rsidRDefault="000C4BCA" w:rsidP="000C4BCA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04FECFAA" wp14:editId="3E715286">
                      <wp:extent cx="723900" cy="723900"/>
                      <wp:effectExtent l="0" t="0" r="0" b="0"/>
                      <wp:docPr id="125" name="Group 125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4ADC74C0" w14:textId="77777777" w:rsidR="000C4BCA" w:rsidRPr="001D49FA" w:rsidRDefault="000C4BCA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FECFAA" id="Group 125" o:spid="_x0000_s1029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FVWw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">
                      <v:oval id="Oval 126" o:spid="_x0000_s1030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" fillcolor="#c54f42 [3207]" stroked="f" strokeweight="2.5pt">
                        <v:stroke miterlimit="4" joinstyle="miter"/>
                        <v:textbox inset="0,0,0,3pt">
                          <w:txbxContent>
                            <w:p w14:paraId="4ADC74C0" w14:textId="77777777" w:rsidR="000C4BCA" w:rsidRPr="001D49FA" w:rsidRDefault="000C4BCA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1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14:paraId="11AE7CD6" w14:textId="48072627" w:rsidR="000C4BCA" w:rsidRPr="00535B70" w:rsidRDefault="000C4BCA" w:rsidP="000C4BCA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="000C4BCA" w:rsidRPr="00535B70" w14:paraId="68100E49" w14:textId="77777777" w:rsidTr="007857FF">
        <w:tc>
          <w:tcPr>
            <w:tcW w:w="4962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62F4B731" w14:textId="3ADBD556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6B327596" wp14:editId="56972BC7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BA60D3" w14:textId="741DEB61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5D34290C" w14:textId="09F448E4" w:rsidR="000C4BCA" w:rsidRDefault="000C4BCA" w:rsidP="000C4BCA">
            <w:pPr>
              <w:rPr>
                <w:lang w:val="en-GB"/>
              </w:rPr>
            </w:pPr>
          </w:p>
          <w:p w14:paraId="671DE8D7" w14:textId="727898D0" w:rsidR="000C4BCA" w:rsidRDefault="000C4BCA" w:rsidP="000C4BCA">
            <w:pPr>
              <w:rPr>
                <w:lang w:val="en-GB"/>
              </w:rPr>
            </w:pPr>
          </w:p>
          <w:p w14:paraId="53544319" w14:textId="612E65F0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1" behindDoc="1" locked="0" layoutInCell="1" allowOverlap="1" wp14:anchorId="778E2D65" wp14:editId="0AF75D38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9F098B" w14:textId="04B49193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0AE59FC8" w14:textId="77777777" w:rsidR="000C4BCA" w:rsidRDefault="000C4BCA" w:rsidP="000C4BCA">
            <w:pPr>
              <w:rPr>
                <w:lang w:val="en-GB"/>
              </w:rPr>
            </w:pPr>
          </w:p>
          <w:p w14:paraId="04FDDA92" w14:textId="0226C38B" w:rsidR="000C4BCA" w:rsidRDefault="000C4BCA" w:rsidP="000C4BCA">
            <w:pPr>
              <w:rPr>
                <w:lang w:val="en-GB"/>
              </w:rPr>
            </w:pPr>
          </w:p>
          <w:p w14:paraId="139CEB1F" w14:textId="60BC400F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2" behindDoc="1" locked="0" layoutInCell="1" allowOverlap="1" wp14:anchorId="7D2AF645" wp14:editId="4528DAB2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F4B378" w14:textId="4C8EA7AE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14:paraId="60A5B948" w14:textId="04DA48F9" w:rsidR="000C4BCA" w:rsidRPr="00535B70" w:rsidRDefault="000C4BCA" w:rsidP="000C4BCA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50C1FA13" w14:textId="77777777" w:rsidR="000C4BCA" w:rsidRPr="00535B70" w:rsidRDefault="000C4BCA" w:rsidP="000C4BCA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left w:w="115" w:type="dxa"/>
              <w:bottom w:w="432" w:type="dxa"/>
              <w:right w:w="115" w:type="dxa"/>
            </w:tcMar>
          </w:tcPr>
          <w:p w14:paraId="18C3C638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3" behindDoc="1" locked="0" layoutInCell="1" allowOverlap="1" wp14:anchorId="265330E2" wp14:editId="60872099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980599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481B7B59" w14:textId="77777777" w:rsidR="000C4BCA" w:rsidRDefault="000C4BCA" w:rsidP="000C4BCA">
            <w:pPr>
              <w:rPr>
                <w:lang w:val="en-GB"/>
              </w:rPr>
            </w:pPr>
          </w:p>
          <w:p w14:paraId="6157EB15" w14:textId="77777777" w:rsidR="000C4BCA" w:rsidRDefault="000C4BCA" w:rsidP="000C4BCA">
            <w:pPr>
              <w:rPr>
                <w:lang w:val="en-GB"/>
              </w:rPr>
            </w:pPr>
          </w:p>
          <w:p w14:paraId="04E27819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4" behindDoc="1" locked="0" layoutInCell="1" allowOverlap="1" wp14:anchorId="3AFA66E6" wp14:editId="334A4CD0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260708" w14:textId="45A45CC8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70E8C7B2" w14:textId="77777777" w:rsidR="000C4BCA" w:rsidRDefault="000C4BCA" w:rsidP="000C4BCA">
            <w:pPr>
              <w:rPr>
                <w:lang w:val="en-GB"/>
              </w:rPr>
            </w:pPr>
          </w:p>
          <w:p w14:paraId="2D41F95E" w14:textId="77777777" w:rsidR="000C4BCA" w:rsidRDefault="000C4BCA" w:rsidP="000C4BCA">
            <w:pPr>
              <w:rPr>
                <w:lang w:val="en-GB"/>
              </w:rPr>
            </w:pPr>
          </w:p>
          <w:p w14:paraId="57084ECF" w14:textId="77777777" w:rsidR="000C4BCA" w:rsidRDefault="000C4BCA" w:rsidP="000C4BCA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5" behindDoc="1" locked="0" layoutInCell="1" allowOverlap="1" wp14:anchorId="44719770" wp14:editId="54CB6F4A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833EE2" w14:textId="009B6B40" w:rsidR="000C4BCA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</w:tc>
      </w:tr>
      <w:tr w:rsidR="002D7E3E" w:rsidRPr="00535B70" w14:paraId="758BC8C4" w14:textId="77777777" w:rsidTr="007857FF">
        <w:trPr>
          <w:trHeight w:val="170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14:paraId="7D87ACCB" w14:textId="77777777" w:rsidR="002D7E3E" w:rsidRDefault="002D7E3E" w:rsidP="00270788">
            <w:pPr>
              <w:rPr>
                <w:lang w:val="en-GB"/>
              </w:rPr>
            </w:pPr>
          </w:p>
          <w:p w14:paraId="63704C6B" w14:textId="77777777" w:rsidR="00C02BF2" w:rsidRDefault="00C02BF2" w:rsidP="00270788">
            <w:pPr>
              <w:rPr>
                <w:lang w:val="en-GB"/>
              </w:rPr>
            </w:pPr>
          </w:p>
          <w:p w14:paraId="00F788BD" w14:textId="77777777" w:rsidR="00C02BF2" w:rsidRDefault="00C02BF2" w:rsidP="00270788">
            <w:pPr>
              <w:rPr>
                <w:lang w:val="en-GB"/>
              </w:rPr>
            </w:pPr>
          </w:p>
          <w:p w14:paraId="4B00EA79" w14:textId="7141B632" w:rsidR="00395619" w:rsidRPr="00535B70" w:rsidRDefault="00395619" w:rsidP="00270788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D3009A2" w14:textId="77777777" w:rsidR="002D7E3E" w:rsidRPr="00535B70" w:rsidRDefault="002D7E3E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nil"/>
              <w:bottom w:val="single" w:sz="24" w:space="0" w:color="C54F42" w:themeColor="accent4"/>
              <w:right w:val="nil"/>
            </w:tcBorders>
          </w:tcPr>
          <w:p w14:paraId="36EE7859" w14:textId="77777777" w:rsidR="002D7E3E" w:rsidRPr="00535B70" w:rsidRDefault="002D7E3E" w:rsidP="00270788">
            <w:pPr>
              <w:rPr>
                <w:lang w:val="en-GB"/>
              </w:rPr>
            </w:pPr>
          </w:p>
        </w:tc>
      </w:tr>
      <w:tr w:rsidR="00A803FC" w:rsidRPr="00535B70" w14:paraId="00C375BC" w14:textId="77777777" w:rsidTr="007857FF">
        <w:trPr>
          <w:trHeight w:val="1134"/>
        </w:trPr>
        <w:tc>
          <w:tcPr>
            <w:tcW w:w="4962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4C0ACF3A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55BCBFA2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7CF6C5D2" w14:textId="45108258" w:rsidR="00A803FC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  <w:tc>
          <w:tcPr>
            <w:tcW w:w="283" w:type="dxa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14:paraId="220FFD81" w14:textId="77777777" w:rsidR="00A803FC" w:rsidRPr="00535B70" w:rsidRDefault="00A803FC" w:rsidP="00270788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sz="24" w:space="0" w:color="C54F42" w:themeColor="accent4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vAlign w:val="center"/>
          </w:tcPr>
          <w:p w14:paraId="53E60F53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14:paraId="3BE6B739" w14:textId="77777777" w:rsidR="000C4BCA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14:paraId="21562483" w14:textId="1D0FD7E8" w:rsidR="00A803FC" w:rsidRPr="00535B70" w:rsidRDefault="000C4BCA" w:rsidP="000C4BC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="00151539" w:rsidRPr="00535B70" w14:paraId="5F69E408" w14:textId="77777777" w:rsidTr="007857FF">
        <w:tc>
          <w:tcPr>
            <w:tcW w:w="1531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65884CFD" w14:textId="0D38E1A3" w:rsidR="00151539" w:rsidRPr="00535B70" w:rsidRDefault="00151539" w:rsidP="00151539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5A34D898" wp14:editId="386629C4">
                      <wp:extent cx="723900" cy="723900"/>
                      <wp:effectExtent l="0" t="0" r="0" b="0"/>
                      <wp:docPr id="7" name="Group 7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13004A8E" w14:textId="77777777" w:rsidR="00151539" w:rsidRPr="001D49FA" w:rsidRDefault="00151539" w:rsidP="00183D5B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4D898" id="Group 7" o:spid="_x0000_s1032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">
                      <v:oval id="Oval 8" o:spid="_x0000_s1033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" fillcolor="#c54f42 [3207]" stroked="f" strokeweight="2.5pt">
                        <v:stroke miterlimit="4" joinstyle="miter"/>
                        <v:textbox inset="0,0,0,3pt">
                          <w:txbxContent>
                            <w:p w14:paraId="13004A8E" w14:textId="77777777" w:rsidR="00151539" w:rsidRPr="001D49FA" w:rsidRDefault="00151539" w:rsidP="00183D5B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4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FE7FBF" w14:textId="75AC7766" w:rsidR="00151539" w:rsidRPr="00535B70" w:rsidRDefault="00151539" w:rsidP="00151539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</w:tcPr>
          <w:p w14:paraId="16778EAB" w14:textId="7BF1AED9" w:rsidR="00151539" w:rsidRPr="00535B70" w:rsidRDefault="00151539" w:rsidP="00151539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24" w:space="0" w:color="C54F42" w:themeColor="accent4"/>
              <w:left w:val="single" w:sz="24" w:space="0" w:color="C54F42" w:themeColor="accent4"/>
              <w:bottom w:val="nil"/>
              <w:right w:val="nil"/>
            </w:tcBorders>
          </w:tcPr>
          <w:p w14:paraId="03A8E627" w14:textId="77777777" w:rsidR="00151539" w:rsidRPr="00535B70" w:rsidRDefault="00151539" w:rsidP="00151539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6779A7AA" wp14:editId="41220F28">
                      <wp:extent cx="723900" cy="723900"/>
                      <wp:effectExtent l="0" t="0" r="0" b="0"/>
                      <wp:docPr id="131" name="Group 131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32" name="Oval 13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1EAE1A9A" w14:textId="77777777" w:rsidR="00151539" w:rsidRPr="001D49FA" w:rsidRDefault="00151539" w:rsidP="001D49FA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79A7AA" id="Group 131" o:spid="_x0000_s1035" alt="question mark icons" style="width:57pt;height:57pt;mso-position-horizontal-relative:char;mso-position-vertical-relative:line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EHWQ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">
                      <v:oval id="Oval 132" o:spid="_x0000_s1036" style="position:absolute;width:723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" fillcolor="#c54f42 [3207]" stroked="f" strokeweight="2.5pt">
                        <v:stroke miterlimit="4" joinstyle="miter"/>
                        <v:textbox inset="0,0,0,3pt">
                          <w:txbxContent>
                            <w:p w14:paraId="1EAE1A9A" w14:textId="77777777" w:rsidR="00151539" w:rsidRPr="001D49FA" w:rsidRDefault="00151539" w:rsidP="001D49FA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o:spid="_x0000_s1037" style="position:absolute;left:1143;top:2032;width:5027;height:3175;visibility:visible;mso-wrap-style:square;v-text-anchor:middle" coordsize="214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fillcolor="white [3212]" stroked="f" strokeweight="1pt">
                        <v:stroke miterlimit="4" joinstyle="miter"/>
                        <v:path arrowok="t" o:extrusionok="f" o:connecttype="custom" o:connectlocs="251397,158750;251397,158750;251397,158750;251397,158750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sz="24" w:space="0" w:color="C54F42" w:themeColor="accent4"/>
              <w:left w:val="nil"/>
              <w:bottom w:val="nil"/>
              <w:right w:val="single" w:sz="24" w:space="0" w:color="C54F42" w:themeColor="accent4"/>
            </w:tcBorders>
          </w:tcPr>
          <w:p w14:paraId="01922A35" w14:textId="247E1782" w:rsidR="00151539" w:rsidRPr="00535B70" w:rsidRDefault="00151539" w:rsidP="00151539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="00151539" w:rsidRPr="00535B70" w14:paraId="51A08109" w14:textId="77777777" w:rsidTr="00151539">
        <w:trPr>
          <w:trHeight w:val="251"/>
        </w:trPr>
        <w:tc>
          <w:tcPr>
            <w:tcW w:w="4962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425D2948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6" behindDoc="1" locked="0" layoutInCell="1" allowOverlap="1" wp14:anchorId="27626451" wp14:editId="04AF5132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058A46" w14:textId="77777777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6E964E1C" w14:textId="77777777" w:rsidR="00151539" w:rsidRDefault="00151539" w:rsidP="00151539">
            <w:pPr>
              <w:rPr>
                <w:lang w:val="en-GB"/>
              </w:rPr>
            </w:pPr>
          </w:p>
          <w:p w14:paraId="173F683C" w14:textId="77777777" w:rsidR="00151539" w:rsidRDefault="00151539" w:rsidP="00151539">
            <w:pPr>
              <w:rPr>
                <w:lang w:val="en-GB"/>
              </w:rPr>
            </w:pPr>
          </w:p>
          <w:p w14:paraId="768E742D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7" behindDoc="1" locked="0" layoutInCell="1" allowOverlap="1" wp14:anchorId="54CA8F81" wp14:editId="1B2C3A7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95885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0BCCE5" w14:textId="4DBC7C52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29C0526C" w14:textId="77777777" w:rsidR="00151539" w:rsidRDefault="00151539" w:rsidP="00151539">
            <w:pPr>
              <w:rPr>
                <w:lang w:val="en-GB"/>
              </w:rPr>
            </w:pPr>
          </w:p>
          <w:p w14:paraId="5226BBEB" w14:textId="77777777" w:rsidR="00151539" w:rsidRDefault="00151539" w:rsidP="00151539">
            <w:pPr>
              <w:rPr>
                <w:lang w:val="en-GB"/>
              </w:rPr>
            </w:pPr>
          </w:p>
          <w:p w14:paraId="33041989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8" behindDoc="1" locked="0" layoutInCell="1" allowOverlap="1" wp14:anchorId="0CD6A1BB" wp14:editId="228D9D1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79375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547D94" w14:textId="64F06EEA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14:paraId="63FEC212" w14:textId="77777777" w:rsidR="00151539" w:rsidRPr="00535B70" w:rsidRDefault="00151539" w:rsidP="00151539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sz="24" w:space="0" w:color="C54F42" w:themeColor="accent4"/>
              <w:bottom w:val="nil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3F680E8C" w14:textId="77777777" w:rsidR="00151539" w:rsidRPr="00535B70" w:rsidRDefault="00151539" w:rsidP="00151539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sz="24" w:space="0" w:color="C54F42" w:themeColor="accent4"/>
              <w:bottom w:val="single" w:sz="24" w:space="0" w:color="C54F42" w:themeColor="accent4"/>
              <w:right w:val="single" w:sz="24" w:space="0" w:color="C54F42" w:themeColor="accent4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14:paraId="01E6CB8D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9" behindDoc="1" locked="0" layoutInCell="1" allowOverlap="1" wp14:anchorId="0F6DBA32" wp14:editId="7F8CCF40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1BA2FD" w14:textId="77777777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14:paraId="55487151" w14:textId="77777777" w:rsidR="00151539" w:rsidRDefault="00151539" w:rsidP="00151539">
            <w:pPr>
              <w:rPr>
                <w:lang w:val="en-GB"/>
              </w:rPr>
            </w:pPr>
          </w:p>
          <w:p w14:paraId="5730241D" w14:textId="77777777" w:rsidR="00151539" w:rsidRDefault="00151539" w:rsidP="00151539">
            <w:pPr>
              <w:rPr>
                <w:lang w:val="en-GB"/>
              </w:rPr>
            </w:pPr>
          </w:p>
          <w:p w14:paraId="6CE657C1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50" behindDoc="1" locked="0" layoutInCell="1" allowOverlap="1" wp14:anchorId="57F7C834" wp14:editId="57C859C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C1848B" w14:textId="6F3ED49E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14:paraId="2A06A509" w14:textId="77777777" w:rsidR="00151539" w:rsidRDefault="00151539" w:rsidP="00151539">
            <w:pPr>
              <w:rPr>
                <w:lang w:val="en-GB"/>
              </w:rPr>
            </w:pPr>
          </w:p>
          <w:p w14:paraId="5BF60A42" w14:textId="77777777" w:rsidR="00151539" w:rsidRDefault="00151539" w:rsidP="00151539">
            <w:pPr>
              <w:rPr>
                <w:lang w:val="en-GB"/>
              </w:rPr>
            </w:pPr>
          </w:p>
          <w:p w14:paraId="08F46477" w14:textId="77777777" w:rsidR="00151539" w:rsidRDefault="00151539" w:rsidP="00151539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51" behindDoc="1" locked="0" layoutInCell="1" allowOverlap="1" wp14:anchorId="3C289D1A" wp14:editId="7D1FD3AC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BEDE95" w14:textId="4F173D0A" w:rsidR="00151539" w:rsidRDefault="00151539" w:rsidP="00151539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14:paraId="015FC1F5" w14:textId="77777777" w:rsidR="00151539" w:rsidRPr="00535B70" w:rsidRDefault="00151539" w:rsidP="00151539">
            <w:pPr>
              <w:rPr>
                <w:lang w:val="en-GB"/>
              </w:rPr>
            </w:pPr>
          </w:p>
        </w:tc>
      </w:tr>
    </w:tbl>
    <w:p w14:paraId="1583167B" w14:textId="741D9A80" w:rsidR="002D7E3E" w:rsidRPr="00535B70" w:rsidRDefault="002D7E3E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5EEF1EFD" w14:textId="77777777" w:rsidR="00A75A88" w:rsidRDefault="00A75A88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p w14:paraId="49DB656A" w14:textId="5FA1BC8B" w:rsidR="003354CF" w:rsidRDefault="00D414B6" w:rsidP="003E60A1">
      <w:pPr>
        <w:rPr>
          <w:rFonts w:ascii="Rockwell" w:hAnsi="Rockwell" w:cs="Tahoma"/>
          <w:b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2D78491" wp14:editId="008B80DE">
            <wp:extent cx="2533178" cy="1413803"/>
            <wp:effectExtent l="0" t="0" r="635" b="0"/>
            <wp:docPr id="16" name="Picture 16" descr="Client-Server Model | A Guide to Client-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ent-Server Model | A Guide to Client-Server Archite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04" cy="141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2DD3" w14:textId="707916A5" w:rsidR="003354CF" w:rsidRPr="00535B70" w:rsidRDefault="003354CF" w:rsidP="003E60A1">
      <w:pPr>
        <w:rPr>
          <w:rFonts w:ascii="Rockwell" w:hAnsi="Rockwell" w:cs="Tahoma"/>
          <w:b/>
          <w:sz w:val="24"/>
          <w:szCs w:val="24"/>
          <w:lang w:val="en-GB"/>
        </w:rPr>
      </w:pPr>
    </w:p>
    <w:sectPr w:rsidR="003354CF" w:rsidRPr="00535B70" w:rsidSect="001E04FB">
      <w:pgSz w:w="11906" w:h="16838" w:code="9"/>
      <w:pgMar w:top="1021" w:right="851" w:bottom="102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738D" w14:textId="77777777" w:rsidR="0017323D" w:rsidRDefault="0017323D" w:rsidP="00DC5D31">
      <w:r>
        <w:separator/>
      </w:r>
    </w:p>
  </w:endnote>
  <w:endnote w:type="continuationSeparator" w:id="0">
    <w:p w14:paraId="0A3F394E" w14:textId="77777777" w:rsidR="0017323D" w:rsidRDefault="0017323D" w:rsidP="00DC5D31">
      <w:r>
        <w:continuationSeparator/>
      </w:r>
    </w:p>
  </w:endnote>
  <w:endnote w:type="continuationNotice" w:id="1">
    <w:p w14:paraId="50E01BD4" w14:textId="77777777" w:rsidR="0017323D" w:rsidRDefault="001732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2D1E" w14:textId="77777777" w:rsidR="0017323D" w:rsidRDefault="0017323D" w:rsidP="00DC5D31">
      <w:r>
        <w:separator/>
      </w:r>
    </w:p>
  </w:footnote>
  <w:footnote w:type="continuationSeparator" w:id="0">
    <w:p w14:paraId="107D2EF3" w14:textId="77777777" w:rsidR="0017323D" w:rsidRDefault="0017323D" w:rsidP="00DC5D31">
      <w:r>
        <w:continuationSeparator/>
      </w:r>
    </w:p>
  </w:footnote>
  <w:footnote w:type="continuationNotice" w:id="1">
    <w:p w14:paraId="78EF9DDB" w14:textId="77777777" w:rsidR="0017323D" w:rsidRDefault="001732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4556D"/>
    <w:multiLevelType w:val="hybridMultilevel"/>
    <w:tmpl w:val="B3A417E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A7869"/>
    <w:multiLevelType w:val="hybridMultilevel"/>
    <w:tmpl w:val="58F40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E6316"/>
    <w:multiLevelType w:val="hybridMultilevel"/>
    <w:tmpl w:val="2D568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43E09"/>
    <w:multiLevelType w:val="hybridMultilevel"/>
    <w:tmpl w:val="45D43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13430">
    <w:abstractNumId w:val="11"/>
  </w:num>
  <w:num w:numId="2" w16cid:durableId="1746220335">
    <w:abstractNumId w:val="0"/>
  </w:num>
  <w:num w:numId="3" w16cid:durableId="1190800168">
    <w:abstractNumId w:val="17"/>
  </w:num>
  <w:num w:numId="4" w16cid:durableId="170068286">
    <w:abstractNumId w:val="12"/>
  </w:num>
  <w:num w:numId="5" w16cid:durableId="652640129">
    <w:abstractNumId w:val="18"/>
  </w:num>
  <w:num w:numId="6" w16cid:durableId="2054887491">
    <w:abstractNumId w:val="19"/>
  </w:num>
  <w:num w:numId="7" w16cid:durableId="570119658">
    <w:abstractNumId w:val="1"/>
  </w:num>
  <w:num w:numId="8" w16cid:durableId="1154683931">
    <w:abstractNumId w:val="2"/>
  </w:num>
  <w:num w:numId="9" w16cid:durableId="47654564">
    <w:abstractNumId w:val="3"/>
  </w:num>
  <w:num w:numId="10" w16cid:durableId="579872436">
    <w:abstractNumId w:val="4"/>
  </w:num>
  <w:num w:numId="11" w16cid:durableId="1871870663">
    <w:abstractNumId w:val="9"/>
  </w:num>
  <w:num w:numId="12" w16cid:durableId="387383667">
    <w:abstractNumId w:val="5"/>
  </w:num>
  <w:num w:numId="13" w16cid:durableId="641352035">
    <w:abstractNumId w:val="6"/>
  </w:num>
  <w:num w:numId="14" w16cid:durableId="222526281">
    <w:abstractNumId w:val="7"/>
  </w:num>
  <w:num w:numId="15" w16cid:durableId="1397165060">
    <w:abstractNumId w:val="8"/>
  </w:num>
  <w:num w:numId="16" w16cid:durableId="1491404626">
    <w:abstractNumId w:val="10"/>
  </w:num>
  <w:num w:numId="17" w16cid:durableId="960651244">
    <w:abstractNumId w:val="16"/>
  </w:num>
  <w:num w:numId="18" w16cid:durableId="46802454">
    <w:abstractNumId w:val="15"/>
  </w:num>
  <w:num w:numId="19" w16cid:durableId="496380305">
    <w:abstractNumId w:val="20"/>
  </w:num>
  <w:num w:numId="20" w16cid:durableId="1858427274">
    <w:abstractNumId w:val="13"/>
  </w:num>
  <w:num w:numId="21" w16cid:durableId="3042836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FD"/>
    <w:rsid w:val="00002046"/>
    <w:rsid w:val="00012E8B"/>
    <w:rsid w:val="00032177"/>
    <w:rsid w:val="0004180B"/>
    <w:rsid w:val="000437B4"/>
    <w:rsid w:val="0004580A"/>
    <w:rsid w:val="00054B19"/>
    <w:rsid w:val="00055466"/>
    <w:rsid w:val="00064EB2"/>
    <w:rsid w:val="00076B55"/>
    <w:rsid w:val="00077DE4"/>
    <w:rsid w:val="0008715A"/>
    <w:rsid w:val="000B3E71"/>
    <w:rsid w:val="000B6023"/>
    <w:rsid w:val="000C2F42"/>
    <w:rsid w:val="000C4BCA"/>
    <w:rsid w:val="000D0C2D"/>
    <w:rsid w:val="000D2C22"/>
    <w:rsid w:val="000D5CE2"/>
    <w:rsid w:val="000F23C5"/>
    <w:rsid w:val="000F44BA"/>
    <w:rsid w:val="00115B37"/>
    <w:rsid w:val="001169E9"/>
    <w:rsid w:val="00134945"/>
    <w:rsid w:val="001359FD"/>
    <w:rsid w:val="00151539"/>
    <w:rsid w:val="00171F76"/>
    <w:rsid w:val="0017323D"/>
    <w:rsid w:val="001746C9"/>
    <w:rsid w:val="00176D4D"/>
    <w:rsid w:val="00183D5B"/>
    <w:rsid w:val="00192544"/>
    <w:rsid w:val="001A3462"/>
    <w:rsid w:val="001A4314"/>
    <w:rsid w:val="001C25F7"/>
    <w:rsid w:val="001D49FA"/>
    <w:rsid w:val="001D4DC4"/>
    <w:rsid w:val="001E04FB"/>
    <w:rsid w:val="001F2455"/>
    <w:rsid w:val="002006AD"/>
    <w:rsid w:val="002009F4"/>
    <w:rsid w:val="0022010B"/>
    <w:rsid w:val="00222CA7"/>
    <w:rsid w:val="00244290"/>
    <w:rsid w:val="00245AA2"/>
    <w:rsid w:val="00253C92"/>
    <w:rsid w:val="00257B8F"/>
    <w:rsid w:val="0026278F"/>
    <w:rsid w:val="00263FC5"/>
    <w:rsid w:val="00270788"/>
    <w:rsid w:val="00275110"/>
    <w:rsid w:val="0029356E"/>
    <w:rsid w:val="002B1B3D"/>
    <w:rsid w:val="002B2575"/>
    <w:rsid w:val="002B698E"/>
    <w:rsid w:val="002B6B50"/>
    <w:rsid w:val="002C2A9B"/>
    <w:rsid w:val="002D03A2"/>
    <w:rsid w:val="002D7E3E"/>
    <w:rsid w:val="002E1136"/>
    <w:rsid w:val="002F115A"/>
    <w:rsid w:val="002F58C4"/>
    <w:rsid w:val="002F7298"/>
    <w:rsid w:val="00312B88"/>
    <w:rsid w:val="00322094"/>
    <w:rsid w:val="003234D9"/>
    <w:rsid w:val="00325947"/>
    <w:rsid w:val="00327099"/>
    <w:rsid w:val="00333781"/>
    <w:rsid w:val="003354CF"/>
    <w:rsid w:val="0033580C"/>
    <w:rsid w:val="003418C4"/>
    <w:rsid w:val="00352EAA"/>
    <w:rsid w:val="00354439"/>
    <w:rsid w:val="00367635"/>
    <w:rsid w:val="00395619"/>
    <w:rsid w:val="003B022E"/>
    <w:rsid w:val="003B7552"/>
    <w:rsid w:val="003C11ED"/>
    <w:rsid w:val="003C602C"/>
    <w:rsid w:val="003C6F53"/>
    <w:rsid w:val="003D3BE9"/>
    <w:rsid w:val="003E60A1"/>
    <w:rsid w:val="003E63CF"/>
    <w:rsid w:val="003F59A9"/>
    <w:rsid w:val="00406B4D"/>
    <w:rsid w:val="00411E6E"/>
    <w:rsid w:val="00414ABE"/>
    <w:rsid w:val="00415899"/>
    <w:rsid w:val="004160D5"/>
    <w:rsid w:val="00425288"/>
    <w:rsid w:val="0042603F"/>
    <w:rsid w:val="004269E1"/>
    <w:rsid w:val="004663BA"/>
    <w:rsid w:val="004706AB"/>
    <w:rsid w:val="00485F23"/>
    <w:rsid w:val="00493FC8"/>
    <w:rsid w:val="004945E2"/>
    <w:rsid w:val="00494727"/>
    <w:rsid w:val="004A6932"/>
    <w:rsid w:val="004B123B"/>
    <w:rsid w:val="004B5866"/>
    <w:rsid w:val="004C796F"/>
    <w:rsid w:val="004D3A44"/>
    <w:rsid w:val="004D5042"/>
    <w:rsid w:val="004E3939"/>
    <w:rsid w:val="004F1609"/>
    <w:rsid w:val="00502B12"/>
    <w:rsid w:val="00513758"/>
    <w:rsid w:val="00517FAC"/>
    <w:rsid w:val="005260B0"/>
    <w:rsid w:val="00527480"/>
    <w:rsid w:val="00535B70"/>
    <w:rsid w:val="005370AB"/>
    <w:rsid w:val="00547D29"/>
    <w:rsid w:val="005618A8"/>
    <w:rsid w:val="005640E4"/>
    <w:rsid w:val="005755E1"/>
    <w:rsid w:val="005A24CB"/>
    <w:rsid w:val="005A5BF1"/>
    <w:rsid w:val="005B6E38"/>
    <w:rsid w:val="005F154E"/>
    <w:rsid w:val="005F4BD5"/>
    <w:rsid w:val="00600A47"/>
    <w:rsid w:val="006115D1"/>
    <w:rsid w:val="006116C8"/>
    <w:rsid w:val="00690CE9"/>
    <w:rsid w:val="00697C3C"/>
    <w:rsid w:val="006B09FF"/>
    <w:rsid w:val="006B248A"/>
    <w:rsid w:val="006B4992"/>
    <w:rsid w:val="006B5485"/>
    <w:rsid w:val="006B77A3"/>
    <w:rsid w:val="006C3317"/>
    <w:rsid w:val="006E2F70"/>
    <w:rsid w:val="006E3C43"/>
    <w:rsid w:val="006F220A"/>
    <w:rsid w:val="006F44EB"/>
    <w:rsid w:val="00706C7C"/>
    <w:rsid w:val="00713D96"/>
    <w:rsid w:val="00714979"/>
    <w:rsid w:val="00716614"/>
    <w:rsid w:val="00721E9B"/>
    <w:rsid w:val="00753C0E"/>
    <w:rsid w:val="00754E22"/>
    <w:rsid w:val="00761D56"/>
    <w:rsid w:val="00770EC7"/>
    <w:rsid w:val="00774201"/>
    <w:rsid w:val="007857FF"/>
    <w:rsid w:val="00787076"/>
    <w:rsid w:val="0079681F"/>
    <w:rsid w:val="007A2036"/>
    <w:rsid w:val="007A279A"/>
    <w:rsid w:val="007A6EE0"/>
    <w:rsid w:val="007B068A"/>
    <w:rsid w:val="007B5777"/>
    <w:rsid w:val="007C2351"/>
    <w:rsid w:val="007D2907"/>
    <w:rsid w:val="007D7436"/>
    <w:rsid w:val="007E1C93"/>
    <w:rsid w:val="007E7CE5"/>
    <w:rsid w:val="007F68EC"/>
    <w:rsid w:val="008030FA"/>
    <w:rsid w:val="008121DA"/>
    <w:rsid w:val="00821D18"/>
    <w:rsid w:val="008351AF"/>
    <w:rsid w:val="00841324"/>
    <w:rsid w:val="008424EB"/>
    <w:rsid w:val="0084737E"/>
    <w:rsid w:val="00862848"/>
    <w:rsid w:val="008728D6"/>
    <w:rsid w:val="008911EC"/>
    <w:rsid w:val="008978EB"/>
    <w:rsid w:val="00897DFD"/>
    <w:rsid w:val="008A6C52"/>
    <w:rsid w:val="008B52A0"/>
    <w:rsid w:val="008D07CF"/>
    <w:rsid w:val="008D3485"/>
    <w:rsid w:val="008F1BF1"/>
    <w:rsid w:val="00912F91"/>
    <w:rsid w:val="00925CF7"/>
    <w:rsid w:val="00937BCC"/>
    <w:rsid w:val="00940466"/>
    <w:rsid w:val="00946F7C"/>
    <w:rsid w:val="00954130"/>
    <w:rsid w:val="009575DF"/>
    <w:rsid w:val="00965032"/>
    <w:rsid w:val="00993540"/>
    <w:rsid w:val="0099456F"/>
    <w:rsid w:val="00995416"/>
    <w:rsid w:val="009A12CB"/>
    <w:rsid w:val="009B0999"/>
    <w:rsid w:val="009B484E"/>
    <w:rsid w:val="009B502A"/>
    <w:rsid w:val="009B61C4"/>
    <w:rsid w:val="009D044D"/>
    <w:rsid w:val="009D207E"/>
    <w:rsid w:val="009E420E"/>
    <w:rsid w:val="00A05B52"/>
    <w:rsid w:val="00A21DCD"/>
    <w:rsid w:val="00A3475B"/>
    <w:rsid w:val="00A36C74"/>
    <w:rsid w:val="00A50F5F"/>
    <w:rsid w:val="00A51534"/>
    <w:rsid w:val="00A55C79"/>
    <w:rsid w:val="00A6062E"/>
    <w:rsid w:val="00A64A0F"/>
    <w:rsid w:val="00A75A88"/>
    <w:rsid w:val="00A803FC"/>
    <w:rsid w:val="00AB2015"/>
    <w:rsid w:val="00AD5B55"/>
    <w:rsid w:val="00AD6F96"/>
    <w:rsid w:val="00AD6FD4"/>
    <w:rsid w:val="00AE5EF3"/>
    <w:rsid w:val="00AE7331"/>
    <w:rsid w:val="00AF1373"/>
    <w:rsid w:val="00AF5D9B"/>
    <w:rsid w:val="00AF6AE1"/>
    <w:rsid w:val="00B00740"/>
    <w:rsid w:val="00B14394"/>
    <w:rsid w:val="00B1511A"/>
    <w:rsid w:val="00B26E49"/>
    <w:rsid w:val="00B51507"/>
    <w:rsid w:val="00B56680"/>
    <w:rsid w:val="00B56B6A"/>
    <w:rsid w:val="00B6333F"/>
    <w:rsid w:val="00B710A9"/>
    <w:rsid w:val="00B7390A"/>
    <w:rsid w:val="00B97E19"/>
    <w:rsid w:val="00BA681C"/>
    <w:rsid w:val="00BB2ADA"/>
    <w:rsid w:val="00BB33CE"/>
    <w:rsid w:val="00BC4167"/>
    <w:rsid w:val="00BD5584"/>
    <w:rsid w:val="00BE00D0"/>
    <w:rsid w:val="00BE52BF"/>
    <w:rsid w:val="00BF6E4F"/>
    <w:rsid w:val="00C0240D"/>
    <w:rsid w:val="00C02BF2"/>
    <w:rsid w:val="00C3771E"/>
    <w:rsid w:val="00C52CDE"/>
    <w:rsid w:val="00C6523B"/>
    <w:rsid w:val="00C736F6"/>
    <w:rsid w:val="00C85F88"/>
    <w:rsid w:val="00C940FD"/>
    <w:rsid w:val="00C94AFE"/>
    <w:rsid w:val="00CA1D0D"/>
    <w:rsid w:val="00CB0A3F"/>
    <w:rsid w:val="00CB6656"/>
    <w:rsid w:val="00CB6776"/>
    <w:rsid w:val="00CB6E87"/>
    <w:rsid w:val="00CD6B36"/>
    <w:rsid w:val="00CE6E46"/>
    <w:rsid w:val="00CF7CF5"/>
    <w:rsid w:val="00D15900"/>
    <w:rsid w:val="00D414B6"/>
    <w:rsid w:val="00D43EBA"/>
    <w:rsid w:val="00D45B00"/>
    <w:rsid w:val="00D47C2D"/>
    <w:rsid w:val="00D66FBA"/>
    <w:rsid w:val="00D740A8"/>
    <w:rsid w:val="00DC200A"/>
    <w:rsid w:val="00DC5D31"/>
    <w:rsid w:val="00DC6C89"/>
    <w:rsid w:val="00DD209F"/>
    <w:rsid w:val="00DD726B"/>
    <w:rsid w:val="00DF3C35"/>
    <w:rsid w:val="00DF4ABF"/>
    <w:rsid w:val="00E03BF3"/>
    <w:rsid w:val="00E126CF"/>
    <w:rsid w:val="00E368C0"/>
    <w:rsid w:val="00E436E9"/>
    <w:rsid w:val="00E5035D"/>
    <w:rsid w:val="00E53465"/>
    <w:rsid w:val="00E57545"/>
    <w:rsid w:val="00E615E1"/>
    <w:rsid w:val="00E63825"/>
    <w:rsid w:val="00E65AA7"/>
    <w:rsid w:val="00E84636"/>
    <w:rsid w:val="00EA346D"/>
    <w:rsid w:val="00EA5F07"/>
    <w:rsid w:val="00EA784E"/>
    <w:rsid w:val="00EB50F0"/>
    <w:rsid w:val="00EC697E"/>
    <w:rsid w:val="00ED5FDF"/>
    <w:rsid w:val="00EF3697"/>
    <w:rsid w:val="00F02EDF"/>
    <w:rsid w:val="00F10B30"/>
    <w:rsid w:val="00F16FAD"/>
    <w:rsid w:val="00F23EE0"/>
    <w:rsid w:val="00F50B25"/>
    <w:rsid w:val="00F5136A"/>
    <w:rsid w:val="00F56AA4"/>
    <w:rsid w:val="00F62643"/>
    <w:rsid w:val="00F64018"/>
    <w:rsid w:val="00F74868"/>
    <w:rsid w:val="00F7589A"/>
    <w:rsid w:val="00FA2AF4"/>
    <w:rsid w:val="00FA68C3"/>
    <w:rsid w:val="00FC6E76"/>
    <w:rsid w:val="00FD7D3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EF8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F7F7F" w:themeColor="text1" w:themeTint="8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0E"/>
  </w:style>
  <w:style w:type="paragraph" w:styleId="Heading1">
    <w:name w:val="heading 1"/>
    <w:basedOn w:val="Normal"/>
    <w:next w:val="Normal"/>
    <w:link w:val="Heading1Char"/>
    <w:uiPriority w:val="9"/>
    <w:qFormat/>
    <w:rsid w:val="006116C8"/>
    <w:pPr>
      <w:keepNext/>
      <w:keepLines/>
      <w:outlineLvl w:val="0"/>
    </w:pPr>
    <w:rPr>
      <w:rFonts w:asciiTheme="majorHAnsi" w:eastAsiaTheme="majorEastAsia" w:hAnsiTheme="majorHAnsi" w:cstheme="majorBidi"/>
      <w:b/>
      <w:color w:val="147ABD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589A"/>
    <w:pPr>
      <w:keepNext/>
      <w:keepLines/>
      <w:outlineLvl w:val="1"/>
    </w:pPr>
    <w:rPr>
      <w:rFonts w:asciiTheme="majorHAnsi" w:eastAsiaTheme="majorEastAsia" w:hAnsiTheme="majorHAnsi" w:cstheme="majorBidi"/>
      <w:b/>
      <w:color w:val="21807D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24CB"/>
    <w:pPr>
      <w:keepNext/>
      <w:keepLines/>
      <w:outlineLvl w:val="2"/>
    </w:pPr>
    <w:rPr>
      <w:rFonts w:asciiTheme="majorHAnsi" w:eastAsiaTheme="majorEastAsia" w:hAnsiTheme="majorHAnsi" w:cstheme="majorBidi"/>
      <w:b/>
      <w:color w:val="3E8429" w:themeColor="accent3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9A"/>
    <w:pPr>
      <w:keepNext/>
      <w:keepLines/>
      <w:outlineLvl w:val="3"/>
    </w:pPr>
    <w:rPr>
      <w:rFonts w:asciiTheme="majorHAnsi" w:eastAsiaTheme="majorEastAsia" w:hAnsiTheme="majorHAnsi" w:cstheme="majorBidi"/>
      <w:b/>
      <w:iCs/>
      <w:color w:val="C54F42" w:themeColor="accent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5AA7"/>
    <w:pPr>
      <w:keepNext/>
      <w:keepLines/>
      <w:outlineLvl w:val="4"/>
    </w:pPr>
    <w:rPr>
      <w:rFonts w:asciiTheme="majorHAnsi" w:eastAsiaTheme="majorEastAsia" w:hAnsiTheme="majorHAnsi" w:cstheme="majorBidi"/>
      <w:color w:val="BD4F87" w:themeColor="accent5"/>
    </w:rPr>
  </w:style>
  <w:style w:type="paragraph" w:styleId="Heading6">
    <w:name w:val="heading 6"/>
    <w:basedOn w:val="Normal"/>
    <w:next w:val="Normal"/>
    <w:link w:val="Heading6Char"/>
    <w:uiPriority w:val="9"/>
    <w:qFormat/>
    <w:rsid w:val="00055466"/>
    <w:pPr>
      <w:keepNext/>
      <w:keepLines/>
      <w:outlineLvl w:val="5"/>
    </w:pPr>
    <w:rPr>
      <w:rFonts w:asciiTheme="majorHAnsi" w:eastAsiaTheme="majorEastAsia" w:hAnsiTheme="majorHAnsi" w:cstheme="majorBidi"/>
      <w:color w:val="612443" w:themeColor="accent5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0EC7"/>
    <w:pPr>
      <w:keepNext/>
      <w:keepLines/>
      <w:outlineLvl w:val="6"/>
    </w:pPr>
    <w:rPr>
      <w:rFonts w:asciiTheme="majorHAnsi" w:eastAsiaTheme="majorEastAsia" w:hAnsiTheme="majorHAnsi" w:cstheme="majorBidi"/>
      <w:iCs/>
      <w:color w:val="0F5A8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715A"/>
    <w:pPr>
      <w:keepNext/>
      <w:keepLines/>
      <w:outlineLvl w:val="7"/>
    </w:pPr>
    <w:rPr>
      <w:rFonts w:asciiTheme="majorHAnsi" w:eastAsiaTheme="majorEastAsia" w:hAnsiTheme="majorHAnsi" w:cstheme="majorBidi"/>
      <w:color w:val="815B0B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3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rsid w:val="004269E1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53C0E"/>
    <w:rPr>
      <w:rFonts w:asciiTheme="majorHAnsi" w:eastAsiaTheme="majorEastAsia" w:hAnsiTheme="majorHAnsi" w:cstheme="majorBidi"/>
      <w:kern w:val="28"/>
      <w:sz w:val="24"/>
      <w:szCs w:val="56"/>
    </w:rPr>
  </w:style>
  <w:style w:type="character" w:styleId="Strong">
    <w:name w:val="Strong"/>
    <w:basedOn w:val="DefaultParagraphFont"/>
    <w:uiPriority w:val="22"/>
    <w:semiHidden/>
    <w:qFormat/>
    <w:rsid w:val="00BB33CE"/>
    <w:rPr>
      <w:rFonts w:asciiTheme="majorHAnsi" w:hAnsiTheme="majorHAnsi"/>
      <w:b/>
      <w:bCs/>
      <w:color w:val="147ABD" w:themeColor="accent1"/>
    </w:rPr>
  </w:style>
  <w:style w:type="character" w:styleId="Emphasis">
    <w:name w:val="Emphasis"/>
    <w:basedOn w:val="DefaultParagraphFont"/>
    <w:uiPriority w:val="20"/>
    <w:qFormat/>
    <w:rsid w:val="009E420E"/>
    <w:rPr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C0E"/>
  </w:style>
  <w:style w:type="paragraph" w:styleId="Footer">
    <w:name w:val="footer"/>
    <w:basedOn w:val="Normal"/>
    <w:link w:val="Foot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C0E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F58C4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16C8"/>
    <w:rPr>
      <w:rFonts w:asciiTheme="majorHAnsi" w:eastAsiaTheme="majorEastAsia" w:hAnsiTheme="majorHAnsi" w:cstheme="majorBidi"/>
      <w:b/>
      <w:color w:val="147ABD" w:themeColor="accent1"/>
      <w:szCs w:val="32"/>
    </w:rPr>
  </w:style>
  <w:style w:type="character" w:styleId="PlaceholderText">
    <w:name w:val="Placeholder Text"/>
    <w:basedOn w:val="DefaultParagraphFont"/>
    <w:uiPriority w:val="99"/>
    <w:semiHidden/>
    <w:rsid w:val="006116C8"/>
    <w:rPr>
      <w:color w:val="808080"/>
    </w:rPr>
  </w:style>
  <w:style w:type="character" w:styleId="SubtleReference">
    <w:name w:val="Subtle Reference"/>
    <w:basedOn w:val="DefaultParagraphFont"/>
    <w:uiPriority w:val="31"/>
    <w:semiHidden/>
    <w:rsid w:val="006116C8"/>
    <w:rPr>
      <w:smallCaps/>
      <w:color w:val="808080" w:themeColor="background1" w:themeShade="80"/>
    </w:rPr>
  </w:style>
  <w:style w:type="paragraph" w:customStyle="1" w:styleId="Text1">
    <w:name w:val="Text 1"/>
    <w:basedOn w:val="Normal"/>
    <w:next w:val="Normal"/>
    <w:link w:val="Text1Char"/>
    <w:uiPriority w:val="10"/>
    <w:qFormat/>
    <w:rsid w:val="003B022E"/>
    <w:pPr>
      <w:spacing w:before="120" w:after="120"/>
      <w:ind w:left="720" w:right="720"/>
      <w:jc w:val="center"/>
    </w:pPr>
    <w:rPr>
      <w:rFonts w:asciiTheme="majorHAnsi" w:hAnsiTheme="majorHAnsi"/>
      <w:color w:val="147A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589A"/>
    <w:rPr>
      <w:rFonts w:asciiTheme="majorHAnsi" w:eastAsiaTheme="majorEastAsia" w:hAnsiTheme="majorHAnsi" w:cstheme="majorBidi"/>
      <w:b/>
      <w:color w:val="21807D" w:themeColor="accent2"/>
      <w:szCs w:val="26"/>
    </w:rPr>
  </w:style>
  <w:style w:type="character" w:customStyle="1" w:styleId="Text1Char">
    <w:name w:val="Text 1 Char"/>
    <w:basedOn w:val="DefaultParagraphFont"/>
    <w:link w:val="Text1"/>
    <w:uiPriority w:val="10"/>
    <w:rsid w:val="00753C0E"/>
    <w:rPr>
      <w:rFonts w:asciiTheme="majorHAnsi" w:hAnsiTheme="majorHAnsi"/>
      <w:color w:val="147ABD" w:themeColor="accent1"/>
      <w:sz w:val="24"/>
    </w:rPr>
  </w:style>
  <w:style w:type="paragraph" w:customStyle="1" w:styleId="Number-large">
    <w:name w:val="Number-large"/>
    <w:basedOn w:val="Normal"/>
    <w:next w:val="Normal"/>
    <w:link w:val="Number-largeChar"/>
    <w:uiPriority w:val="12"/>
    <w:qFormat/>
    <w:rsid w:val="00B00740"/>
    <w:pPr>
      <w:jc w:val="center"/>
    </w:pPr>
    <w:rPr>
      <w:rFonts w:asciiTheme="majorHAnsi" w:hAnsiTheme="majorHAnsi"/>
      <w:color w:val="FFFFFF" w:themeColor="background1"/>
      <w:sz w:val="52"/>
      <w:szCs w:val="52"/>
    </w:rPr>
  </w:style>
  <w:style w:type="paragraph" w:customStyle="1" w:styleId="Number-small">
    <w:name w:val="Number-small"/>
    <w:basedOn w:val="Number-large"/>
    <w:link w:val="Number-smallChar"/>
    <w:uiPriority w:val="12"/>
    <w:qFormat/>
    <w:rsid w:val="007B5777"/>
    <w:rPr>
      <w:rFonts w:asciiTheme="minorHAnsi" w:hAnsiTheme="minorHAnsi"/>
      <w:b/>
      <w:color w:val="21807D" w:themeColor="accent2"/>
      <w:sz w:val="36"/>
    </w:rPr>
  </w:style>
  <w:style w:type="character" w:customStyle="1" w:styleId="Number-largeChar">
    <w:name w:val="Number-large Char"/>
    <w:basedOn w:val="DefaultParagraphFont"/>
    <w:link w:val="Number-large"/>
    <w:uiPriority w:val="12"/>
    <w:rsid w:val="00753C0E"/>
    <w:rPr>
      <w:rFonts w:asciiTheme="majorHAnsi" w:hAnsiTheme="majorHAnsi"/>
      <w:color w:val="FFFFFF" w:themeColor="background1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A24CB"/>
    <w:rPr>
      <w:rFonts w:asciiTheme="majorHAnsi" w:eastAsiaTheme="majorEastAsia" w:hAnsiTheme="majorHAnsi" w:cstheme="majorBidi"/>
      <w:b/>
      <w:color w:val="3E8429" w:themeColor="accent3"/>
      <w:szCs w:val="24"/>
    </w:rPr>
  </w:style>
  <w:style w:type="character" w:customStyle="1" w:styleId="Number-smallChar">
    <w:name w:val="Number-small Char"/>
    <w:basedOn w:val="Number-largeChar"/>
    <w:link w:val="Number-small"/>
    <w:uiPriority w:val="12"/>
    <w:rsid w:val="00753C0E"/>
    <w:rPr>
      <w:rFonts w:asciiTheme="majorHAnsi" w:hAnsiTheme="majorHAnsi"/>
      <w:b/>
      <w:color w:val="21807D" w:themeColor="accent2"/>
      <w:sz w:val="36"/>
      <w:szCs w:val="52"/>
    </w:rPr>
  </w:style>
  <w:style w:type="paragraph" w:customStyle="1" w:styleId="Graphic">
    <w:name w:val="Graphic"/>
    <w:basedOn w:val="Normal"/>
    <w:next w:val="Normal"/>
    <w:link w:val="GraphicChar"/>
    <w:uiPriority w:val="99"/>
    <w:qFormat/>
    <w:rsid w:val="00B51507"/>
    <w:pPr>
      <w:spacing w:before="40"/>
      <w:jc w:val="center"/>
    </w:pPr>
    <w:rPr>
      <w:noProof/>
      <w:sz w:val="20"/>
    </w:rPr>
  </w:style>
  <w:style w:type="paragraph" w:customStyle="1" w:styleId="Text3">
    <w:name w:val="Text 3"/>
    <w:basedOn w:val="Normal"/>
    <w:next w:val="Normal"/>
    <w:link w:val="Text3Char"/>
    <w:uiPriority w:val="10"/>
    <w:qFormat/>
    <w:rsid w:val="00F7589A"/>
    <w:rPr>
      <w:rFonts w:asciiTheme="majorHAnsi" w:hAnsiTheme="majorHAnsi"/>
      <w:color w:val="3E8429" w:themeColor="accent3"/>
      <w:sz w:val="24"/>
    </w:rPr>
  </w:style>
  <w:style w:type="character" w:customStyle="1" w:styleId="GraphicChar">
    <w:name w:val="Graphic Char"/>
    <w:basedOn w:val="DefaultParagraphFont"/>
    <w:link w:val="Graphic"/>
    <w:uiPriority w:val="99"/>
    <w:rsid w:val="00753C0E"/>
    <w:rPr>
      <w:noProof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A279A"/>
    <w:rPr>
      <w:rFonts w:asciiTheme="majorHAnsi" w:eastAsiaTheme="majorEastAsia" w:hAnsiTheme="majorHAnsi" w:cstheme="majorBidi"/>
      <w:b/>
      <w:iCs/>
      <w:color w:val="C54F42" w:themeColor="accent4"/>
    </w:rPr>
  </w:style>
  <w:style w:type="character" w:customStyle="1" w:styleId="Text3Char">
    <w:name w:val="Text 3 Char"/>
    <w:basedOn w:val="DefaultParagraphFont"/>
    <w:link w:val="Text3"/>
    <w:uiPriority w:val="10"/>
    <w:rsid w:val="00753C0E"/>
    <w:rPr>
      <w:rFonts w:asciiTheme="majorHAnsi" w:hAnsiTheme="majorHAnsi"/>
      <w:color w:val="3E8429" w:themeColor="accent3"/>
      <w:sz w:val="24"/>
    </w:rPr>
  </w:style>
  <w:style w:type="paragraph" w:customStyle="1" w:styleId="Text4">
    <w:name w:val="Text 4"/>
    <w:basedOn w:val="Normal"/>
    <w:link w:val="Text4Char"/>
    <w:uiPriority w:val="10"/>
    <w:qFormat/>
    <w:rsid w:val="004D5042"/>
    <w:rPr>
      <w:rFonts w:asciiTheme="majorHAnsi" w:hAnsiTheme="majorHAnsi"/>
      <w:color w:val="C54F42" w:themeColor="accent4"/>
      <w:sz w:val="24"/>
    </w:rPr>
  </w:style>
  <w:style w:type="character" w:customStyle="1" w:styleId="Text4Char">
    <w:name w:val="Text 4 Char"/>
    <w:basedOn w:val="DefaultParagraphFont"/>
    <w:link w:val="Text4"/>
    <w:uiPriority w:val="10"/>
    <w:rsid w:val="00753C0E"/>
    <w:rPr>
      <w:rFonts w:asciiTheme="majorHAnsi" w:hAnsiTheme="majorHAnsi"/>
      <w:color w:val="C54F42" w:themeColor="accent4"/>
      <w:sz w:val="24"/>
    </w:rPr>
  </w:style>
  <w:style w:type="paragraph" w:customStyle="1" w:styleId="W-dark">
    <w:name w:val="W-dark"/>
    <w:basedOn w:val="Normal"/>
    <w:next w:val="Normal"/>
    <w:link w:val="W-darkChar"/>
    <w:uiPriority w:val="12"/>
    <w:qFormat/>
    <w:rsid w:val="00183D5B"/>
    <w:pPr>
      <w:jc w:val="center"/>
    </w:pPr>
    <w:rPr>
      <w:b/>
      <w:color w:val="C54F42" w:themeColor="accent4"/>
      <w:sz w:val="36"/>
      <w:szCs w:val="36"/>
    </w:rPr>
  </w:style>
  <w:style w:type="paragraph" w:customStyle="1" w:styleId="W-medium">
    <w:name w:val="W-medium"/>
    <w:basedOn w:val="Normal"/>
    <w:next w:val="Normal"/>
    <w:link w:val="W-mediumChar"/>
    <w:uiPriority w:val="12"/>
    <w:qFormat/>
    <w:rsid w:val="00183D5B"/>
    <w:pPr>
      <w:jc w:val="center"/>
    </w:pPr>
    <w:rPr>
      <w:b/>
      <w:color w:val="DC958D" w:themeColor="accent4" w:themeTint="99"/>
      <w:sz w:val="36"/>
    </w:rPr>
  </w:style>
  <w:style w:type="character" w:customStyle="1" w:styleId="W-darkChar">
    <w:name w:val="W-dark Char"/>
    <w:basedOn w:val="DefaultParagraphFont"/>
    <w:link w:val="W-dark"/>
    <w:uiPriority w:val="12"/>
    <w:rsid w:val="00753C0E"/>
    <w:rPr>
      <w:b/>
      <w:color w:val="C54F42" w:themeColor="accent4"/>
      <w:sz w:val="36"/>
      <w:szCs w:val="36"/>
    </w:rPr>
  </w:style>
  <w:style w:type="paragraph" w:customStyle="1" w:styleId="W-light">
    <w:name w:val="W-light"/>
    <w:basedOn w:val="Normal"/>
    <w:next w:val="Normal"/>
    <w:link w:val="W-lightChar"/>
    <w:uiPriority w:val="12"/>
    <w:qFormat/>
    <w:rsid w:val="00183D5B"/>
    <w:pPr>
      <w:jc w:val="center"/>
    </w:pPr>
    <w:rPr>
      <w:b/>
      <w:color w:val="E7B8B3" w:themeColor="accent4" w:themeTint="66"/>
      <w:sz w:val="36"/>
    </w:rPr>
  </w:style>
  <w:style w:type="character" w:customStyle="1" w:styleId="W-mediumChar">
    <w:name w:val="W-medium Char"/>
    <w:basedOn w:val="DefaultParagraphFont"/>
    <w:link w:val="W-medium"/>
    <w:uiPriority w:val="12"/>
    <w:rsid w:val="00753C0E"/>
    <w:rPr>
      <w:b/>
      <w:color w:val="DC958D" w:themeColor="accent4" w:themeTint="99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65AA7"/>
    <w:rPr>
      <w:rFonts w:asciiTheme="majorHAnsi" w:eastAsiaTheme="majorEastAsia" w:hAnsiTheme="majorHAnsi" w:cstheme="majorBidi"/>
      <w:color w:val="BD4F87" w:themeColor="accent5"/>
    </w:rPr>
  </w:style>
  <w:style w:type="character" w:customStyle="1" w:styleId="W-lightChar">
    <w:name w:val="W-light Char"/>
    <w:basedOn w:val="DefaultParagraphFont"/>
    <w:link w:val="W-light"/>
    <w:uiPriority w:val="12"/>
    <w:rsid w:val="00753C0E"/>
    <w:rPr>
      <w:b/>
      <w:color w:val="E7B8B3" w:themeColor="accent4" w:themeTint="66"/>
      <w:sz w:val="36"/>
    </w:rPr>
  </w:style>
  <w:style w:type="paragraph" w:customStyle="1" w:styleId="Text5">
    <w:name w:val="Text 5"/>
    <w:basedOn w:val="Title"/>
    <w:link w:val="Text5Char"/>
    <w:uiPriority w:val="10"/>
    <w:qFormat/>
    <w:rsid w:val="00E65AA7"/>
    <w:pPr>
      <w:jc w:val="left"/>
    </w:pPr>
    <w:rPr>
      <w:noProof/>
      <w:color w:val="BD4F87" w:themeColor="accent5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65AA7"/>
    <w:rPr>
      <w:i w:val="0"/>
      <w:iCs/>
      <w:color w:val="BD4F87" w:themeColor="accent5"/>
      <w:u w:val="single"/>
    </w:rPr>
  </w:style>
  <w:style w:type="character" w:customStyle="1" w:styleId="Text5Char">
    <w:name w:val="Text 5 Char"/>
    <w:basedOn w:val="TitleChar"/>
    <w:link w:val="Text5"/>
    <w:uiPriority w:val="10"/>
    <w:rsid w:val="00753C0E"/>
    <w:rPr>
      <w:rFonts w:asciiTheme="majorHAnsi" w:eastAsiaTheme="majorEastAsia" w:hAnsiTheme="majorHAnsi" w:cstheme="majorBidi"/>
      <w:noProof/>
      <w:color w:val="BD4F87" w:themeColor="accent5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55466"/>
    <w:rPr>
      <w:rFonts w:asciiTheme="majorHAnsi" w:eastAsiaTheme="majorEastAsia" w:hAnsiTheme="majorHAnsi" w:cstheme="majorBidi"/>
      <w:color w:val="612443" w:themeColor="accent5" w:themeShade="80"/>
    </w:rPr>
  </w:style>
  <w:style w:type="paragraph" w:customStyle="1" w:styleId="Text6">
    <w:name w:val="Text 6"/>
    <w:basedOn w:val="Normal"/>
    <w:link w:val="Text6Char"/>
    <w:uiPriority w:val="10"/>
    <w:qFormat/>
    <w:rsid w:val="00055466"/>
    <w:rPr>
      <w:rFonts w:asciiTheme="majorHAnsi" w:hAnsiTheme="majorHAnsi"/>
      <w:color w:val="612443" w:themeColor="accent5" w:themeShade="80"/>
      <w:sz w:val="22"/>
      <w:szCs w:val="22"/>
    </w:rPr>
  </w:style>
  <w:style w:type="paragraph" w:customStyle="1" w:styleId="Text2">
    <w:name w:val="Text 2"/>
    <w:basedOn w:val="Normal"/>
    <w:next w:val="Normal"/>
    <w:link w:val="Text2Char"/>
    <w:uiPriority w:val="10"/>
    <w:qFormat/>
    <w:rsid w:val="006B248A"/>
    <w:pPr>
      <w:jc w:val="center"/>
    </w:pPr>
    <w:rPr>
      <w:color w:val="auto"/>
      <w:sz w:val="16"/>
    </w:rPr>
  </w:style>
  <w:style w:type="character" w:customStyle="1" w:styleId="Text6Char">
    <w:name w:val="Text 6 Char"/>
    <w:basedOn w:val="DefaultParagraphFont"/>
    <w:link w:val="Text6"/>
    <w:uiPriority w:val="10"/>
    <w:rsid w:val="00753C0E"/>
    <w:rPr>
      <w:rFonts w:asciiTheme="majorHAnsi" w:hAnsiTheme="majorHAnsi"/>
      <w:color w:val="612443" w:themeColor="accent5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70EC7"/>
    <w:rPr>
      <w:rFonts w:asciiTheme="majorHAnsi" w:eastAsiaTheme="majorEastAsia" w:hAnsiTheme="majorHAnsi" w:cstheme="majorBidi"/>
      <w:iCs/>
      <w:color w:val="0F5A8D" w:themeColor="accent1" w:themeShade="BF"/>
    </w:rPr>
  </w:style>
  <w:style w:type="character" w:customStyle="1" w:styleId="Text2Char">
    <w:name w:val="Text 2 Char"/>
    <w:basedOn w:val="DefaultParagraphFont"/>
    <w:link w:val="Text2"/>
    <w:uiPriority w:val="10"/>
    <w:rsid w:val="00753C0E"/>
    <w:rPr>
      <w:color w:val="auto"/>
      <w:sz w:val="16"/>
    </w:rPr>
  </w:style>
  <w:style w:type="paragraph" w:customStyle="1" w:styleId="Text7">
    <w:name w:val="Text 7"/>
    <w:basedOn w:val="Normal"/>
    <w:next w:val="Normal"/>
    <w:link w:val="Text7Char"/>
    <w:uiPriority w:val="10"/>
    <w:qFormat/>
    <w:rsid w:val="000D2C22"/>
    <w:pPr>
      <w:jc w:val="center"/>
    </w:pPr>
    <w:rPr>
      <w:rFonts w:asciiTheme="majorHAnsi" w:hAnsiTheme="majorHAnsi"/>
      <w:color w:val="147ABD" w:themeColor="accent1"/>
      <w:sz w:val="22"/>
    </w:rPr>
  </w:style>
  <w:style w:type="paragraph" w:customStyle="1" w:styleId="Text8">
    <w:name w:val="Text 8"/>
    <w:basedOn w:val="Normal"/>
    <w:next w:val="Normal"/>
    <w:link w:val="Text8Char"/>
    <w:uiPriority w:val="10"/>
    <w:qFormat/>
    <w:rsid w:val="005370AB"/>
    <w:pPr>
      <w:jc w:val="center"/>
    </w:pPr>
    <w:rPr>
      <w:rFonts w:asciiTheme="majorHAnsi" w:hAnsiTheme="majorHAnsi"/>
      <w:noProof/>
      <w:color w:val="21807D" w:themeColor="accent2"/>
    </w:rPr>
  </w:style>
  <w:style w:type="character" w:customStyle="1" w:styleId="Text7Char">
    <w:name w:val="Text 7 Char"/>
    <w:basedOn w:val="DefaultParagraphFont"/>
    <w:link w:val="Text7"/>
    <w:uiPriority w:val="10"/>
    <w:rsid w:val="00753C0E"/>
    <w:rPr>
      <w:rFonts w:asciiTheme="majorHAnsi" w:hAnsiTheme="majorHAnsi"/>
      <w:color w:val="147ABD" w:themeColor="accent1"/>
      <w:sz w:val="22"/>
    </w:rPr>
  </w:style>
  <w:style w:type="paragraph" w:customStyle="1" w:styleId="Text9">
    <w:name w:val="Text 9"/>
    <w:basedOn w:val="Normal"/>
    <w:next w:val="Normal"/>
    <w:link w:val="Text9Char"/>
    <w:uiPriority w:val="10"/>
    <w:qFormat/>
    <w:rsid w:val="00B51507"/>
    <w:pPr>
      <w:jc w:val="center"/>
    </w:pPr>
    <w:rPr>
      <w:rFonts w:asciiTheme="majorHAnsi" w:hAnsiTheme="majorHAnsi"/>
      <w:color w:val="C54F42" w:themeColor="accent4"/>
      <w:sz w:val="23"/>
    </w:rPr>
  </w:style>
  <w:style w:type="character" w:customStyle="1" w:styleId="Text8Char">
    <w:name w:val="Text 8 Char"/>
    <w:basedOn w:val="DefaultParagraphFont"/>
    <w:link w:val="Text8"/>
    <w:uiPriority w:val="10"/>
    <w:rsid w:val="00753C0E"/>
    <w:rPr>
      <w:rFonts w:asciiTheme="majorHAnsi" w:hAnsiTheme="majorHAnsi"/>
      <w:noProof/>
      <w:color w:val="21807D" w:themeColor="accent2"/>
    </w:rPr>
  </w:style>
  <w:style w:type="paragraph" w:customStyle="1" w:styleId="Text10">
    <w:name w:val="Text 10"/>
    <w:basedOn w:val="Normal"/>
    <w:next w:val="Normal"/>
    <w:link w:val="Text10Char"/>
    <w:uiPriority w:val="11"/>
    <w:qFormat/>
    <w:rsid w:val="006B77A3"/>
    <w:rPr>
      <w:rFonts w:asciiTheme="majorHAnsi" w:hAnsiTheme="majorHAnsi"/>
      <w:color w:val="BD4F87" w:themeColor="accent5"/>
      <w:sz w:val="24"/>
    </w:rPr>
  </w:style>
  <w:style w:type="character" w:customStyle="1" w:styleId="Text9Char">
    <w:name w:val="Text 9 Char"/>
    <w:basedOn w:val="DefaultParagraphFont"/>
    <w:link w:val="Text9"/>
    <w:uiPriority w:val="10"/>
    <w:rsid w:val="00753C0E"/>
    <w:rPr>
      <w:rFonts w:asciiTheme="majorHAnsi" w:hAnsiTheme="majorHAnsi"/>
      <w:color w:val="C54F42" w:themeColor="accent4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rsid w:val="0008715A"/>
    <w:rPr>
      <w:rFonts w:asciiTheme="majorHAnsi" w:eastAsiaTheme="majorEastAsia" w:hAnsiTheme="majorHAnsi" w:cstheme="majorBidi"/>
      <w:color w:val="815B0B" w:themeColor="accent6" w:themeShade="80"/>
    </w:rPr>
  </w:style>
  <w:style w:type="character" w:customStyle="1" w:styleId="Text10Char">
    <w:name w:val="Text 10 Char"/>
    <w:basedOn w:val="DefaultParagraphFont"/>
    <w:link w:val="Text10"/>
    <w:uiPriority w:val="11"/>
    <w:rsid w:val="00753C0E"/>
    <w:rPr>
      <w:rFonts w:asciiTheme="majorHAnsi" w:hAnsiTheme="majorHAnsi"/>
      <w:color w:val="BD4F87" w:themeColor="accent5"/>
      <w:sz w:val="24"/>
    </w:rPr>
  </w:style>
  <w:style w:type="paragraph" w:customStyle="1" w:styleId="Text11">
    <w:name w:val="Text 11"/>
    <w:basedOn w:val="Normal"/>
    <w:next w:val="Normal"/>
    <w:link w:val="Text11Char"/>
    <w:uiPriority w:val="11"/>
    <w:qFormat/>
    <w:rsid w:val="003418C4"/>
    <w:rPr>
      <w:rFonts w:asciiTheme="majorHAnsi" w:hAnsiTheme="majorHAnsi"/>
      <w:color w:val="815B0B" w:themeColor="accent6" w:themeShade="80"/>
      <w:sz w:val="24"/>
    </w:rPr>
  </w:style>
  <w:style w:type="paragraph" w:customStyle="1" w:styleId="Text12">
    <w:name w:val="Text 12"/>
    <w:basedOn w:val="Normal"/>
    <w:next w:val="Normal"/>
    <w:link w:val="Text12Char"/>
    <w:uiPriority w:val="11"/>
    <w:qFormat/>
    <w:rsid w:val="004160D5"/>
    <w:rPr>
      <w:rFonts w:asciiTheme="majorHAnsi" w:hAnsiTheme="majorHAnsi"/>
      <w:color w:val="147ABD" w:themeColor="accent1"/>
      <w:sz w:val="22"/>
    </w:rPr>
  </w:style>
  <w:style w:type="character" w:customStyle="1" w:styleId="Text11Char">
    <w:name w:val="Text 11 Char"/>
    <w:basedOn w:val="DefaultParagraphFont"/>
    <w:link w:val="Text11"/>
    <w:uiPriority w:val="11"/>
    <w:rsid w:val="00753C0E"/>
    <w:rPr>
      <w:rFonts w:asciiTheme="majorHAnsi" w:hAnsiTheme="majorHAnsi"/>
      <w:color w:val="815B0B" w:themeColor="accent6" w:themeShade="80"/>
      <w:sz w:val="24"/>
    </w:rPr>
  </w:style>
  <w:style w:type="character" w:customStyle="1" w:styleId="Text12Char">
    <w:name w:val="Text 12 Char"/>
    <w:basedOn w:val="DefaultParagraphFont"/>
    <w:link w:val="Text12"/>
    <w:uiPriority w:val="11"/>
    <w:rsid w:val="00753C0E"/>
    <w:rPr>
      <w:rFonts w:asciiTheme="majorHAnsi" w:hAnsiTheme="majorHAnsi"/>
      <w:color w:val="147ABD" w:themeColor="accent1"/>
      <w:sz w:val="22"/>
    </w:rPr>
  </w:style>
  <w:style w:type="paragraph" w:customStyle="1" w:styleId="paragraph">
    <w:name w:val="paragraph"/>
    <w:basedOn w:val="Normal"/>
    <w:rsid w:val="00B5668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character" w:customStyle="1" w:styleId="normaltextrun">
    <w:name w:val="normaltextrun"/>
    <w:basedOn w:val="DefaultParagraphFont"/>
    <w:rsid w:val="00B56680"/>
  </w:style>
  <w:style w:type="character" w:customStyle="1" w:styleId="eop">
    <w:name w:val="eop"/>
    <w:basedOn w:val="DefaultParagraphFont"/>
    <w:rsid w:val="00B56680"/>
  </w:style>
  <w:style w:type="table" w:styleId="GridTable4-Accent1">
    <w:name w:val="Grid Table 4 Accent 1"/>
    <w:basedOn w:val="TableNormal"/>
    <w:uiPriority w:val="49"/>
    <w:rsid w:val="00F62643"/>
    <w:tblPr>
      <w:tblStyleRowBandSize w:val="1"/>
      <w:tblStyleColBandSize w:val="1"/>
      <w:tblBorders>
        <w:top w:val="single" w:sz="4" w:space="0" w:color="5BB3ED" w:themeColor="accent1" w:themeTint="99"/>
        <w:left w:val="single" w:sz="4" w:space="0" w:color="5BB3ED" w:themeColor="accent1" w:themeTint="99"/>
        <w:bottom w:val="single" w:sz="4" w:space="0" w:color="5BB3ED" w:themeColor="accent1" w:themeTint="99"/>
        <w:right w:val="single" w:sz="4" w:space="0" w:color="5BB3ED" w:themeColor="accent1" w:themeTint="99"/>
        <w:insideH w:val="single" w:sz="4" w:space="0" w:color="5BB3ED" w:themeColor="accent1" w:themeTint="99"/>
        <w:insideV w:val="single" w:sz="4" w:space="0" w:color="5BB3E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7ABD" w:themeColor="accent1"/>
          <w:left w:val="single" w:sz="4" w:space="0" w:color="147ABD" w:themeColor="accent1"/>
          <w:bottom w:val="single" w:sz="4" w:space="0" w:color="147ABD" w:themeColor="accent1"/>
          <w:right w:val="single" w:sz="4" w:space="0" w:color="147ABD" w:themeColor="accent1"/>
          <w:insideH w:val="nil"/>
          <w:insideV w:val="nil"/>
        </w:tcBorders>
        <w:shd w:val="clear" w:color="auto" w:fill="147ABD" w:themeFill="accent1"/>
      </w:tcPr>
    </w:tblStylePr>
    <w:tblStylePr w:type="lastRow">
      <w:rPr>
        <w:b/>
        <w:bCs/>
      </w:rPr>
      <w:tblPr/>
      <w:tcPr>
        <w:tcBorders>
          <w:top w:val="double" w:sz="4" w:space="0" w:color="147A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5F9" w:themeFill="accent1" w:themeFillTint="33"/>
      </w:tcPr>
    </w:tblStylePr>
    <w:tblStylePr w:type="band1Horz">
      <w:tblPr/>
      <w:tcPr>
        <w:shd w:val="clear" w:color="auto" w:fill="C8E5F9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16FAD"/>
    <w:tblPr>
      <w:tblStyleRowBandSize w:val="1"/>
      <w:tblStyleColBandSize w:val="1"/>
      <w:tblBorders>
        <w:top w:val="single" w:sz="4" w:space="0" w:color="5BB3ED" w:themeColor="accent1" w:themeTint="99"/>
        <w:left w:val="single" w:sz="4" w:space="0" w:color="5BB3ED" w:themeColor="accent1" w:themeTint="99"/>
        <w:bottom w:val="single" w:sz="4" w:space="0" w:color="5BB3ED" w:themeColor="accent1" w:themeTint="99"/>
        <w:right w:val="single" w:sz="4" w:space="0" w:color="5BB3ED" w:themeColor="accent1" w:themeTint="99"/>
        <w:insideH w:val="single" w:sz="4" w:space="0" w:color="5BB3ED" w:themeColor="accent1" w:themeTint="99"/>
        <w:insideV w:val="single" w:sz="4" w:space="0" w:color="5BB3E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E5F9" w:themeFill="accent1" w:themeFillTint="33"/>
      </w:tcPr>
    </w:tblStylePr>
    <w:tblStylePr w:type="band1Horz">
      <w:tblPr/>
      <w:tcPr>
        <w:shd w:val="clear" w:color="auto" w:fill="C8E5F9" w:themeFill="accent1" w:themeFillTint="33"/>
      </w:tcPr>
    </w:tblStylePr>
    <w:tblStylePr w:type="neCell">
      <w:tblPr/>
      <w:tcPr>
        <w:tcBorders>
          <w:bottom w:val="single" w:sz="4" w:space="0" w:color="5BB3ED" w:themeColor="accent1" w:themeTint="99"/>
        </w:tcBorders>
      </w:tcPr>
    </w:tblStylePr>
    <w:tblStylePr w:type="nwCell">
      <w:tblPr/>
      <w:tcPr>
        <w:tcBorders>
          <w:bottom w:val="single" w:sz="4" w:space="0" w:color="5BB3ED" w:themeColor="accent1" w:themeTint="99"/>
        </w:tcBorders>
      </w:tcPr>
    </w:tblStylePr>
    <w:tblStylePr w:type="seCell">
      <w:tblPr/>
      <w:tcPr>
        <w:tcBorders>
          <w:top w:val="single" w:sz="4" w:space="0" w:color="5BB3ED" w:themeColor="accent1" w:themeTint="99"/>
        </w:tcBorders>
      </w:tcPr>
    </w:tblStylePr>
    <w:tblStylePr w:type="swCell">
      <w:tblPr/>
      <w:tcPr>
        <w:tcBorders>
          <w:top w:val="single" w:sz="4" w:space="0" w:color="5BB3ED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f44563831_win32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aabf9f1-8b9b-4177-b944-7bdb03ae42fe" xsi:nil="true"/>
    <FolderType xmlns="7aabf9f1-8b9b-4177-b944-7bdb03ae42fe" xsi:nil="true"/>
    <Owner xmlns="7aabf9f1-8b9b-4177-b944-7bdb03ae42fe">
      <UserInfo>
        <DisplayName/>
        <AccountId xsi:nil="true"/>
        <AccountType/>
      </UserInfo>
    </Owner>
    <Teachers xmlns="7aabf9f1-8b9b-4177-b944-7bdb03ae42fe">
      <UserInfo>
        <DisplayName/>
        <AccountId xsi:nil="true"/>
        <AccountType/>
      </UserInfo>
    </Teachers>
    <Student_Groups xmlns="7aabf9f1-8b9b-4177-b944-7bdb03ae42fe">
      <UserInfo>
        <DisplayName/>
        <AccountId xsi:nil="true"/>
        <AccountType/>
      </UserInfo>
    </Student_Groups>
    <IsNotebookLocked xmlns="7aabf9f1-8b9b-4177-b944-7bdb03ae42fe" xsi:nil="true"/>
    <LMS_Mappings xmlns="7aabf9f1-8b9b-4177-b944-7bdb03ae42fe" xsi:nil="true"/>
    <NotebookType xmlns="7aabf9f1-8b9b-4177-b944-7bdb03ae42fe" xsi:nil="true"/>
    <CultureName xmlns="7aabf9f1-8b9b-4177-b944-7bdb03ae42fe" xsi:nil="true"/>
    <Distribution_Groups xmlns="7aabf9f1-8b9b-4177-b944-7bdb03ae42fe" xsi:nil="true"/>
    <DefaultSectionNames xmlns="7aabf9f1-8b9b-4177-b944-7bdb03ae42fe" xsi:nil="true"/>
    <Is_Collaboration_Space_Locked xmlns="7aabf9f1-8b9b-4177-b944-7bdb03ae42fe" xsi:nil="true"/>
    <Invited_Teachers xmlns="7aabf9f1-8b9b-4177-b944-7bdb03ae42fe" xsi:nil="true"/>
    <Templates xmlns="7aabf9f1-8b9b-4177-b944-7bdb03ae42fe" xsi:nil="true"/>
    <Self_Registration_Enabled xmlns="7aabf9f1-8b9b-4177-b944-7bdb03ae42fe" xsi:nil="true"/>
    <Has_Teacher_Only_SectionGroup xmlns="7aabf9f1-8b9b-4177-b944-7bdb03ae42fe" xsi:nil="true"/>
    <AppVersion xmlns="7aabf9f1-8b9b-4177-b944-7bdb03ae42fe" xsi:nil="true"/>
    <TeamsChannelId xmlns="7aabf9f1-8b9b-4177-b944-7bdb03ae42fe" xsi:nil="true"/>
    <Students xmlns="7aabf9f1-8b9b-4177-b944-7bdb03ae42fe">
      <UserInfo>
        <DisplayName/>
        <AccountId xsi:nil="true"/>
        <AccountType/>
      </UserInfo>
    </Students>
    <Math_Settings xmlns="7aabf9f1-8b9b-4177-b944-7bdb03ae42fe" xsi:nil="true"/>
    <Invited_Students xmlns="7aabf9f1-8b9b-4177-b944-7bdb03ae42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5427F1DF4438E0B37CF7AD8FB8B" ma:contentTypeVersion="33" ma:contentTypeDescription="Create a new document." ma:contentTypeScope="" ma:versionID="0d2c5c2a2a16605f0b772e642fbc4e27">
  <xsd:schema xmlns:xsd="http://www.w3.org/2001/XMLSchema" xmlns:xs="http://www.w3.org/2001/XMLSchema" xmlns:p="http://schemas.microsoft.com/office/2006/metadata/properties" xmlns:ns3="7aabf9f1-8b9b-4177-b944-7bdb03ae42fe" xmlns:ns4="4dd1d6fd-c19c-44c5-84d6-638c0a6556a8" targetNamespace="http://schemas.microsoft.com/office/2006/metadata/properties" ma:root="true" ma:fieldsID="b8515cbf629ca600ae8ea26b2399bcc5" ns3:_="" ns4:_="">
    <xsd:import namespace="7aabf9f1-8b9b-4177-b944-7bdb03ae42fe"/>
    <xsd:import namespace="4dd1d6fd-c19c-44c5-84d6-638c0a655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bf9f1-8b9b-4177-b944-7bdb03ae4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1d6fd-c19c-44c5-84d6-638c0a6556a8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D7DF-6048-4B4C-A5CD-289C2DD3D5CF}">
  <ds:schemaRefs>
    <ds:schemaRef ds:uri="4dd1d6fd-c19c-44c5-84d6-638c0a6556a8"/>
    <ds:schemaRef ds:uri="http://schemas.microsoft.com/office/2006/documentManagement/types"/>
    <ds:schemaRef ds:uri="http://purl.org/dc/terms/"/>
    <ds:schemaRef ds:uri="7aabf9f1-8b9b-4177-b944-7bdb03ae42fe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5D284C-5C84-40D1-B46B-C8E395B03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D956B-6D36-4570-9B0F-4B1DBEEBC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bf9f1-8b9b-4177-b944-7bdb03ae42fe"/>
    <ds:schemaRef ds:uri="4dd1d6fd-c19c-44c5-84d6-638c0a655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5477E3-6ACD-485A-A185-4414542C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tf44563831_win32</Template>
  <TotalTime>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2022-12-07T21:35:00Z</dcterms:created>
  <dcterms:modified xsi:type="dcterms:W3CDTF">2022-12-07T21:35:00Z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0x010100780655427F1DF4438E0B37CF7AD8FB8B</vt:lpwstr>
  </property>
</Properties>
</file>